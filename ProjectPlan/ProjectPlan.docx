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3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</w:p>
        </w:tc>
      </w:tr>
      <w:tr w:rsidR="000F1DCE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924D37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-212956</wp:posOffset>
                      </wp:positionV>
                      <wp:extent cx="5284520" cy="2056881"/>
                      <wp:effectExtent l="0" t="0" r="0" b="63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20568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6B13" w:rsidRP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Group</w:t>
                                  </w: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:        </w:t>
                                  </w: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  <w:p w:rsidR="00DB6B13" w:rsidRP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Students:  </w:t>
                                  </w: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Nadya Cheperkova</w:t>
                                  </w:r>
                                </w:p>
                                <w:p w:rsidR="00DB6B13" w:rsidRP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                </w:t>
                                  </w:r>
                                  <w:r w:rsidR="00966173"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Jiazheng </w:t>
                                  </w:r>
                                  <w:r w:rsidR="0096617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Zhu</w:t>
                                  </w:r>
                                </w:p>
                                <w:p w:rsidR="00DB6B13" w:rsidRP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                S</w:t>
                                  </w: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tefan Lazarevic</w:t>
                                  </w:r>
                                </w:p>
                                <w:p w:rsid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                </w:t>
                                  </w: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Chioma Ezeh</w:t>
                                  </w:r>
                                </w:p>
                                <w:p w:rsidR="00DB6B13" w:rsidRPr="00DB6B13" w:rsidRDefault="00DB6B13" w:rsidP="00DB6B13">
                                  <w:pPr>
                                    <w:jc w:val="both"/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Tutor</w:t>
                                  </w:r>
                                  <w:r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:     </w:t>
                                  </w:r>
                                  <w:r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="0096617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Stan </w:t>
                                  </w:r>
                                  <w:r w:rsidR="00966173"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van</w:t>
                                  </w:r>
                                  <w:r w:rsidR="0096617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66173" w:rsidRPr="00DB6B13">
                                    <w:rPr>
                                      <w:rFonts w:ascii="Franklin Gothic Demi Cond" w:hAnsi="Franklin Gothic Demi Cond"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Hartingsveldt</w:t>
                                  </w:r>
                                </w:p>
                                <w:p w:rsidR="000F1DCE" w:rsidRPr="00CB4A4D" w:rsidRDefault="000F1DCE" w:rsidP="000F1DCE">
                                  <w:pPr>
                                    <w:pStyle w:val="a6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24D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.05pt;margin-top:-16.75pt;width:416.1pt;height:16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" filled="f" stroked="f">
                      <v:textbox>
                        <w:txbxContent>
                          <w:p w:rsidR="00DB6B13" w:rsidRP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Group</w:t>
                            </w: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       </w:t>
                            </w: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:rsidR="00DB6B13" w:rsidRP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Students:  </w:t>
                            </w: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Nadya Cheperkova</w:t>
                            </w:r>
                          </w:p>
                          <w:p w:rsidR="00DB6B13" w:rsidRP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="00966173"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Jiazheng </w:t>
                            </w:r>
                            <w:r w:rsidR="0096617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Zhu</w:t>
                            </w:r>
                          </w:p>
                          <w:p w:rsidR="00DB6B13" w:rsidRP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S</w:t>
                            </w: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tefan Lazarevic</w:t>
                            </w:r>
                          </w:p>
                          <w:p w:rsid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Chioma Ezeh</w:t>
                            </w:r>
                          </w:p>
                          <w:p w:rsidR="00DB6B13" w:rsidRPr="00DB6B13" w:rsidRDefault="00DB6B13" w:rsidP="00DB6B13">
                            <w:pPr>
                              <w:jc w:val="both"/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Tutor</w:t>
                            </w:r>
                            <w:r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    </w:t>
                            </w:r>
                            <w:r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96617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Stan </w:t>
                            </w:r>
                            <w:r w:rsidR="00966173"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van</w:t>
                            </w:r>
                            <w:r w:rsidR="0096617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66173" w:rsidRPr="00DB6B13">
                              <w:rPr>
                                <w:rFonts w:ascii="Franklin Gothic Demi Cond" w:hAnsi="Franklin Gothic Demi Cond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Hartingsveldt</w:t>
                            </w:r>
                          </w:p>
                          <w:p w:rsidR="000F1DCE" w:rsidRPr="00CB4A4D" w:rsidRDefault="000F1DCE" w:rsidP="000F1DCE">
                            <w:pPr>
                              <w:pStyle w:val="a6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tbl>
      <w:tblPr>
        <w:tblStyle w:val="43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:rsidR="00CB4A4D" w:rsidRPr="00616989" w:rsidRDefault="00CB4A4D" w:rsidP="00CB4A4D">
            <w:pPr>
              <w:spacing w:after="200"/>
              <w:rPr>
                <w:smallCaps/>
              </w:rPr>
            </w:pP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CB4A4D" w:rsidRDefault="00966173">
          <w:pPr>
            <w:spacing w:after="200"/>
            <w:rPr>
              <w:b/>
              <w:noProof/>
            </w:rPr>
          </w:pPr>
          <w:r w:rsidRPr="00616989">
            <w:rPr>
              <w:smallCap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4948F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-613730</wp:posOffset>
                    </wp:positionV>
                    <wp:extent cx="5401875" cy="1080655"/>
                    <wp:effectExtent l="0" t="0" r="0" b="5715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1875" cy="1080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6B13" w:rsidRPr="00966173" w:rsidRDefault="00966173" w:rsidP="00DB6B13">
                                <w:pPr>
                                  <w:pStyle w:val="a6"/>
                                  <w:jc w:val="center"/>
                                  <w:rPr>
                                    <w:rFonts w:ascii="Franklin Gothic Demi Cond" w:hAnsi="Franklin Gothic Demi Cond" w:cs="Times New Roman"/>
                                    <w:bCs/>
                                    <w:color w:val="FFFFFF" w:themeColor="background1"/>
                                    <w:sz w:val="72"/>
                                    <w:szCs w:val="48"/>
                                  </w:rPr>
                                </w:pPr>
                                <w:r w:rsidRPr="00966173">
                                  <w:rPr>
                                    <w:rFonts w:ascii="Franklin Gothic Demi Cond" w:hAnsi="Franklin Gothic Demi Cond" w:cs="Times New Roman"/>
                                    <w:bCs/>
                                    <w:color w:val="FFFFFF" w:themeColor="background1"/>
                                    <w:sz w:val="144"/>
                                    <w:szCs w:val="48"/>
                                  </w:rPr>
                                  <w:t>PROJECT PLAN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4948F1" id="Text Box 16" o:spid="_x0000_s1027" type="#_x0000_t202" style="position:absolute;margin-left:0;margin-top:-48.35pt;width:425.35pt;height:85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" filled="f" stroked="f">
                    <v:textbox>
                      <w:txbxContent>
                        <w:p w:rsidR="00DB6B13" w:rsidRPr="00966173" w:rsidRDefault="00966173" w:rsidP="00DB6B13">
                          <w:pPr>
                            <w:pStyle w:val="a6"/>
                            <w:jc w:val="center"/>
                            <w:rPr>
                              <w:rFonts w:ascii="Franklin Gothic Demi Cond" w:hAnsi="Franklin Gothic Demi Cond" w:cs="Times New Roman"/>
                              <w:bCs/>
                              <w:color w:val="FFFFFF" w:themeColor="background1"/>
                              <w:sz w:val="72"/>
                              <w:szCs w:val="48"/>
                            </w:rPr>
                          </w:pPr>
                          <w:r w:rsidRPr="00966173">
                            <w:rPr>
                              <w:rFonts w:ascii="Franklin Gothic Demi Cond" w:hAnsi="Franklin Gothic Demi Cond" w:cs="Times New Roman"/>
                              <w:bCs/>
                              <w:color w:val="FFFFFF" w:themeColor="background1"/>
                              <w:sz w:val="144"/>
                              <w:szCs w:val="48"/>
                            </w:rPr>
                            <w:t>PROJECT PLAN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DB6B13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8CDEDD3" wp14:editId="1F29935E">
                    <wp:simplePos x="0" y="0"/>
                    <wp:positionH relativeFrom="column">
                      <wp:posOffset>-900545</wp:posOffset>
                    </wp:positionH>
                    <wp:positionV relativeFrom="paragraph">
                      <wp:posOffset>-962891</wp:posOffset>
                    </wp:positionV>
                    <wp:extent cx="7776210" cy="2078182"/>
                    <wp:effectExtent l="0" t="0" r="0" b="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2078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B13" w:rsidRDefault="00DB6B13" w:rsidP="00DB6B1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B6B13" w:rsidRDefault="00DB6B13" w:rsidP="00DB6B1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DB6B13" w:rsidRDefault="00DB6B13" w:rsidP="00DB6B1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66173" w:rsidRDefault="00966173" w:rsidP="0096617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66173" w:rsidRDefault="00966173" w:rsidP="0096617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96617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Course:</w:t>
                                </w:r>
                                <w:r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B6B13" w:rsidRPr="00DB6B1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="00DB6B1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roP</w:t>
                                </w:r>
                                <w:r w:rsidR="00DB6B13" w:rsidRPr="00DB6B1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</w:p>
                              <w:p w:rsidR="00DB6B13" w:rsidRPr="00DB6B13" w:rsidRDefault="00DB6B13" w:rsidP="00966173">
                                <w:pPr>
                                  <w:jc w:val="both"/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B6B1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Date:     </w:t>
                                </w:r>
                                <w:r w:rsidR="0096617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7 September </w:t>
                                </w:r>
                                <w:r w:rsidRPr="00DB6B13">
                                  <w:rPr>
                                    <w:rFonts w:ascii="Franklin Gothic Demi Cond" w:hAnsi="Franklin Gothic Demi Cond"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</w:t>
                                </w:r>
                              </w:p>
                              <w:p w:rsidR="00DB6B13" w:rsidRDefault="00DB6B13" w:rsidP="00DB6B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CDEDD3" id="Rectangle 10" o:spid="_x0000_s1028" alt="rectangle" style="position:absolute;margin-left:-70.9pt;margin-top:-75.8pt;width:612.3pt;height:163.6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" fillcolor="#008890 [3204]" stroked="f" strokeweight="1pt">
                    <v:textbox>
                      <w:txbxContent>
                        <w:p w:rsidR="00DB6B13" w:rsidRDefault="00DB6B13" w:rsidP="00DB6B1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DB6B13" w:rsidRDefault="00DB6B13" w:rsidP="00DB6B1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DB6B13" w:rsidRDefault="00DB6B13" w:rsidP="00DB6B1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966173" w:rsidRDefault="00966173" w:rsidP="0096617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:rsidR="00966173" w:rsidRDefault="00966173" w:rsidP="0096617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6617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Course:</w:t>
                          </w:r>
                          <w:r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DB6B13" w:rsidRPr="00DB6B1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P</w:t>
                          </w:r>
                          <w:r w:rsidR="00DB6B1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roP</w:t>
                          </w:r>
                          <w:r w:rsidR="00DB6B13" w:rsidRPr="00DB6B1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      </w:t>
                          </w:r>
                        </w:p>
                        <w:p w:rsidR="00DB6B13" w:rsidRPr="00DB6B13" w:rsidRDefault="00DB6B13" w:rsidP="00966173">
                          <w:pPr>
                            <w:jc w:val="both"/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B6B1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Date:     </w:t>
                          </w:r>
                          <w:r w:rsidR="0096617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7 September </w:t>
                          </w:r>
                          <w:r w:rsidRPr="00DB6B13">
                            <w:rPr>
                              <w:rFonts w:ascii="Franklin Gothic Demi Cond" w:hAnsi="Franklin Gothic Demi Cond"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2018</w:t>
                          </w:r>
                        </w:p>
                        <w:p w:rsidR="00DB6B13" w:rsidRDefault="00DB6B13" w:rsidP="00DB6B13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FD71E8" w:rsidRDefault="00DB6B13">
          <w:pPr>
            <w:spacing w:after="200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650618</wp:posOffset>
                </wp:positionV>
                <wp:extent cx="5634355" cy="5593254"/>
                <wp:effectExtent l="0" t="0" r="4445" b="7620"/>
                <wp:wrapNone/>
                <wp:docPr id="1" name="Картина 1" descr="Картина, която съдържа текст&#10;&#10;Описание, генерирано с много висока достовернос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4355" cy="5593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4A4D" w:rsidRPr="00CE0A88">
            <w:rPr>
              <w:b/>
              <w:noProof/>
              <w:color w:val="FF0000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19073D37" wp14:editId="45C42612">
                    <wp:simplePos x="0" y="0"/>
                    <wp:positionH relativeFrom="column">
                      <wp:posOffset>-900545</wp:posOffset>
                    </wp:positionH>
                    <wp:positionV relativeFrom="paragraph">
                      <wp:posOffset>6247650</wp:posOffset>
                    </wp:positionV>
                    <wp:extent cx="7776210" cy="2897216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289721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CF3D9B" id="Rectangle 8" o:spid="_x0000_s1026" alt="rectangle" style="position:absolute;margin-left:-70.9pt;margin-top:491.95pt;width:612.3pt;height:228.1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  <w:tbl>
          <w:tblPr>
            <w:tblStyle w:val="43"/>
            <w:tblpPr w:leftFromText="180" w:rightFromText="180" w:vertAnchor="text" w:horzAnchor="margin" w:tblpXSpec="center" w:tblpY="-12904"/>
            <w:tblW w:w="10531" w:type="dxa"/>
            <w:tblLook w:val="04A0" w:firstRow="1" w:lastRow="0" w:firstColumn="1" w:lastColumn="0" w:noHBand="0" w:noVBand="1"/>
          </w:tblPr>
          <w:tblGrid>
            <w:gridCol w:w="10531"/>
          </w:tblGrid>
          <w:tr w:rsidR="000F1DCE" w:rsidTr="00E108F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09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31" w:type="dxa"/>
                <w:shd w:val="clear" w:color="auto" w:fill="auto"/>
                <w:vAlign w:val="bottom"/>
              </w:tcPr>
              <w:p w:rsidR="000F1DCE" w:rsidRPr="007B346A" w:rsidRDefault="00966173" w:rsidP="00966173">
                <w:pPr>
                  <w:pStyle w:val="1"/>
                  <w:outlineLvl w:val="0"/>
                </w:pPr>
                <w:bookmarkStart w:id="0" w:name="_Toc524630554"/>
                <w:r w:rsidRPr="00966173">
                  <w:rPr>
                    <w:rFonts w:ascii="Franklin Gothic Demi Cond" w:hAnsi="Franklin Gothic Demi Cond"/>
                    <w:b w:val="0"/>
                    <w:bCs w:val="0"/>
                    <w:color w:val="008890" w:themeColor="accent1"/>
                    <w:spacing w:val="0"/>
                    <w:sz w:val="72"/>
                    <w:szCs w:val="48"/>
                  </w:rPr>
                  <w:lastRenderedPageBreak/>
                  <w:t>CONTENT</w:t>
                </w:r>
                <w:bookmarkEnd w:id="0"/>
              </w:p>
            </w:tc>
          </w:tr>
          <w:tr w:rsidR="000F1DCE" w:rsidTr="00E108F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31" w:type="dxa"/>
                <w:shd w:val="clear" w:color="auto" w:fill="auto"/>
              </w:tcPr>
              <w:p w:rsidR="000F1DCE" w:rsidRDefault="000F1DCE" w:rsidP="000F1DCE">
                <w:pPr>
                  <w:pStyle w:val="a6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10F55822" wp14:editId="2F42D0CB">
                          <wp:extent cx="3990652" cy="95534"/>
                          <wp:effectExtent l="0" t="0" r="0" b="0"/>
                          <wp:docPr id="3" name="Rectangle 3" descr="rectangl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990652" cy="955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335E7B5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sdt>
                <w:sdtPr>
                  <w:rPr>
                    <w:rFonts w:asciiTheme="minorHAnsi" w:eastAsiaTheme="minorHAnsi" w:hAnsiTheme="minorHAnsi" w:cs="Times New Roman"/>
                    <w:color w:val="000000" w:themeColor="text1"/>
                    <w:sz w:val="20"/>
                    <w:szCs w:val="20"/>
                    <w:lang w:val="bg-BG"/>
                  </w:rPr>
                  <w:id w:val="-2113037623"/>
                  <w:docPartObj>
                    <w:docPartGallery w:val="Table of Contents"/>
                    <w:docPartUnique/>
                  </w:docPartObj>
                </w:sdtPr>
                <w:sdtEndPr/>
                <w:sdtContent>
                  <w:p w:rsidR="00E108F5" w:rsidRPr="00E108F5" w:rsidRDefault="00E108F5" w:rsidP="00E108F5">
                    <w:pPr>
                      <w:pStyle w:val="aff"/>
                      <w:rPr>
                        <w:sz w:val="44"/>
                      </w:rPr>
                    </w:pPr>
                  </w:p>
                  <w:p w:rsidR="00747404" w:rsidRPr="00747404" w:rsidRDefault="00E108F5" w:rsidP="00747404">
                    <w:pPr>
                      <w:pStyle w:val="11"/>
                      <w:rPr>
                        <w:rFonts w:eastAsiaTheme="minorEastAsia" w:cstheme="minorBidi"/>
                        <w:smallCaps w:val="0"/>
                        <w:color w:val="008890" w:themeColor="accent1"/>
                        <w:sz w:val="32"/>
                        <w:szCs w:val="32"/>
                      </w:rPr>
                    </w:pPr>
                    <w:r w:rsidRPr="00747404">
                      <w:rPr>
                        <w:rFonts w:ascii="Franklin Gothic Demi" w:hAnsi="Franklin Gothic Demi" w:cstheme="minorHAnsi"/>
                        <w:sz w:val="32"/>
                        <w:szCs w:val="32"/>
                      </w:rPr>
                      <w:fldChar w:fldCharType="begin"/>
                    </w:r>
                    <w:r w:rsidRPr="00747404">
                      <w:rPr>
                        <w:rFonts w:ascii="Franklin Gothic Demi" w:hAnsi="Franklin Gothic Demi" w:cstheme="minorHAnsi"/>
                        <w:sz w:val="32"/>
                        <w:szCs w:val="32"/>
                      </w:rPr>
                      <w:instrText xml:space="preserve"> TOC \o "1-3" \h \z \u </w:instrText>
                    </w:r>
                    <w:r w:rsidRPr="00747404">
                      <w:rPr>
                        <w:rFonts w:ascii="Franklin Gothic Demi" w:hAnsi="Franklin Gothic Demi" w:cstheme="minorHAnsi"/>
                        <w:sz w:val="32"/>
                        <w:szCs w:val="32"/>
                      </w:rPr>
                      <w:fldChar w:fldCharType="separate"/>
                    </w:r>
                    <w:hyperlink w:anchor="_Toc524630554" w:history="1">
                      <w:r w:rsidR="00747404" w:rsidRPr="00747404">
                        <w:rPr>
                          <w:rStyle w:val="afe"/>
                          <w:rFonts w:ascii="Franklin Gothic Demi Cond" w:hAnsi="Franklin Gothic Demi Cond"/>
                          <w:color w:val="008890" w:themeColor="accent1"/>
                          <w:sz w:val="32"/>
                          <w:szCs w:val="32"/>
                        </w:rPr>
                        <w:t>CONTENT</w:t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tab/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begin"/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instrText xml:space="preserve"> PAGEREF _Toc524630554 \h </w:instrText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t>1</w:t>
                      </w:r>
                      <w:r w:rsidR="00747404"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11"/>
                      <w:rPr>
                        <w:rFonts w:eastAsiaTheme="minorEastAsia" w:cstheme="minorBidi"/>
                        <w:smallCaps w:val="0"/>
                        <w:color w:val="008890" w:themeColor="accent1"/>
                        <w:sz w:val="32"/>
                        <w:szCs w:val="32"/>
                      </w:rPr>
                    </w:pPr>
                    <w:hyperlink w:anchor="_Toc524630555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08890" w:themeColor="accent1"/>
                          <w:sz w:val="32"/>
                          <w:szCs w:val="32"/>
                        </w:rPr>
                        <w:t>PROJECT STATEMENT</w:t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instrText xml:space="preserve"> PAGEREF _Toc524630555 \h </w:instrText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t>2</w:t>
                      </w:r>
                      <w:r w:rsidRPr="00747404">
                        <w:rPr>
                          <w:webHidden/>
                          <w:color w:val="008890" w:themeColor="accent1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56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Formal Client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_Toc524630556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2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57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Project Leader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_Toc524630557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3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58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Current Situation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_Toc524630558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3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59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Problem Description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_Toc524630559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3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60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Project goal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_Toc524630560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4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61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Project Deliverables and Non-Deliverables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_Toc524630561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4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62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Project Constraints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_Toc524630562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5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747404" w:rsidRPr="00747404" w:rsidRDefault="00747404" w:rsidP="00747404">
                    <w:pPr>
                      <w:pStyle w:val="22"/>
                      <w:rPr>
                        <w:rFonts w:eastAsiaTheme="minorEastAsia" w:cstheme="minorBidi"/>
                        <w:smallCaps w:val="0"/>
                        <w:color w:val="03ABAB" w:themeColor="text2" w:themeTint="BF"/>
                        <w:sz w:val="32"/>
                        <w:szCs w:val="32"/>
                      </w:rPr>
                    </w:pPr>
                    <w:hyperlink w:anchor="_Toc524630563" w:history="1">
                      <w:r w:rsidRPr="00747404">
                        <w:rPr>
                          <w:rStyle w:val="afe"/>
                          <w:rFonts w:ascii="Franklin Gothic Demi Cond" w:hAnsi="Franklin Gothic Demi Cond"/>
                          <w:color w:val="03ABAB" w:themeColor="text2" w:themeTint="BF"/>
                          <w:sz w:val="32"/>
                          <w:szCs w:val="32"/>
                        </w:rPr>
                        <w:t>Project Risks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ab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begin"/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instrText xml:space="preserve"> PAGEREF _Toc524630563 \h </w:instrTex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separate"/>
                      </w:r>
                      <w:r w:rsidR="00B92197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t>5</w:t>
                      </w:r>
                      <w:r w:rsidRPr="00747404">
                        <w:rPr>
                          <w:webHidden/>
                          <w:color w:val="03ABAB" w:themeColor="text2" w:themeTint="BF"/>
                          <w:sz w:val="32"/>
                          <w:szCs w:val="32"/>
                        </w:rPr>
                        <w:fldChar w:fldCharType="end"/>
                      </w:r>
                    </w:hyperlink>
                  </w:p>
                  <w:p w:rsidR="00E108F5" w:rsidRDefault="00E108F5" w:rsidP="00E108F5">
                    <w:r w:rsidRPr="00747404">
                      <w:rPr>
                        <w:rFonts w:ascii="Franklin Gothic Demi" w:hAnsi="Franklin Gothic Demi" w:cstheme="minorHAnsi"/>
                        <w:sz w:val="32"/>
                        <w:szCs w:val="32"/>
                        <w:lang w:val="bg-BG"/>
                      </w:rPr>
                      <w:fldChar w:fldCharType="end"/>
                    </w:r>
                  </w:p>
                </w:sdtContent>
              </w:sdt>
              <w:p w:rsidR="000F1DCE" w:rsidRPr="000F1DCE" w:rsidRDefault="000F1DCE" w:rsidP="000F1DCE">
                <w:pPr>
                  <w:pStyle w:val="a6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</w:p>
            </w:tc>
          </w:tr>
        </w:tbl>
        <w:p w:rsidR="00966173" w:rsidRDefault="00966173"/>
        <w:tbl>
          <w:tblPr>
            <w:tblStyle w:val="43"/>
            <w:tblpPr w:leftFromText="180" w:rightFromText="180" w:vertAnchor="text" w:horzAnchor="margin" w:tblpXSpec="center" w:tblpY="-12904"/>
            <w:tblW w:w="10735" w:type="dxa"/>
            <w:tblLook w:val="04A0" w:firstRow="1" w:lastRow="0" w:firstColumn="1" w:lastColumn="0" w:noHBand="0" w:noVBand="1"/>
          </w:tblPr>
          <w:tblGrid>
            <w:gridCol w:w="10735"/>
          </w:tblGrid>
          <w:tr w:rsidR="000F1DCE" w:rsidTr="002611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35" w:type="dxa"/>
                <w:shd w:val="clear" w:color="auto" w:fill="auto"/>
              </w:tcPr>
              <w:p w:rsidR="000F1DCE" w:rsidRDefault="000F1DCE" w:rsidP="000F1DCE">
                <w:pPr>
                  <w:spacing w:after="200"/>
                  <w:rPr>
                    <w:smallCaps/>
                    <w:noProof/>
                  </w:rPr>
                </w:pPr>
              </w:p>
              <w:p w:rsidR="005F71EB" w:rsidRDefault="005F71EB" w:rsidP="000F1DCE">
                <w:pPr>
                  <w:spacing w:after="200"/>
                  <w:rPr>
                    <w:smallCaps/>
                    <w:noProof/>
                  </w:rPr>
                </w:pPr>
              </w:p>
              <w:p w:rsidR="00966173" w:rsidRDefault="00966173" w:rsidP="000F1DCE">
                <w:pPr>
                  <w:spacing w:after="200"/>
                  <w:rPr>
                    <w:smallCaps/>
                    <w:noProof/>
                  </w:rPr>
                </w:pPr>
              </w:p>
              <w:tbl>
                <w:tblPr>
                  <w:tblStyle w:val="43"/>
                  <w:tblpPr w:leftFromText="180" w:rightFromText="180" w:vertAnchor="text" w:horzAnchor="margin" w:tblpXSpec="center" w:tblpY="-12904"/>
                  <w:tblW w:w="10519" w:type="dxa"/>
                  <w:tblLook w:val="04A0" w:firstRow="1" w:lastRow="0" w:firstColumn="1" w:lastColumn="0" w:noHBand="0" w:noVBand="1"/>
                </w:tblPr>
                <w:tblGrid>
                  <w:gridCol w:w="10519"/>
                </w:tblGrid>
                <w:tr w:rsidR="00966173" w:rsidTr="0067336D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216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0519" w:type="dxa"/>
                      <w:shd w:val="clear" w:color="auto" w:fill="auto"/>
                      <w:vAlign w:val="bottom"/>
                    </w:tcPr>
                    <w:p w:rsidR="00966173" w:rsidRPr="007B346A" w:rsidRDefault="00966173" w:rsidP="00966173">
                      <w:pPr>
                        <w:pStyle w:val="1"/>
                        <w:outlineLvl w:val="0"/>
                      </w:pPr>
                      <w:bookmarkStart w:id="1" w:name="_Toc524630555"/>
                      <w:r w:rsidRPr="00966173">
                        <w:rPr>
                          <w:rFonts w:ascii="Franklin Gothic Demi Cond" w:hAnsi="Franklin Gothic Demi Cond"/>
                          <w:b w:val="0"/>
                          <w:bCs w:val="0"/>
                          <w:color w:val="008890" w:themeColor="accent1"/>
                          <w:spacing w:val="0"/>
                          <w:sz w:val="72"/>
                          <w:szCs w:val="48"/>
                        </w:rPr>
                        <w:t>PROJECT STATEMENT</w:t>
                      </w:r>
                      <w:bookmarkEnd w:id="1"/>
                    </w:p>
                  </w:tc>
                </w:tr>
                <w:tr w:rsidR="00966173" w:rsidTr="0067336D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trHeight w:val="663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0519" w:type="dxa"/>
                      <w:shd w:val="clear" w:color="auto" w:fill="auto"/>
                    </w:tcPr>
                    <w:p w:rsidR="00966173" w:rsidRDefault="00966173" w:rsidP="00966173">
                      <w:pPr>
                        <w:pStyle w:val="a6"/>
                        <w:framePr w:hSpace="0" w:wrap="auto" w:vAnchor="margin" w:hAnchor="text" w:yAlign="inline"/>
                        <w:rPr>
                          <w:b w:val="0"/>
                          <w:bCs w:val="0"/>
                        </w:rPr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7ABDB540" wp14:editId="5ADF59F3">
                                <wp:extent cx="3990652" cy="95534"/>
                                <wp:effectExtent l="0" t="0" r="0" b="0"/>
                                <wp:docPr id="4" name="Rectangle 3" descr="rectangle"/>
                                <wp:cNvGraphicFramePr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spPr>
                                        <a:xfrm>
                                          <a:off x="0" y="0"/>
                                          <a:ext cx="3990652" cy="955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85000"/>
                                          </a:schemeClr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B6F96E4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" fillcolor="#d8d8d8 [2732]" stroked="f" strokeweight="1pt"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  <w:p w:rsidR="00CE0A88" w:rsidRPr="00CE0A88" w:rsidRDefault="005F71EB" w:rsidP="003C0687">
                      <w:pPr>
                        <w:jc w:val="both"/>
                        <w:rPr>
                          <w:color w:val="004348" w:themeColor="accent1" w:themeShade="80"/>
                          <w:sz w:val="24"/>
                          <w:szCs w:val="24"/>
                        </w:rPr>
                      </w:pPr>
                      <w:r w:rsidRPr="005F71EB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 xml:space="preserve">In this </w:t>
                      </w:r>
                      <w:r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document</w:t>
                      </w:r>
                      <w:r w:rsidRPr="005F71EB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 xml:space="preserve"> we state why our project is st</w:t>
                      </w:r>
                      <w:r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arted and what we will achieve.</w:t>
                      </w:r>
                      <w:r w:rsidR="00CE0A88" w:rsidRPr="00CE0A88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 xml:space="preserve"> It provides a detailed approach to the realization of this project and its goal. It also descr</w:t>
                      </w:r>
                      <w:r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 xml:space="preserve">ibes </w:t>
                      </w:r>
                      <w:r w:rsidRPr="005F71EB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the client, the project leader, the initial situation, the problem description, the goal of our project, the deliverables and non</w:t>
                      </w:r>
                      <w:r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-</w:t>
                      </w:r>
                      <w:r w:rsidRPr="005F71EB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deliverables, the constraints and the risks</w:t>
                      </w:r>
                      <w:r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>.</w:t>
                      </w:r>
                    </w:p>
                    <w:p w:rsidR="00CE0A88" w:rsidRDefault="00CE0A88" w:rsidP="00CE0A88">
                      <w:pPr>
                        <w:pStyle w:val="20"/>
                        <w:outlineLvl w:val="1"/>
                      </w:pPr>
                    </w:p>
                    <w:p w:rsidR="00966173" w:rsidRDefault="00CE0A88" w:rsidP="00CE0A88">
                      <w:pPr>
                        <w:pStyle w:val="20"/>
                        <w:outlineLvl w:val="1"/>
                        <w:rPr>
                          <w:rFonts w:ascii="Franklin Gothic Demi Cond" w:hAnsi="Franklin Gothic Demi Cond"/>
                          <w:b w:val="0"/>
                          <w:bCs w:val="0"/>
                          <w:color w:val="03ABAB" w:themeColor="text2" w:themeTint="BF"/>
                          <w:spacing w:val="0"/>
                          <w:sz w:val="56"/>
                          <w:szCs w:val="48"/>
                        </w:rPr>
                      </w:pPr>
                      <w:bookmarkStart w:id="2" w:name="_Toc524630556"/>
                      <w:r w:rsidRPr="00CE0A88">
                        <w:rPr>
                          <w:rFonts w:ascii="Franklin Gothic Demi Cond" w:hAnsi="Franklin Gothic Demi Cond"/>
                          <w:b w:val="0"/>
                          <w:bCs w:val="0"/>
                          <w:color w:val="03ABAB" w:themeColor="text2" w:themeTint="BF"/>
                          <w:spacing w:val="0"/>
                          <w:sz w:val="56"/>
                          <w:szCs w:val="48"/>
                        </w:rPr>
                        <w:t>Formal Client</w:t>
                      </w:r>
                      <w:bookmarkEnd w:id="2"/>
                    </w:p>
                    <w:p w:rsidR="005F71EB" w:rsidRPr="005F71EB" w:rsidRDefault="005F71EB" w:rsidP="005F71EB"/>
                    <w:p w:rsidR="00CE0A88" w:rsidRPr="00CE0A88" w:rsidRDefault="00CE0A88" w:rsidP="003C0687">
                      <w:pPr>
                        <w:jc w:val="both"/>
                        <w:rPr>
                          <w:color w:val="004348" w:themeColor="accent1" w:themeShade="80"/>
                          <w:sz w:val="24"/>
                          <w:szCs w:val="24"/>
                        </w:rPr>
                      </w:pPr>
                      <w:r w:rsidRPr="00CE0A88">
                        <w:rPr>
                          <w:color w:val="004348" w:themeColor="accent1" w:themeShade="80"/>
                          <w:sz w:val="24"/>
                          <w:szCs w:val="24"/>
                        </w:rPr>
                        <w:t xml:space="preserve">Mr. Andre Postma is a teacher at Fontys university, he is also the chairman of an event agency responsible for variety of events, among which is the upcoming cultural event known as European Cultural Festival.  </w:t>
                      </w:r>
                    </w:p>
                    <w:p w:rsidR="00CE0A88" w:rsidRPr="00CE0A88" w:rsidRDefault="00CE0A88" w:rsidP="00CE0A88">
                      <w:pPr>
                        <w:rPr>
                          <w:b w:val="0"/>
                          <w:color w:val="004348" w:themeColor="accent1" w:themeShade="80"/>
                        </w:rPr>
                      </w:pPr>
                    </w:p>
                    <w:p w:rsidR="00CE0A88" w:rsidRPr="005F71EB" w:rsidRDefault="005F71EB" w:rsidP="00CE0A88">
                      <w:pPr>
                        <w:pStyle w:val="a6"/>
                        <w:framePr w:hSpace="0" w:wrap="auto" w:vAnchor="margin" w:hAnchor="text" w:yAlign="inline"/>
                        <w:rPr>
                          <w:rFonts w:asciiTheme="minorHAnsi" w:hAnsiTheme="minorHAnsi" w:cs="Times New Roman"/>
                          <w:color w:val="004348" w:themeColor="accent1" w:themeShade="80"/>
                          <w:sz w:val="24"/>
                          <w:u w:val="single"/>
                        </w:rPr>
                      </w:pPr>
                      <w:bookmarkStart w:id="3" w:name="_fiv58t8wcklh" w:colFirst="0" w:colLast="0"/>
                      <w:bookmarkEnd w:id="3"/>
                      <w:r>
                        <w:rPr>
                          <w:rFonts w:asciiTheme="minorHAnsi" w:hAnsiTheme="minorHAnsi" w:cs="Times New Roman"/>
                          <w:color w:val="004348" w:themeColor="accent1" w:themeShade="80"/>
                          <w:sz w:val="24"/>
                          <w:u w:val="single"/>
                        </w:rPr>
                        <w:t>C</w:t>
                      </w:r>
                      <w:r w:rsidR="00CE0A88" w:rsidRPr="005F71EB">
                        <w:rPr>
                          <w:rFonts w:asciiTheme="minorHAnsi" w:hAnsiTheme="minorHAnsi" w:cs="Times New Roman"/>
                          <w:color w:val="004348" w:themeColor="accent1" w:themeShade="80"/>
                          <w:sz w:val="24"/>
                          <w:u w:val="single"/>
                        </w:rPr>
                        <w:t>ontact information</w:t>
                      </w:r>
                    </w:p>
                    <w:p w:rsidR="00CE0A88" w:rsidRPr="005F71EB" w:rsidRDefault="005F71EB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>Mr. Andre Postma</w:t>
                      </w:r>
                    </w:p>
                    <w:p w:rsidR="005F71EB" w:rsidRDefault="005F71EB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</w:pPr>
                      <w:r w:rsidRPr="005F71EB"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  <w:t>Rachelsmolen 1, Eindhoven</w:t>
                      </w:r>
                    </w:p>
                    <w:p w:rsidR="005F71EB" w:rsidRDefault="005F71EB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  <w:t>Room 2.38</w:t>
                      </w:r>
                    </w:p>
                    <w:p w:rsidR="00CE0A88" w:rsidRPr="005F71EB" w:rsidRDefault="005F71EB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</w:pPr>
                      <w: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  <w:lang w:val="nl-NL"/>
                        </w:rPr>
                        <w:t>a.postma@fontys.nl</w:t>
                      </w:r>
                    </w:p>
                    <w:p w:rsidR="00CE0A88" w:rsidRDefault="005F71EB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 xml:space="preserve">Working days: </w:t>
                      </w:r>
                      <w:r w:rsidR="00CE0A88" w:rsidRPr="005F71EB"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 xml:space="preserve">Monday </w:t>
                      </w:r>
                      <w:r w:rsidR="00747404"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>–</w:t>
                      </w:r>
                      <w:r w:rsidR="00CE0A88" w:rsidRPr="005F71EB"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  <w:t>Friday</w:t>
                      </w:r>
                    </w:p>
                    <w:p w:rsidR="00747404" w:rsidRPr="005F71EB" w:rsidRDefault="00747404" w:rsidP="00CE0A88">
                      <w:pPr>
                        <w:rPr>
                          <w:b w:val="0"/>
                          <w:color w:val="004348" w:themeColor="accent1" w:themeShade="80"/>
                          <w:sz w:val="24"/>
                          <w:szCs w:val="24"/>
                        </w:rPr>
                      </w:pPr>
                    </w:p>
                    <w:p w:rsidR="00CE0A88" w:rsidRDefault="00CE0A88" w:rsidP="00CE0A88">
                      <w:pPr>
                        <w:rPr>
                          <w:color w:val="004348" w:themeColor="accent1" w:themeShade="80"/>
                        </w:rPr>
                      </w:pPr>
                    </w:p>
                    <w:p w:rsidR="00CE0A88" w:rsidRDefault="00CE0A88" w:rsidP="00747404"/>
                    <w:p w:rsidR="00747404" w:rsidRDefault="00747404" w:rsidP="00747404"/>
                    <w:p w:rsidR="00747404" w:rsidRPr="00CE0A88" w:rsidRDefault="00747404" w:rsidP="00747404"/>
                  </w:tc>
                </w:tr>
              </w:tbl>
              <w:p w:rsidR="00747404" w:rsidRDefault="00966173" w:rsidP="00747404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r>
                  <w:lastRenderedPageBreak/>
                  <w:br w:type="page"/>
                </w:r>
                <w:bookmarkStart w:id="4" w:name="_Toc524630557"/>
                <w:r w:rsidR="00747404" w:rsidRPr="00747404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t>Project Leader</w:t>
                </w:r>
                <w:bookmarkEnd w:id="4"/>
              </w:p>
              <w:p w:rsidR="00747404" w:rsidRDefault="00747404" w:rsidP="00747404"/>
              <w:p w:rsidR="00747404" w:rsidRPr="00747404" w:rsidRDefault="00747404" w:rsidP="00747404">
                <w:pPr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747404">
                  <w:rPr>
                    <w:color w:val="004348" w:themeColor="accent1" w:themeShade="80"/>
                    <w:sz w:val="24"/>
                    <w:szCs w:val="24"/>
                  </w:rPr>
                  <w:t xml:space="preserve">The role of the project leader will be a rotating type,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which</w:t>
                </w:r>
                <w:r w:rsidRPr="00747404">
                  <w:rPr>
                    <w:color w:val="004348" w:themeColor="accent1" w:themeShade="80"/>
                    <w:sz w:val="24"/>
                    <w:szCs w:val="24"/>
                  </w:rPr>
                  <w:t xml:space="preserve"> means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 xml:space="preserve">that </w:t>
                </w:r>
                <w:r w:rsidRPr="00747404">
                  <w:rPr>
                    <w:color w:val="004348" w:themeColor="accent1" w:themeShade="80"/>
                    <w:sz w:val="24"/>
                    <w:szCs w:val="24"/>
                  </w:rPr>
                  <w:t>the role will be switched weekly between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 xml:space="preserve"> the</w:t>
                </w:r>
                <w:r w:rsidRPr="00747404">
                  <w:rPr>
                    <w:color w:val="004348" w:themeColor="accent1" w:themeShade="80"/>
                    <w:sz w:val="24"/>
                    <w:szCs w:val="24"/>
                  </w:rPr>
                  <w:t xml:space="preserve"> members of the team.</w:t>
                </w:r>
              </w:p>
              <w:p w:rsidR="00747404" w:rsidRDefault="00747404" w:rsidP="003C0687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</w:p>
              <w:p w:rsidR="003C0687" w:rsidRDefault="003C0687" w:rsidP="003C0687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5" w:name="_Toc524630558"/>
                <w:r w:rsidRPr="003C0687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t>Current Situation</w:t>
                </w:r>
                <w:bookmarkEnd w:id="5"/>
              </w:p>
              <w:p w:rsidR="003C0687" w:rsidRPr="003C0687" w:rsidRDefault="003C0687" w:rsidP="003C0687"/>
              <w:p w:rsidR="003C0687" w:rsidRDefault="00B1581B" w:rsidP="003C0687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>
                  <w:rPr>
                    <w:color w:val="004348" w:themeColor="accent1" w:themeShade="80"/>
                    <w:sz w:val="24"/>
                    <w:szCs w:val="24"/>
                  </w:rPr>
                  <w:t>The C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ultural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festival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 is an annual event held in the Netherlands. This is an event that showcase the beautiful variety of cultures all around the world, it is mostly done in a way where people show their c</w:t>
                </w:r>
                <w:r w:rsidR="003C0687">
                  <w:rPr>
                    <w:color w:val="004348" w:themeColor="accent1" w:themeShade="80"/>
                    <w:sz w:val="24"/>
                    <w:szCs w:val="24"/>
                  </w:rPr>
                  <w:t xml:space="preserve">ultures by means of clothes, 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>food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>,</w:t>
                </w:r>
                <w:r w:rsidR="003C0687">
                  <w:rPr>
                    <w:color w:val="004348" w:themeColor="accent1" w:themeShade="80"/>
                    <w:sz w:val="24"/>
                    <w:szCs w:val="24"/>
                  </w:rPr>
                  <w:t xml:space="preserve"> music, traditional costumes,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 dance steps, languages and many more. </w:t>
                </w:r>
                <w:r w:rsidR="003C0687">
                  <w:rPr>
                    <w:color w:val="004348" w:themeColor="accent1" w:themeShade="80"/>
                    <w:sz w:val="24"/>
                    <w:szCs w:val="24"/>
                  </w:rPr>
                  <w:t>In the last few years, the popularity of the event has been significantly increased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. Statistically, there has been an increase of people in attendance over the past years, this has made the 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>organizers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searching for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  <w:r w:rsidR="003C0687">
                  <w:rPr>
                    <w:color w:val="004348" w:themeColor="accent1" w:themeShade="80"/>
                    <w:sz w:val="24"/>
                    <w:szCs w:val="24"/>
                  </w:rPr>
                  <w:t>a better way to organize the event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  <w:r w:rsidR="006A43B2" w:rsidRPr="003C0687">
                  <w:rPr>
                    <w:color w:val="004348" w:themeColor="accent1" w:themeShade="80"/>
                    <w:sz w:val="24"/>
                    <w:szCs w:val="24"/>
                  </w:rPr>
                  <w:t>an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 xml:space="preserve">d make more profit from it.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Consequently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 xml:space="preserve">, there are 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>several requirements as initiated by the company in charge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>: (1)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 xml:space="preserve"> a steady system of payment, </w:t>
                </w:r>
                <w:r w:rsidR="006A43B2">
                  <w:rPr>
                    <w:color w:val="004348" w:themeColor="accent1" w:themeShade="80"/>
                    <w:sz w:val="24"/>
                    <w:szCs w:val="24"/>
                  </w:rPr>
                  <w:t xml:space="preserve">(2)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 xml:space="preserve">camping site reservation, (3) </w:t>
                </w:r>
                <w:r w:rsidR="003C0687" w:rsidRPr="003C0687">
                  <w:rPr>
                    <w:color w:val="004348" w:themeColor="accent1" w:themeShade="80"/>
                    <w:sz w:val="24"/>
                    <w:szCs w:val="24"/>
                  </w:rPr>
                  <w:t>awareness and tracking of the event online via a website.</w:t>
                </w:r>
              </w:p>
              <w:p w:rsidR="00B1581B" w:rsidRDefault="00B1581B" w:rsidP="00B1581B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</w:p>
              <w:p w:rsidR="00B1581B" w:rsidRDefault="00B1581B" w:rsidP="00B1581B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6" w:name="_Toc524630559"/>
                <w:r w:rsidRPr="00B1581B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t>Problem Description</w:t>
                </w:r>
                <w:bookmarkEnd w:id="6"/>
              </w:p>
              <w:p w:rsidR="00B1581B" w:rsidRDefault="00B1581B" w:rsidP="00B1581B">
                <w:pPr>
                  <w:rPr>
                    <w:color w:val="434343"/>
                    <w:sz w:val="24"/>
                    <w:szCs w:val="24"/>
                  </w:rPr>
                </w:pPr>
              </w:p>
              <w:p w:rsidR="00B1581B" w:rsidRDefault="00B1581B" w:rsidP="00B1581B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Over the years, the cultural events has recorded increase in attendance and interest by lots of people, this has made maintaining a proper management  control a bit difficult, due to this fact, sales of tickets to enter the event, provision of camping site, proper awareness for the event, buyi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 xml:space="preserve">ng food, drinks, or souvenirs,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loaning products such as photo cameras, flashlights etc.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 xml:space="preserve">,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has become difficult to manage.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T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his is the basis whereby the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organizers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have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tasked the DevelopPro team with the aim of developing a software application that helps to easily keep track of basic information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and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make it possible to curb all of the problems mentioned. The group will also provide other solutions </w:t>
                </w:r>
                <w:r>
                  <w:rPr>
                    <w:color w:val="004348" w:themeColor="accent1" w:themeShade="80"/>
                    <w:sz w:val="24"/>
                    <w:szCs w:val="24"/>
                  </w:rPr>
                  <w:t>such as a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website that informs people about the event and allows reservation of tickets and camping spots, and a database supporting all the applications. It is therefore highly important to this team to completely cut down the problems faced currently.</w:t>
                </w:r>
              </w:p>
              <w:p w:rsidR="00B1581B" w:rsidRDefault="00B1581B" w:rsidP="00B1581B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B1581B" w:rsidRDefault="00B1581B" w:rsidP="00B1581B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7" w:name="_Toc524630560"/>
                <w:r w:rsidRPr="00B1581B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lastRenderedPageBreak/>
                  <w:t>Project goal</w:t>
                </w:r>
                <w:bookmarkEnd w:id="7"/>
              </w:p>
              <w:p w:rsidR="00B1581B" w:rsidRPr="00B1581B" w:rsidRDefault="00B1581B" w:rsidP="00B1581B"/>
              <w:p w:rsidR="00B1581B" w:rsidRPr="00B1581B" w:rsidRDefault="00B1581B" w:rsidP="00E1640A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The goal of this project is</w:t>
                </w:r>
                <w:r w:rsidR="00E1640A">
                  <w:rPr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to create a good software solution for our client </w:t>
                </w:r>
                <w:r w:rsidR="00E1640A">
                  <w:rPr>
                    <w:color w:val="004348" w:themeColor="accent1" w:themeShade="80"/>
                    <w:sz w:val="24"/>
                    <w:szCs w:val="24"/>
                  </w:rPr>
                  <w:t>in order to make this Cultural festival well organized and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mor</w:t>
                </w:r>
                <w:r w:rsidR="00E1640A">
                  <w:rPr>
                    <w:color w:val="004348" w:themeColor="accent1" w:themeShade="80"/>
                    <w:sz w:val="24"/>
                    <w:szCs w:val="24"/>
                  </w:rPr>
                  <w:t>e manageable. The team needs to do</w:t>
                </w:r>
                <w:r w:rsidR="00E1640A">
                  <w:rPr>
                    <w:color w:val="004348" w:themeColor="accent1" w:themeShade="80"/>
                    <w:sz w:val="24"/>
                    <w:szCs w:val="24"/>
                  </w:rPr>
                  <w:t xml:space="preserve"> everything possible to satisfy the client’s wishes and to meet all the deadlines</w:t>
                </w:r>
                <w:r w:rsidR="00E1640A">
                  <w:rPr>
                    <w:color w:val="004348" w:themeColor="accent1" w:themeShade="80"/>
                    <w:sz w:val="24"/>
                    <w:szCs w:val="24"/>
                  </w:rPr>
                  <w:t>. The client wants to create:</w:t>
                </w:r>
              </w:p>
              <w:p w:rsidR="00B1581B" w:rsidRPr="00E1640A" w:rsidRDefault="00B1581B" w:rsidP="00E1640A">
                <w:pPr>
                  <w:pStyle w:val="aff0"/>
                  <w:numPr>
                    <w:ilvl w:val="0"/>
                    <w:numId w:val="17"/>
                  </w:num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 website that informs people about the event and allows re</w:t>
                </w:r>
                <w:bookmarkStart w:id="8" w:name="_GoBack"/>
                <w:bookmarkEnd w:id="8"/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servation of tickets and </w:t>
                </w:r>
                <w:r w:rsid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camping spots</w:t>
                </w:r>
                <w:r w:rsidR="001A3A99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</w:t>
                </w:r>
              </w:p>
              <w:p w:rsidR="00B1581B" w:rsidRPr="00E1640A" w:rsidRDefault="00B1581B" w:rsidP="00E1640A">
                <w:pPr>
                  <w:numPr>
                    <w:ilvl w:val="0"/>
                    <w:numId w:val="17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An application that check v</w:t>
                </w:r>
                <w:r w:rsid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isitors in and out of the event</w:t>
                </w:r>
              </w:p>
              <w:p w:rsidR="00B1581B" w:rsidRPr="00E1640A" w:rsidRDefault="00B1581B" w:rsidP="00E1640A">
                <w:pPr>
                  <w:numPr>
                    <w:ilvl w:val="0"/>
                    <w:numId w:val="17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An application that</w:t>
                </w:r>
                <w:r w:rsid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check the use state of camping</w:t>
                </w:r>
              </w:p>
              <w:p w:rsidR="00B1581B" w:rsidRPr="00E1640A" w:rsidRDefault="00B1581B" w:rsidP="00E1640A">
                <w:pPr>
                  <w:numPr>
                    <w:ilvl w:val="0"/>
                    <w:numId w:val="17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An application that support the shops (food/drinks</w:t>
                </w:r>
                <w:r w:rsid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/souvenirs) and the loan stands</w:t>
                </w:r>
              </w:p>
              <w:p w:rsidR="00B1581B" w:rsidRPr="00E1640A" w:rsidRDefault="00E1640A" w:rsidP="00E1640A">
                <w:pPr>
                  <w:numPr>
                    <w:ilvl w:val="0"/>
                    <w:numId w:val="17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</w:t>
                </w:r>
                <w:r w:rsidR="00B1581B"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n application that changes the balance of the visi</w:t>
                </w:r>
                <w:r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tors based on the ATM log files</w:t>
                </w:r>
              </w:p>
              <w:p w:rsidR="00B1581B" w:rsidRPr="00E1640A" w:rsidRDefault="00B1581B" w:rsidP="00E1640A">
                <w:pPr>
                  <w:numPr>
                    <w:ilvl w:val="0"/>
                    <w:numId w:val="17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 database supporting all t</w:t>
                </w:r>
                <w:r w:rsidR="00E1640A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he applications and the website</w:t>
                </w:r>
              </w:p>
              <w:p w:rsidR="00B1581B" w:rsidRPr="00B1581B" w:rsidRDefault="00B1581B" w:rsidP="00B1581B">
                <w:pPr>
                  <w:ind w:left="720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B1581B" w:rsidRPr="00B1581B" w:rsidRDefault="00B1581B" w:rsidP="00E1640A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We aim to </w:t>
                </w:r>
                <w:r w:rsidR="00E1640A" w:rsidRPr="00B1581B">
                  <w:rPr>
                    <w:color w:val="004348" w:themeColor="accent1" w:themeShade="80"/>
                    <w:sz w:val="24"/>
                    <w:szCs w:val="24"/>
                  </w:rPr>
                  <w:t>analyze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the client’s preferences by meeting with him and consider the best design which can make more profit for him. In the end of this pro</w:t>
                </w:r>
                <w:r w:rsidR="00CE1DA7">
                  <w:rPr>
                    <w:color w:val="004348" w:themeColor="accent1" w:themeShade="80"/>
                    <w:sz w:val="24"/>
                    <w:szCs w:val="24"/>
                  </w:rPr>
                  <w:t>ject, we will deliver one website, four applications and one database to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 xml:space="preserve"> the client which </w:t>
                </w:r>
                <w:r w:rsidR="00CE1DA7">
                  <w:rPr>
                    <w:color w:val="004348" w:themeColor="accent1" w:themeShade="80"/>
                    <w:sz w:val="24"/>
                    <w:szCs w:val="24"/>
                  </w:rPr>
                  <w:t xml:space="preserve">will </w:t>
                </w:r>
                <w:r w:rsidRPr="00B1581B">
                  <w:rPr>
                    <w:color w:val="004348" w:themeColor="accent1" w:themeShade="80"/>
                    <w:sz w:val="24"/>
                    <w:szCs w:val="24"/>
                  </w:rPr>
                  <w:t>contains:</w:t>
                </w:r>
              </w:p>
              <w:p w:rsidR="00B1581B" w:rsidRPr="00CE1DA7" w:rsidRDefault="00B1581B" w:rsidP="00E1640A">
                <w:pPr>
                  <w:numPr>
                    <w:ilvl w:val="0"/>
                    <w:numId w:val="16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Design: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Efficient interface; User friendly; Database connected</w:t>
                </w:r>
                <w:r w:rsidR="00CE1DA7"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;</w:t>
                </w:r>
              </w:p>
              <w:p w:rsidR="00B1581B" w:rsidRPr="00CE1DA7" w:rsidRDefault="00B1581B" w:rsidP="00E1640A">
                <w:pPr>
                  <w:numPr>
                    <w:ilvl w:val="0"/>
                    <w:numId w:val="16"/>
                  </w:num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Functionality: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Correct QR-code identifying; Stable running website and applications</w:t>
                </w:r>
                <w:r w:rsid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;</w:t>
                </w:r>
              </w:p>
              <w:p w:rsidR="00CE1DA7" w:rsidRDefault="00CE1DA7" w:rsidP="00CE1DA7">
                <w:p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Default="00CE1DA7" w:rsidP="00CE1DA7">
                <w:p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Default="00CE1DA7" w:rsidP="00CE1DA7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9" w:name="_Toc524630561"/>
                <w:r w:rsidRPr="00CE1DA7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t>Project Deliverables and Non-Deliverables</w:t>
                </w:r>
                <w:bookmarkEnd w:id="9"/>
              </w:p>
              <w:p w:rsidR="00CE1DA7" w:rsidRDefault="00CE1DA7" w:rsidP="00CE1DA7"/>
              <w:p w:rsidR="00CE1DA7" w:rsidRP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8"/>
                    <w:u w:val="single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8"/>
                    <w:u w:val="single"/>
                  </w:rPr>
                  <w:t>In this project the deliverables are: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Detailed informatio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n about the client and our team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Agenda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s and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minutes of every group meeting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S</w:t>
                </w: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etup document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One website, four applications and one database 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Process Report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4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Presentation</w:t>
                </w:r>
              </w:p>
              <w:p w:rsidR="00CE1DA7" w:rsidRPr="00CE1DA7" w:rsidRDefault="00CE1DA7" w:rsidP="00CE1DA7">
                <w:pPr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  <w:t xml:space="preserve"> </w:t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  <w:t xml:space="preserve"> </w:t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  <w:t xml:space="preserve"> </w:t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</w:r>
                <w:r w:rsidRPr="00CE1DA7">
                  <w:rPr>
                    <w:color w:val="004348" w:themeColor="accent1" w:themeShade="80"/>
                    <w:sz w:val="24"/>
                    <w:szCs w:val="24"/>
                  </w:rPr>
                  <w:tab/>
                </w:r>
              </w:p>
              <w:p w:rsidR="00CE1DA7" w:rsidRP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8"/>
                    <w:u w:val="single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8"/>
                    <w:u w:val="single"/>
                  </w:rPr>
                  <w:t>We will not deliver: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18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Mobile applications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18"/>
                  </w:num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Cross-platform applications</w:t>
                </w:r>
              </w:p>
              <w:p w:rsidR="00CE1DA7" w:rsidRDefault="00CE1DA7" w:rsidP="00CE1DA7"/>
              <w:p w:rsidR="00CE1DA7" w:rsidRDefault="00CE1DA7" w:rsidP="00CE1DA7"/>
              <w:p w:rsidR="00CE1DA7" w:rsidRDefault="00CE1DA7" w:rsidP="00CE1DA7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10" w:name="_Toc524630562"/>
                <w:r w:rsidRPr="00CE1DA7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lastRenderedPageBreak/>
                  <w:t>Project Constraints</w:t>
                </w:r>
                <w:bookmarkEnd w:id="10"/>
              </w:p>
              <w:p w:rsidR="00CE1DA7" w:rsidRDefault="00CE1DA7" w:rsidP="00CE1DA7"/>
              <w:p w:rsidR="00CE1DA7" w:rsidRP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  <w:u w:val="single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Constraint 1: Time</w:t>
                </w:r>
              </w:p>
              <w:p w:rsidR="00CE1DA7" w:rsidRDefault="00CE1DA7" w:rsidP="00CE1DA7">
                <w:p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The project mu</w:t>
                </w:r>
                <w:r w:rsid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st be completed within 20 weeks</w:t>
                </w:r>
              </w:p>
              <w:p w:rsidR="00CE1DA7" w:rsidRPr="00CE1DA7" w:rsidRDefault="00CE1DA7" w:rsidP="00CE1DA7">
                <w:pPr>
                  <w:numPr>
                    <w:ilvl w:val="0"/>
                    <w:numId w:val="21"/>
                  </w:num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P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  <w:u w:val="single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Constraint 2: C# Programming Language</w:t>
                </w:r>
              </w:p>
              <w:p w:rsidR="00CE1DA7" w:rsidRPr="00CE1DA7" w:rsidRDefault="00CE1DA7" w:rsidP="00CE1DA7">
                <w:pPr>
                  <w:spacing w:after="0"/>
                  <w:contextualSpacing/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We need to use C# knowledge to create the website and </w:t>
                </w:r>
                <w:r w:rsid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the applications for the client</w:t>
                </w:r>
              </w:p>
              <w:p w:rsidR="00CE1DA7" w:rsidRPr="00CE1DA7" w:rsidRDefault="00CE1DA7" w:rsidP="00CE1DA7">
                <w:pPr>
                  <w:ind w:left="720"/>
                  <w:jc w:val="both"/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</w:pPr>
              </w:p>
              <w:p w:rsidR="00CE1DA7" w:rsidRP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Constraint 3: Database knowledge</w:t>
                </w:r>
              </w:p>
              <w:p w:rsidR="00CE1DA7" w:rsidRDefault="00CE1DA7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CE1DA7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We need to use database knowledge to make</w:t>
                </w:r>
                <w:r w:rsid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 xml:space="preserve"> database design for the client</w:t>
                </w:r>
              </w:p>
              <w:p w:rsidR="00757185" w:rsidRDefault="00757185" w:rsidP="00757185">
                <w:pPr>
                  <w:jc w:val="both"/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</w:pPr>
              </w:p>
              <w:p w:rsidR="00757185" w:rsidRDefault="00757185" w:rsidP="00757185">
                <w:pPr>
                  <w:jc w:val="both"/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</w:pPr>
                <w:r w:rsidRPr="00CE1DA7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 xml:space="preserve">Constraint </w:t>
                </w:r>
                <w:r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4: Design</w:t>
                </w:r>
              </w:p>
              <w:p w:rsidR="00757185" w:rsidRPr="00757185" w:rsidRDefault="00757185" w:rsidP="00757185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We need to follow the design specified by the client</w:t>
                </w:r>
              </w:p>
              <w:p w:rsidR="00757185" w:rsidRPr="00CE1DA7" w:rsidRDefault="00757185" w:rsidP="00CE1DA7">
                <w:pPr>
                  <w:jc w:val="both"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Pr="00757185" w:rsidRDefault="00CE1DA7" w:rsidP="00757185">
                <w:pPr>
                  <w:pStyle w:val="20"/>
                  <w:outlineLvl w:val="1"/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</w:pPr>
                <w:bookmarkStart w:id="11" w:name="_Toc524630563"/>
                <w:r w:rsidRPr="00757185">
                  <w:rPr>
                    <w:rFonts w:ascii="Franklin Gothic Demi Cond" w:hAnsi="Franklin Gothic Demi Cond"/>
                    <w:b w:val="0"/>
                    <w:bCs w:val="0"/>
                    <w:color w:val="03ABAB" w:themeColor="text2" w:themeTint="BF"/>
                    <w:spacing w:val="0"/>
                    <w:sz w:val="56"/>
                    <w:szCs w:val="48"/>
                  </w:rPr>
                  <w:t>Project Risks</w:t>
                </w:r>
                <w:bookmarkEnd w:id="11"/>
              </w:p>
              <w:p w:rsidR="00757185" w:rsidRDefault="00757185" w:rsidP="00757185"/>
              <w:p w:rsidR="00757185" w:rsidRPr="00757185" w:rsidRDefault="00757185" w:rsidP="00757185">
                <w:pPr>
                  <w:rPr>
                    <w:b w:val="0"/>
                    <w:color w:val="004348" w:themeColor="accent1" w:themeShade="80"/>
                    <w:sz w:val="24"/>
                    <w:szCs w:val="24"/>
                    <w:u w:val="single"/>
                  </w:rPr>
                </w:pPr>
                <w:r w:rsidRPr="00757185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Risk 1</w:t>
                </w:r>
                <w:r w:rsidRPr="00757185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: P</w:t>
                </w:r>
                <w:r w:rsidRPr="00757185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reparing the project takes time more than 20 weeks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19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Probability: Low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19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Impact on project: High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19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Steps to prevent: Make suitable time table and finish deliveries in time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19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Clean up action: Spend more time on the project</w:t>
                </w:r>
              </w:p>
              <w:p w:rsidR="00757185" w:rsidRPr="00757185" w:rsidRDefault="00757185" w:rsidP="00757185">
                <w:pPr>
                  <w:ind w:left="720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757185" w:rsidRPr="00757185" w:rsidRDefault="00757185" w:rsidP="00757185">
                <w:pPr>
                  <w:rPr>
                    <w:b w:val="0"/>
                    <w:color w:val="004348" w:themeColor="accent1" w:themeShade="80"/>
                    <w:sz w:val="24"/>
                    <w:szCs w:val="24"/>
                    <w:u w:val="single"/>
                  </w:rPr>
                </w:pPr>
                <w:r w:rsidRPr="00757185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Risk 2</w:t>
                </w:r>
                <w:r w:rsidRPr="00757185">
                  <w:rPr>
                    <w:color w:val="004348" w:themeColor="accent1" w:themeShade="80"/>
                    <w:sz w:val="24"/>
                    <w:szCs w:val="24"/>
                    <w:u w:val="single"/>
                  </w:rPr>
                  <w:t>: Team member sick or absent by a valid reason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22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Probability: Medium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22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Impact on project: Medium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22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Steps to prevent: Info to other team members in time</w:t>
                </w:r>
              </w:p>
              <w:p w:rsidR="00757185" w:rsidRPr="00757185" w:rsidRDefault="00757185" w:rsidP="00757185">
                <w:pPr>
                  <w:numPr>
                    <w:ilvl w:val="0"/>
                    <w:numId w:val="22"/>
                  </w:numPr>
                  <w:spacing w:after="0"/>
                  <w:contextualSpacing/>
                  <w:rPr>
                    <w:b w:val="0"/>
                    <w:color w:val="004348" w:themeColor="accent1" w:themeShade="80"/>
                    <w:sz w:val="24"/>
                    <w:szCs w:val="24"/>
                  </w:rPr>
                </w:pPr>
                <w:r w:rsidRPr="00757185">
                  <w:rPr>
                    <w:b w:val="0"/>
                    <w:color w:val="004348" w:themeColor="accent1" w:themeShade="80"/>
                    <w:sz w:val="24"/>
                    <w:szCs w:val="24"/>
                  </w:rPr>
                  <w:t>Clean up action: Divide workload with other team members</w:t>
                </w:r>
              </w:p>
              <w:p w:rsidR="00757185" w:rsidRPr="00757185" w:rsidRDefault="00757185" w:rsidP="00757185">
                <w:pPr>
                  <w:rPr>
                    <w:color w:val="004348" w:themeColor="accent1" w:themeShade="80"/>
                  </w:rPr>
                </w:pPr>
              </w:p>
              <w:p w:rsidR="00CE1DA7" w:rsidRPr="00CE1DA7" w:rsidRDefault="00CE1DA7" w:rsidP="00CE1DA7"/>
              <w:p w:rsidR="00CE1DA7" w:rsidRPr="00CE1DA7" w:rsidRDefault="00CE1DA7" w:rsidP="00CE1DA7"/>
              <w:p w:rsidR="00CE1DA7" w:rsidRDefault="00CE1DA7" w:rsidP="00CE1DA7">
                <w:p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Default="00CE1DA7" w:rsidP="00CE1DA7">
                <w:p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CE1DA7" w:rsidRPr="00B1581B" w:rsidRDefault="00CE1DA7" w:rsidP="00CE1DA7">
                <w:pPr>
                  <w:spacing w:after="0"/>
                  <w:contextualSpacing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</w:p>
              <w:p w:rsidR="00B1581B" w:rsidRPr="00B1581B" w:rsidRDefault="00B1581B" w:rsidP="00E1640A">
                <w:pPr>
                  <w:pStyle w:val="20"/>
                  <w:jc w:val="both"/>
                  <w:rPr>
                    <w:color w:val="004348" w:themeColor="accent1" w:themeShade="80"/>
                    <w:sz w:val="24"/>
                    <w:szCs w:val="24"/>
                  </w:rPr>
                </w:pPr>
                <w:r>
                  <w:lastRenderedPageBreak/>
                  <w:tab/>
                </w:r>
              </w:p>
              <w:p w:rsidR="00B1581B" w:rsidRPr="00B1581B" w:rsidRDefault="00B1581B" w:rsidP="00B1581B"/>
              <w:p w:rsidR="00B1581B" w:rsidRPr="003C0687" w:rsidRDefault="00B1581B" w:rsidP="003C0687"/>
              <w:p w:rsidR="003C0687" w:rsidRDefault="003C0687" w:rsidP="003C0687"/>
              <w:p w:rsidR="003C0687" w:rsidRPr="003C0687" w:rsidRDefault="003C0687" w:rsidP="003C0687"/>
              <w:p w:rsidR="005F71EB" w:rsidRPr="005F71EB" w:rsidRDefault="005F71EB" w:rsidP="005F71EB"/>
            </w:tc>
          </w:tr>
        </w:tbl>
        <w:tbl>
          <w:tblPr>
            <w:tblStyle w:val="43"/>
            <w:tblpPr w:leftFromText="180" w:rightFromText="180" w:vertAnchor="text" w:horzAnchor="margin" w:tblpXSpec="center" w:tblpY="-11156"/>
            <w:tblOverlap w:val="never"/>
            <w:tblW w:w="11635" w:type="dxa"/>
            <w:tblLook w:val="04A0" w:firstRow="1" w:lastRow="0" w:firstColumn="1" w:lastColumn="0" w:noHBand="0" w:noVBand="1"/>
          </w:tblPr>
          <w:tblGrid>
            <w:gridCol w:w="11635"/>
          </w:tblGrid>
          <w:tr w:rsidR="00261119" w:rsidRPr="000F1DCE" w:rsidTr="005F71E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35" w:type="dxa"/>
                <w:shd w:val="clear" w:color="auto" w:fill="auto"/>
              </w:tcPr>
              <w:p w:rsidR="00261119" w:rsidRDefault="00261119" w:rsidP="00261119">
                <w:pPr>
                  <w:pStyle w:val="a6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</w:p>
              <w:p w:rsidR="00261119" w:rsidRPr="000F1DCE" w:rsidRDefault="00261119" w:rsidP="00261119">
                <w:pPr>
                  <w:pStyle w:val="a6"/>
                  <w:framePr w:hSpace="0" w:wrap="auto" w:vAnchor="margin" w:hAnchor="text" w:yAlign="inline"/>
                  <w:rPr>
                    <w:b w:val="0"/>
                    <w:bCs w:val="0"/>
                  </w:rPr>
                </w:pPr>
              </w:p>
            </w:tc>
          </w:tr>
        </w:tbl>
        <w:p w:rsidR="000F1DCE" w:rsidRPr="000F1DCE" w:rsidRDefault="00191F46">
          <w:pPr>
            <w:spacing w:after="200"/>
            <w:rPr>
              <w:b/>
            </w:rPr>
          </w:pPr>
        </w:p>
      </w:sdtContent>
    </w:sdt>
    <w:sectPr w:rsidR="000F1DCE" w:rsidRPr="000F1D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F46" w:rsidRDefault="00191F46">
      <w:pPr>
        <w:spacing w:after="0" w:line="240" w:lineRule="auto"/>
      </w:pPr>
      <w:r>
        <w:separator/>
      </w:r>
    </w:p>
  </w:endnote>
  <w:endnote w:type="continuationSeparator" w:id="0">
    <w:p w:rsidR="00191F46" w:rsidRDefault="00191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/>
        <w:color w:val="auto"/>
        <w:sz w:val="22"/>
        <w:szCs w:val="22"/>
      </w:rPr>
      <w:id w:val="-45425676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8890" w:themeColor="accent1"/>
        <w:sz w:val="40"/>
        <w:szCs w:val="40"/>
      </w:rPr>
    </w:sdtEndPr>
    <w:sdtContent>
      <w:p w:rsidR="00CE0A88" w:rsidRDefault="00CE0A88">
        <w:pPr>
          <w:pStyle w:val="a8"/>
          <w:jc w:val="right"/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</w:rPr>
        </w:pPr>
        <w:r>
          <w:rPr>
            <w:rFonts w:eastAsiaTheme="minorEastAsia"/>
            <w:color w:val="auto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eastAsiaTheme="minorEastAsia"/>
            <w:color w:val="auto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  <w:lang w:val="bg-BG"/>
          </w:rPr>
          <w:t>2</w:t>
        </w:r>
        <w:r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</w:rPr>
          <w:fldChar w:fldCharType="end"/>
        </w:r>
      </w:p>
    </w:sdtContent>
  </w:sdt>
  <w:p w:rsidR="00966173" w:rsidRDefault="009661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/>
        <w:color w:val="auto"/>
        <w:sz w:val="22"/>
        <w:szCs w:val="22"/>
      </w:rPr>
      <w:id w:val="-73716608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8890" w:themeColor="accent1"/>
        <w:sz w:val="40"/>
        <w:szCs w:val="40"/>
      </w:rPr>
    </w:sdtEndPr>
    <w:sdtContent>
      <w:p w:rsidR="00CE0A88" w:rsidRDefault="00CE0A88">
        <w:pPr>
          <w:pStyle w:val="a8"/>
          <w:jc w:val="right"/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</w:rPr>
        </w:pPr>
        <w:r>
          <w:rPr>
            <w:rFonts w:eastAsiaTheme="minorEastAsia"/>
            <w:color w:val="auto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eastAsiaTheme="minorEastAsia"/>
            <w:color w:val="auto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  <w:lang w:val="bg-BG"/>
          </w:rPr>
          <w:t>2</w:t>
        </w:r>
        <w:r>
          <w:rPr>
            <w:rFonts w:asciiTheme="majorHAnsi" w:eastAsiaTheme="majorEastAsia" w:hAnsiTheme="majorHAnsi" w:cstheme="majorBidi"/>
            <w:color w:val="008890" w:themeColor="accent1"/>
            <w:sz w:val="40"/>
            <w:szCs w:val="40"/>
          </w:rPr>
          <w:fldChar w:fldCharType="end"/>
        </w:r>
      </w:p>
    </w:sdtContent>
  </w:sdt>
  <w:p w:rsidR="00AA1F13" w:rsidRDefault="00AA1F13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119" w:rsidRDefault="002611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F46" w:rsidRDefault="00191F46">
      <w:pPr>
        <w:spacing w:after="0" w:line="240" w:lineRule="auto"/>
      </w:pPr>
      <w:r>
        <w:separator/>
      </w:r>
    </w:p>
  </w:footnote>
  <w:footnote w:type="continuationSeparator" w:id="0">
    <w:p w:rsidR="00191F46" w:rsidRDefault="00191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119" w:rsidRDefault="00261119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119" w:rsidRDefault="00261119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119" w:rsidRDefault="0026111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1B940DD"/>
    <w:multiLevelType w:val="multilevel"/>
    <w:tmpl w:val="3C94676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8668F"/>
    <w:multiLevelType w:val="multilevel"/>
    <w:tmpl w:val="95124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6B35EF"/>
    <w:multiLevelType w:val="multilevel"/>
    <w:tmpl w:val="C5004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A76FC2"/>
    <w:multiLevelType w:val="multilevel"/>
    <w:tmpl w:val="8856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371E53"/>
    <w:multiLevelType w:val="multilevel"/>
    <w:tmpl w:val="01E29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D02C86"/>
    <w:multiLevelType w:val="multilevel"/>
    <w:tmpl w:val="AECC7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A05199"/>
    <w:multiLevelType w:val="multilevel"/>
    <w:tmpl w:val="32D44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CF6513"/>
    <w:multiLevelType w:val="multilevel"/>
    <w:tmpl w:val="A9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442E0A"/>
    <w:multiLevelType w:val="multilevel"/>
    <w:tmpl w:val="C7F80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D0700D"/>
    <w:multiLevelType w:val="multilevel"/>
    <w:tmpl w:val="EE6C6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6"/>
  </w:num>
  <w:num w:numId="20">
    <w:abstractNumId w:val="7"/>
  </w:num>
  <w:num w:numId="21">
    <w:abstractNumId w:val="5"/>
  </w:num>
  <w:num w:numId="22">
    <w:abstractNumId w:val="8"/>
  </w:num>
  <w:num w:numId="23">
    <w:abstractNumId w:val="9"/>
  </w:num>
  <w:num w:numId="24">
    <w:abstractNumId w:val="1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13"/>
    <w:rsid w:val="00074E8B"/>
    <w:rsid w:val="000F1DCE"/>
    <w:rsid w:val="0016270C"/>
    <w:rsid w:val="00191F46"/>
    <w:rsid w:val="001A3A99"/>
    <w:rsid w:val="00203C63"/>
    <w:rsid w:val="00261119"/>
    <w:rsid w:val="002D71F4"/>
    <w:rsid w:val="0033156F"/>
    <w:rsid w:val="003B3056"/>
    <w:rsid w:val="003C0687"/>
    <w:rsid w:val="003D2F00"/>
    <w:rsid w:val="004154B5"/>
    <w:rsid w:val="004E4D8D"/>
    <w:rsid w:val="0051615D"/>
    <w:rsid w:val="00524BAA"/>
    <w:rsid w:val="005C5BDA"/>
    <w:rsid w:val="005F71EB"/>
    <w:rsid w:val="00616989"/>
    <w:rsid w:val="006A43B2"/>
    <w:rsid w:val="00747404"/>
    <w:rsid w:val="00757185"/>
    <w:rsid w:val="007B346A"/>
    <w:rsid w:val="00942CE0"/>
    <w:rsid w:val="00962160"/>
    <w:rsid w:val="00966173"/>
    <w:rsid w:val="00A362E1"/>
    <w:rsid w:val="00AA1F13"/>
    <w:rsid w:val="00B1581B"/>
    <w:rsid w:val="00B70300"/>
    <w:rsid w:val="00B92197"/>
    <w:rsid w:val="00B93FDF"/>
    <w:rsid w:val="00BB0743"/>
    <w:rsid w:val="00BC5723"/>
    <w:rsid w:val="00C34D86"/>
    <w:rsid w:val="00C77D65"/>
    <w:rsid w:val="00C80AFE"/>
    <w:rsid w:val="00CB4A4D"/>
    <w:rsid w:val="00CE0A88"/>
    <w:rsid w:val="00CE1DA7"/>
    <w:rsid w:val="00D73345"/>
    <w:rsid w:val="00DA7C93"/>
    <w:rsid w:val="00DB6B13"/>
    <w:rsid w:val="00DE6F3F"/>
    <w:rsid w:val="00E0736E"/>
    <w:rsid w:val="00E108F5"/>
    <w:rsid w:val="00E1640A"/>
    <w:rsid w:val="00E707C0"/>
    <w:rsid w:val="00EF0E81"/>
    <w:rsid w:val="00F07B0B"/>
    <w:rsid w:val="00F07EB5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82FD20"/>
  <w15:docId w15:val="{C7E4B110-56E0-4EE6-873F-7402E826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1119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TOC Heading"/>
    <w:basedOn w:val="1"/>
    <w:next w:val="a0"/>
    <w:uiPriority w:val="39"/>
    <w:unhideWhenUsed/>
    <w:qFormat/>
    <w:rsid w:val="00966173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pacing w:val="0"/>
      <w:sz w:val="32"/>
    </w:rPr>
  </w:style>
  <w:style w:type="paragraph" w:styleId="aff0">
    <w:name w:val="List Paragraph"/>
    <w:basedOn w:val="a0"/>
    <w:uiPriority w:val="34"/>
    <w:qFormat/>
    <w:rsid w:val="00E1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01148\Downloads\tf1019274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60FD9-549E-43E1-AD12-3696EE22D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tf10192741</Template>
  <TotalTime>1</TotalTime>
  <Pages>1</Pages>
  <Words>884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Cheperkova,Nadya N.</dc:creator>
  <cp:keywords/>
  <dc:description/>
  <cp:lastModifiedBy>Cheperkova,Nadya N.</cp:lastModifiedBy>
  <cp:revision>4</cp:revision>
  <cp:lastPrinted>2018-09-13T17:37:00Z</cp:lastPrinted>
  <dcterms:created xsi:type="dcterms:W3CDTF">2018-09-13T17:37:00Z</dcterms:created>
  <dcterms:modified xsi:type="dcterms:W3CDTF">2018-09-13T17:37:00Z</dcterms:modified>
</cp:coreProperties>
</file>