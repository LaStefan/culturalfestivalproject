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43"/>
        <w:tblpPr w:leftFromText="180" w:rightFromText="180" w:vertAnchor="text" w:horzAnchor="page" w:tblpX="841" w:tblpY="10467"/>
        <w:tblW w:w="9499" w:type="dxa"/>
        <w:tblLook w:val="04A0" w:firstRow="1" w:lastRow="0" w:firstColumn="1" w:lastColumn="0" w:noHBand="0" w:noVBand="1"/>
      </w:tblPr>
      <w:tblGrid>
        <w:gridCol w:w="9499"/>
      </w:tblGrid>
      <w:tr w:rsidR="000F1DCE" w14:paraId="48BC7AB3"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24436668" w14:textId="77777777" w:rsidR="000F1DCE" w:rsidRPr="00616989" w:rsidRDefault="000F1DCE" w:rsidP="00CB4A4D">
            <w:pPr>
              <w:spacing w:after="200"/>
              <w:rPr>
                <w:smallCaps/>
              </w:rPr>
            </w:pPr>
          </w:p>
        </w:tc>
      </w:tr>
      <w:tr w:rsidR="000F1DCE" w14:paraId="22786FFB"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1BBF37B" w14:textId="77777777" w:rsidR="000F1DCE" w:rsidRPr="00616989" w:rsidRDefault="000F1DCE" w:rsidP="00CB4A4D">
            <w:pPr>
              <w:spacing w:after="200"/>
              <w:rPr>
                <w:smallCaps/>
              </w:rPr>
            </w:pPr>
            <w:r w:rsidRPr="00616989">
              <w:rPr>
                <w:smallCaps/>
                <w:noProof/>
                <w:lang w:eastAsia="zh-CN"/>
              </w:rPr>
              <mc:AlternateContent>
                <mc:Choice Requires="wps">
                  <w:drawing>
                    <wp:anchor distT="0" distB="0" distL="114300" distR="114300" simplePos="0" relativeHeight="251663360" behindDoc="0" locked="0" layoutInCell="1" allowOverlap="1" wp14:anchorId="1D6B8052" wp14:editId="40268D60">
                      <wp:simplePos x="0" y="0"/>
                      <wp:positionH relativeFrom="column">
                        <wp:posOffset>693</wp:posOffset>
                      </wp:positionH>
                      <wp:positionV relativeFrom="paragraph">
                        <wp:posOffset>-212956</wp:posOffset>
                      </wp:positionV>
                      <wp:extent cx="5284520" cy="2056881"/>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5284520" cy="2056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A6A408"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Group</w:t>
                                  </w:r>
                                  <w:r>
                                    <w:rPr>
                                      <w:rFonts w:ascii="Franklin Gothic Demi Cond" w:hAnsi="Franklin Gothic Demi Cond"/>
                                      <w:bCs/>
                                      <w:color w:val="FFFFFF" w:themeColor="background1"/>
                                      <w:sz w:val="28"/>
                                      <w:szCs w:val="28"/>
                                    </w:rPr>
                                    <w:t xml:space="preserve">:        </w:t>
                                  </w:r>
                                  <w:r w:rsidRPr="00DB6B13">
                                    <w:rPr>
                                      <w:rFonts w:ascii="Franklin Gothic Demi Cond" w:hAnsi="Franklin Gothic Demi Cond"/>
                                      <w:bCs/>
                                      <w:color w:val="FFFFFF" w:themeColor="background1"/>
                                      <w:sz w:val="28"/>
                                      <w:szCs w:val="28"/>
                                    </w:rPr>
                                    <w:t>10</w:t>
                                  </w:r>
                                </w:p>
                                <w:p w14:paraId="19EF8C1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Students:  </w:t>
                                  </w:r>
                                  <w:r w:rsidRPr="00DB6B13">
                                    <w:rPr>
                                      <w:rFonts w:ascii="Franklin Gothic Demi Cond" w:hAnsi="Franklin Gothic Demi Cond"/>
                                      <w:bCs/>
                                      <w:color w:val="FFFFFF" w:themeColor="background1"/>
                                      <w:sz w:val="28"/>
                                      <w:szCs w:val="28"/>
                                    </w:rPr>
                                    <w:t>Nadya Cheperkova</w:t>
                                  </w:r>
                                </w:p>
                                <w:p w14:paraId="15DD34C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proofErr w:type="spellStart"/>
                                  <w:r w:rsidR="00966173" w:rsidRPr="00DB6B13">
                                    <w:rPr>
                                      <w:rFonts w:ascii="Franklin Gothic Demi Cond" w:hAnsi="Franklin Gothic Demi Cond"/>
                                      <w:bCs/>
                                      <w:color w:val="FFFFFF" w:themeColor="background1"/>
                                      <w:sz w:val="28"/>
                                      <w:szCs w:val="28"/>
                                    </w:rPr>
                                    <w:t>Jiazheng</w:t>
                                  </w:r>
                                  <w:proofErr w:type="spellEnd"/>
                                  <w:r w:rsidR="00966173" w:rsidRPr="00DB6B13">
                                    <w:rPr>
                                      <w:rFonts w:ascii="Franklin Gothic Demi Cond" w:hAnsi="Franklin Gothic Demi Cond"/>
                                      <w:bCs/>
                                      <w:color w:val="FFFFFF" w:themeColor="background1"/>
                                      <w:sz w:val="28"/>
                                      <w:szCs w:val="28"/>
                                    </w:rPr>
                                    <w:t xml:space="preserve"> </w:t>
                                  </w:r>
                                  <w:r w:rsidR="00966173">
                                    <w:rPr>
                                      <w:rFonts w:ascii="Franklin Gothic Demi Cond" w:hAnsi="Franklin Gothic Demi Cond"/>
                                      <w:bCs/>
                                      <w:color w:val="FFFFFF" w:themeColor="background1"/>
                                      <w:sz w:val="28"/>
                                      <w:szCs w:val="28"/>
                                    </w:rPr>
                                    <w:t>Zhu</w:t>
                                  </w:r>
                                </w:p>
                                <w:p w14:paraId="623D9C04"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S</w:t>
                                  </w:r>
                                  <w:r w:rsidRPr="00DB6B13">
                                    <w:rPr>
                                      <w:rFonts w:ascii="Franklin Gothic Demi Cond" w:hAnsi="Franklin Gothic Demi Cond"/>
                                      <w:bCs/>
                                      <w:color w:val="FFFFFF" w:themeColor="background1"/>
                                      <w:sz w:val="28"/>
                                      <w:szCs w:val="28"/>
                                    </w:rPr>
                                    <w:t>tefan Lazarevic</w:t>
                                  </w:r>
                                </w:p>
                                <w:p w14:paraId="70971F5D" w14:textId="77777777" w:rsid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proofErr w:type="spellStart"/>
                                  <w:r w:rsidRPr="00DB6B13">
                                    <w:rPr>
                                      <w:rFonts w:ascii="Franklin Gothic Demi Cond" w:hAnsi="Franklin Gothic Demi Cond"/>
                                      <w:bCs/>
                                      <w:color w:val="FFFFFF" w:themeColor="background1"/>
                                      <w:sz w:val="28"/>
                                      <w:szCs w:val="28"/>
                                    </w:rPr>
                                    <w:t>Chioma</w:t>
                                  </w:r>
                                  <w:proofErr w:type="spellEnd"/>
                                  <w:r w:rsidRPr="00DB6B13">
                                    <w:rPr>
                                      <w:rFonts w:ascii="Franklin Gothic Demi Cond" w:hAnsi="Franklin Gothic Demi Cond"/>
                                      <w:bCs/>
                                      <w:color w:val="FFFFFF" w:themeColor="background1"/>
                                      <w:sz w:val="28"/>
                                      <w:szCs w:val="28"/>
                                    </w:rPr>
                                    <w:t xml:space="preserve"> </w:t>
                                  </w:r>
                                  <w:proofErr w:type="spellStart"/>
                                  <w:r w:rsidRPr="00DB6B13">
                                    <w:rPr>
                                      <w:rFonts w:ascii="Franklin Gothic Demi Cond" w:hAnsi="Franklin Gothic Demi Cond"/>
                                      <w:bCs/>
                                      <w:color w:val="FFFFFF" w:themeColor="background1"/>
                                      <w:sz w:val="28"/>
                                      <w:szCs w:val="28"/>
                                    </w:rPr>
                                    <w:t>Ezeh</w:t>
                                  </w:r>
                                  <w:proofErr w:type="spellEnd"/>
                                </w:p>
                                <w:p w14:paraId="709B31C9"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Tutor</w:t>
                                  </w: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 xml:space="preserve">   </w:t>
                                  </w:r>
                                  <w:r w:rsidR="00966173">
                                    <w:rPr>
                                      <w:rFonts w:ascii="Franklin Gothic Demi Cond" w:hAnsi="Franklin Gothic Demi Cond"/>
                                      <w:bCs/>
                                      <w:color w:val="FFFFFF" w:themeColor="background1"/>
                                      <w:sz w:val="28"/>
                                      <w:szCs w:val="28"/>
                                    </w:rPr>
                                    <w:t xml:space="preserve">Stan </w:t>
                                  </w:r>
                                  <w:r w:rsidR="00966173" w:rsidRPr="00DB6B13">
                                    <w:rPr>
                                      <w:rFonts w:ascii="Franklin Gothic Demi Cond" w:hAnsi="Franklin Gothic Demi Cond"/>
                                      <w:bCs/>
                                      <w:color w:val="FFFFFF" w:themeColor="background1"/>
                                      <w:sz w:val="28"/>
                                      <w:szCs w:val="28"/>
                                    </w:rPr>
                                    <w:t>van</w:t>
                                  </w:r>
                                  <w:r w:rsidR="00966173">
                                    <w:rPr>
                                      <w:rFonts w:ascii="Franklin Gothic Demi Cond" w:hAnsi="Franklin Gothic Demi Cond"/>
                                      <w:bCs/>
                                      <w:color w:val="FFFFFF" w:themeColor="background1"/>
                                      <w:sz w:val="28"/>
                                      <w:szCs w:val="28"/>
                                    </w:rPr>
                                    <w:t xml:space="preserve"> </w:t>
                                  </w:r>
                                  <w:proofErr w:type="spellStart"/>
                                  <w:r w:rsidR="00966173" w:rsidRPr="00DB6B13">
                                    <w:rPr>
                                      <w:rFonts w:ascii="Franklin Gothic Demi Cond" w:hAnsi="Franklin Gothic Demi Cond"/>
                                      <w:bCs/>
                                      <w:color w:val="FFFFFF" w:themeColor="background1"/>
                                      <w:sz w:val="28"/>
                                      <w:szCs w:val="28"/>
                                    </w:rPr>
                                    <w:t>Hartingsveldt</w:t>
                                  </w:r>
                                  <w:proofErr w:type="spellEnd"/>
                                </w:p>
                                <w:p w14:paraId="0CD1E7BB" w14:textId="77777777" w:rsidR="000F1DCE" w:rsidRPr="00CB4A4D" w:rsidRDefault="000F1DCE" w:rsidP="000F1DCE">
                                  <w:pPr>
                                    <w:pStyle w:val="a6"/>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6B8052" id="_x0000_t202" coordsize="21600,21600" o:spt="202" path="m,l,21600r21600,l21600,xe">
                      <v:stroke joinstyle="miter"/>
                      <v:path gradientshapeok="t" o:connecttype="rect"/>
                    </v:shapetype>
                    <v:shape id="Text Box 13" o:spid="_x0000_s1026" type="#_x0000_t202" style="position:absolute;margin-left:.05pt;margin-top:-16.75pt;width:416.1pt;height:16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" filled="f" stroked="f">
                      <v:textbox>
                        <w:txbxContent>
                          <w:p w14:paraId="3EA6A408"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Group</w:t>
                            </w:r>
                            <w:r>
                              <w:rPr>
                                <w:rFonts w:ascii="Franklin Gothic Demi Cond" w:hAnsi="Franklin Gothic Demi Cond"/>
                                <w:bCs/>
                                <w:color w:val="FFFFFF" w:themeColor="background1"/>
                                <w:sz w:val="28"/>
                                <w:szCs w:val="28"/>
                              </w:rPr>
                              <w:t xml:space="preserve">:        </w:t>
                            </w:r>
                            <w:r w:rsidRPr="00DB6B13">
                              <w:rPr>
                                <w:rFonts w:ascii="Franklin Gothic Demi Cond" w:hAnsi="Franklin Gothic Demi Cond"/>
                                <w:bCs/>
                                <w:color w:val="FFFFFF" w:themeColor="background1"/>
                                <w:sz w:val="28"/>
                                <w:szCs w:val="28"/>
                              </w:rPr>
                              <w:t>10</w:t>
                            </w:r>
                          </w:p>
                          <w:p w14:paraId="19EF8C1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Students:  </w:t>
                            </w:r>
                            <w:r w:rsidRPr="00DB6B13">
                              <w:rPr>
                                <w:rFonts w:ascii="Franklin Gothic Demi Cond" w:hAnsi="Franklin Gothic Demi Cond"/>
                                <w:bCs/>
                                <w:color w:val="FFFFFF" w:themeColor="background1"/>
                                <w:sz w:val="28"/>
                                <w:szCs w:val="28"/>
                              </w:rPr>
                              <w:t>Nadya Cheperkova</w:t>
                            </w:r>
                          </w:p>
                          <w:p w14:paraId="15DD34C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proofErr w:type="spellStart"/>
                            <w:r w:rsidR="00966173" w:rsidRPr="00DB6B13">
                              <w:rPr>
                                <w:rFonts w:ascii="Franklin Gothic Demi Cond" w:hAnsi="Franklin Gothic Demi Cond"/>
                                <w:bCs/>
                                <w:color w:val="FFFFFF" w:themeColor="background1"/>
                                <w:sz w:val="28"/>
                                <w:szCs w:val="28"/>
                              </w:rPr>
                              <w:t>Jiazheng</w:t>
                            </w:r>
                            <w:proofErr w:type="spellEnd"/>
                            <w:r w:rsidR="00966173" w:rsidRPr="00DB6B13">
                              <w:rPr>
                                <w:rFonts w:ascii="Franklin Gothic Demi Cond" w:hAnsi="Franklin Gothic Demi Cond"/>
                                <w:bCs/>
                                <w:color w:val="FFFFFF" w:themeColor="background1"/>
                                <w:sz w:val="28"/>
                                <w:szCs w:val="28"/>
                              </w:rPr>
                              <w:t xml:space="preserve"> </w:t>
                            </w:r>
                            <w:r w:rsidR="00966173">
                              <w:rPr>
                                <w:rFonts w:ascii="Franklin Gothic Demi Cond" w:hAnsi="Franklin Gothic Demi Cond"/>
                                <w:bCs/>
                                <w:color w:val="FFFFFF" w:themeColor="background1"/>
                                <w:sz w:val="28"/>
                                <w:szCs w:val="28"/>
                              </w:rPr>
                              <w:t>Zhu</w:t>
                            </w:r>
                          </w:p>
                          <w:p w14:paraId="623D9C04"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S</w:t>
                            </w:r>
                            <w:r w:rsidRPr="00DB6B13">
                              <w:rPr>
                                <w:rFonts w:ascii="Franklin Gothic Demi Cond" w:hAnsi="Franklin Gothic Demi Cond"/>
                                <w:bCs/>
                                <w:color w:val="FFFFFF" w:themeColor="background1"/>
                                <w:sz w:val="28"/>
                                <w:szCs w:val="28"/>
                              </w:rPr>
                              <w:t>tefan Lazarevic</w:t>
                            </w:r>
                          </w:p>
                          <w:p w14:paraId="70971F5D" w14:textId="77777777" w:rsid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proofErr w:type="spellStart"/>
                            <w:r w:rsidRPr="00DB6B13">
                              <w:rPr>
                                <w:rFonts w:ascii="Franklin Gothic Demi Cond" w:hAnsi="Franklin Gothic Demi Cond"/>
                                <w:bCs/>
                                <w:color w:val="FFFFFF" w:themeColor="background1"/>
                                <w:sz w:val="28"/>
                                <w:szCs w:val="28"/>
                              </w:rPr>
                              <w:t>Chioma</w:t>
                            </w:r>
                            <w:proofErr w:type="spellEnd"/>
                            <w:r w:rsidRPr="00DB6B13">
                              <w:rPr>
                                <w:rFonts w:ascii="Franklin Gothic Demi Cond" w:hAnsi="Franklin Gothic Demi Cond"/>
                                <w:bCs/>
                                <w:color w:val="FFFFFF" w:themeColor="background1"/>
                                <w:sz w:val="28"/>
                                <w:szCs w:val="28"/>
                              </w:rPr>
                              <w:t xml:space="preserve"> </w:t>
                            </w:r>
                            <w:proofErr w:type="spellStart"/>
                            <w:r w:rsidRPr="00DB6B13">
                              <w:rPr>
                                <w:rFonts w:ascii="Franklin Gothic Demi Cond" w:hAnsi="Franklin Gothic Demi Cond"/>
                                <w:bCs/>
                                <w:color w:val="FFFFFF" w:themeColor="background1"/>
                                <w:sz w:val="28"/>
                                <w:szCs w:val="28"/>
                              </w:rPr>
                              <w:t>Ezeh</w:t>
                            </w:r>
                            <w:proofErr w:type="spellEnd"/>
                          </w:p>
                          <w:p w14:paraId="709B31C9"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Tutor</w:t>
                            </w: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 xml:space="preserve">   </w:t>
                            </w:r>
                            <w:r w:rsidR="00966173">
                              <w:rPr>
                                <w:rFonts w:ascii="Franklin Gothic Demi Cond" w:hAnsi="Franklin Gothic Demi Cond"/>
                                <w:bCs/>
                                <w:color w:val="FFFFFF" w:themeColor="background1"/>
                                <w:sz w:val="28"/>
                                <w:szCs w:val="28"/>
                              </w:rPr>
                              <w:t xml:space="preserve">Stan </w:t>
                            </w:r>
                            <w:r w:rsidR="00966173" w:rsidRPr="00DB6B13">
                              <w:rPr>
                                <w:rFonts w:ascii="Franklin Gothic Demi Cond" w:hAnsi="Franklin Gothic Demi Cond"/>
                                <w:bCs/>
                                <w:color w:val="FFFFFF" w:themeColor="background1"/>
                                <w:sz w:val="28"/>
                                <w:szCs w:val="28"/>
                              </w:rPr>
                              <w:t>van</w:t>
                            </w:r>
                            <w:r w:rsidR="00966173">
                              <w:rPr>
                                <w:rFonts w:ascii="Franklin Gothic Demi Cond" w:hAnsi="Franklin Gothic Demi Cond"/>
                                <w:bCs/>
                                <w:color w:val="FFFFFF" w:themeColor="background1"/>
                                <w:sz w:val="28"/>
                                <w:szCs w:val="28"/>
                              </w:rPr>
                              <w:t xml:space="preserve"> </w:t>
                            </w:r>
                            <w:proofErr w:type="spellStart"/>
                            <w:r w:rsidR="00966173" w:rsidRPr="00DB6B13">
                              <w:rPr>
                                <w:rFonts w:ascii="Franklin Gothic Demi Cond" w:hAnsi="Franklin Gothic Demi Cond"/>
                                <w:bCs/>
                                <w:color w:val="FFFFFF" w:themeColor="background1"/>
                                <w:sz w:val="28"/>
                                <w:szCs w:val="28"/>
                              </w:rPr>
                              <w:t>Hartingsveldt</w:t>
                            </w:r>
                            <w:proofErr w:type="spellEnd"/>
                          </w:p>
                          <w:p w14:paraId="0CD1E7BB" w14:textId="77777777" w:rsidR="000F1DCE" w:rsidRPr="00CB4A4D" w:rsidRDefault="000F1DCE" w:rsidP="000F1DCE">
                            <w:pPr>
                              <w:pStyle w:val="a6"/>
                              <w:rPr>
                                <w:color w:val="FFFFFF" w:themeColor="background1"/>
                              </w:rPr>
                            </w:pPr>
                          </w:p>
                        </w:txbxContent>
                      </v:textbox>
                    </v:shape>
                  </w:pict>
                </mc:Fallback>
              </mc:AlternateContent>
            </w:r>
          </w:p>
        </w:tc>
      </w:tr>
    </w:tbl>
    <w:tbl>
      <w:tblPr>
        <w:tblStyle w:val="43"/>
        <w:tblpPr w:leftFromText="180" w:rightFromText="180" w:vertAnchor="text" w:horzAnchor="margin" w:tblpY="-669"/>
        <w:tblW w:w="9499" w:type="dxa"/>
        <w:tblLook w:val="04A0" w:firstRow="1" w:lastRow="0" w:firstColumn="1" w:lastColumn="0" w:noHBand="0" w:noVBand="1"/>
      </w:tblPr>
      <w:tblGrid>
        <w:gridCol w:w="9499"/>
      </w:tblGrid>
      <w:tr w:rsidR="00CB4A4D" w14:paraId="41A11E1E"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16CAFCE" w14:textId="77777777" w:rsidR="00CB4A4D" w:rsidRPr="00616989" w:rsidRDefault="00CB4A4D" w:rsidP="00CB4A4D">
            <w:pPr>
              <w:spacing w:after="200"/>
              <w:rPr>
                <w:smallCaps/>
              </w:rPr>
            </w:pPr>
          </w:p>
        </w:tc>
      </w:tr>
    </w:tbl>
    <w:sdt>
      <w:sdtPr>
        <w:rPr>
          <w:b/>
        </w:rPr>
        <w:id w:val="805429490"/>
        <w:docPartObj>
          <w:docPartGallery w:val="Cover Pages"/>
          <w:docPartUnique/>
        </w:docPartObj>
      </w:sdtPr>
      <w:sdtEndPr>
        <w:rPr>
          <w:rFonts w:cstheme="minorHAnsi"/>
        </w:rPr>
      </w:sdtEndPr>
      <w:sdtContent>
        <w:p w14:paraId="5D0D4C26" w14:textId="77777777" w:rsidR="00CB4A4D" w:rsidRDefault="00966173">
          <w:pPr>
            <w:spacing w:after="200"/>
            <w:rPr>
              <w:b/>
              <w:noProof/>
            </w:rPr>
          </w:pPr>
          <w:r w:rsidRPr="00616989">
            <w:rPr>
              <w:smallCaps/>
              <w:noProof/>
              <w:lang w:eastAsia="zh-CN"/>
            </w:rPr>
            <mc:AlternateContent>
              <mc:Choice Requires="wps">
                <w:drawing>
                  <wp:anchor distT="0" distB="0" distL="114300" distR="114300" simplePos="0" relativeHeight="251661312" behindDoc="0" locked="0" layoutInCell="1" allowOverlap="1" wp14:anchorId="4F04A7F3" wp14:editId="00ABE707">
                    <wp:simplePos x="0" y="0"/>
                    <wp:positionH relativeFrom="margin">
                      <wp:align>center</wp:align>
                    </wp:positionH>
                    <wp:positionV relativeFrom="paragraph">
                      <wp:posOffset>-613730</wp:posOffset>
                    </wp:positionV>
                    <wp:extent cx="5401875" cy="1080655"/>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5401875" cy="1080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6C7C2A" w14:textId="77777777" w:rsidR="00DB6B13" w:rsidRPr="00966173" w:rsidRDefault="00966173" w:rsidP="00DB6B13">
                                <w:pPr>
                                  <w:pStyle w:val="a6"/>
                                  <w:jc w:val="center"/>
                                  <w:rPr>
                                    <w:rFonts w:ascii="Franklin Gothic Demi Cond" w:hAnsi="Franklin Gothic Demi Cond" w:cs="Times New Roman"/>
                                    <w:bCs/>
                                    <w:color w:val="FFFFFF" w:themeColor="background1"/>
                                    <w:sz w:val="72"/>
                                    <w:szCs w:val="48"/>
                                  </w:rPr>
                                </w:pPr>
                                <w:r w:rsidRPr="00966173">
                                  <w:rPr>
                                    <w:rFonts w:ascii="Franklin Gothic Demi Cond" w:hAnsi="Franklin Gothic Demi Cond" w:cs="Times New Roman"/>
                                    <w:bCs/>
                                    <w:color w:val="FFFFFF" w:themeColor="background1"/>
                                    <w:sz w:val="144"/>
                                    <w:szCs w:val="48"/>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4A7F3" id="Text Box 16" o:spid="_x0000_s1027" type="#_x0000_t202" style="position:absolute;margin-left:0;margin-top:-48.35pt;width:425.35pt;height:85.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" filled="f" stroked="f">
                    <v:textbox>
                      <w:txbxContent>
                        <w:p w14:paraId="186C7C2A" w14:textId="77777777" w:rsidR="00DB6B13" w:rsidRPr="00966173" w:rsidRDefault="00966173" w:rsidP="00DB6B13">
                          <w:pPr>
                            <w:pStyle w:val="a6"/>
                            <w:jc w:val="center"/>
                            <w:rPr>
                              <w:rFonts w:ascii="Franklin Gothic Demi Cond" w:hAnsi="Franklin Gothic Demi Cond" w:cs="Times New Roman"/>
                              <w:bCs/>
                              <w:color w:val="FFFFFF" w:themeColor="background1"/>
                              <w:sz w:val="72"/>
                              <w:szCs w:val="48"/>
                            </w:rPr>
                          </w:pPr>
                          <w:r w:rsidRPr="00966173">
                            <w:rPr>
                              <w:rFonts w:ascii="Franklin Gothic Demi Cond" w:hAnsi="Franklin Gothic Demi Cond" w:cs="Times New Roman"/>
                              <w:bCs/>
                              <w:color w:val="FFFFFF" w:themeColor="background1"/>
                              <w:sz w:val="144"/>
                              <w:szCs w:val="48"/>
                            </w:rPr>
                            <w:t>PROJECT PLAN</w:t>
                          </w:r>
                        </w:p>
                      </w:txbxContent>
                    </v:textbox>
                    <w10:wrap anchorx="margin"/>
                  </v:shape>
                </w:pict>
              </mc:Fallback>
            </mc:AlternateContent>
          </w:r>
          <w:r w:rsidR="00DB6B13">
            <w:rPr>
              <w:b/>
              <w:noProof/>
              <w:lang w:eastAsia="zh-CN"/>
            </w:rPr>
            <mc:AlternateContent>
              <mc:Choice Requires="wps">
                <w:drawing>
                  <wp:anchor distT="0" distB="0" distL="114300" distR="114300" simplePos="0" relativeHeight="251660288" behindDoc="1" locked="0" layoutInCell="1" allowOverlap="1" wp14:anchorId="5DCAB189" wp14:editId="71DE430F">
                    <wp:simplePos x="0" y="0"/>
                    <wp:positionH relativeFrom="column">
                      <wp:posOffset>-900545</wp:posOffset>
                    </wp:positionH>
                    <wp:positionV relativeFrom="paragraph">
                      <wp:posOffset>-962891</wp:posOffset>
                    </wp:positionV>
                    <wp:extent cx="7776210" cy="2078182"/>
                    <wp:effectExtent l="0" t="0" r="0" b="0"/>
                    <wp:wrapNone/>
                    <wp:docPr id="10" name="Rectangle 10" descr="rectangle"/>
                    <wp:cNvGraphicFramePr/>
                    <a:graphic xmlns:a="http://schemas.openxmlformats.org/drawingml/2006/main">
                      <a:graphicData uri="http://schemas.microsoft.com/office/word/2010/wordprocessingShape">
                        <wps:wsp>
                          <wps:cNvSpPr/>
                          <wps:spPr>
                            <a:xfrm>
                              <a:off x="0" y="0"/>
                              <a:ext cx="7776210" cy="2078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99EFE" w14:textId="77777777" w:rsidR="00DB6B13" w:rsidRDefault="00DB6B13" w:rsidP="00DB6B13">
                                <w:pPr>
                                  <w:jc w:val="both"/>
                                  <w:rPr>
                                    <w:rFonts w:ascii="Franklin Gothic Demi Cond" w:hAnsi="Franklin Gothic Demi Cond"/>
                                    <w:bCs/>
                                    <w:color w:val="FFFFFF" w:themeColor="background1"/>
                                    <w:sz w:val="28"/>
                                    <w:szCs w:val="28"/>
                                  </w:rPr>
                                </w:pPr>
                              </w:p>
                              <w:p w14:paraId="1F35409B" w14:textId="77777777" w:rsidR="00DB6B13" w:rsidRDefault="00DB6B13" w:rsidP="00DB6B13">
                                <w:pPr>
                                  <w:jc w:val="both"/>
                                  <w:rPr>
                                    <w:rFonts w:ascii="Franklin Gothic Demi Cond" w:hAnsi="Franklin Gothic Demi Cond"/>
                                    <w:bCs/>
                                    <w:color w:val="FFFFFF" w:themeColor="background1"/>
                                    <w:sz w:val="28"/>
                                    <w:szCs w:val="28"/>
                                  </w:rPr>
                                </w:pPr>
                              </w:p>
                              <w:p w14:paraId="58FC34FA" w14:textId="77777777" w:rsidR="00DB6B13" w:rsidRDefault="00DB6B13" w:rsidP="00DB6B13">
                                <w:pPr>
                                  <w:jc w:val="both"/>
                                  <w:rPr>
                                    <w:rFonts w:ascii="Franklin Gothic Demi Cond" w:hAnsi="Franklin Gothic Demi Cond"/>
                                    <w:bCs/>
                                    <w:color w:val="FFFFFF" w:themeColor="background1"/>
                                    <w:sz w:val="28"/>
                                    <w:szCs w:val="28"/>
                                  </w:rPr>
                                </w:pPr>
                              </w:p>
                              <w:p w14:paraId="5E893D46" w14:textId="77777777" w:rsidR="00966173" w:rsidRDefault="00966173" w:rsidP="00966173">
                                <w:pPr>
                                  <w:jc w:val="both"/>
                                  <w:rPr>
                                    <w:rFonts w:ascii="Franklin Gothic Demi Cond" w:hAnsi="Franklin Gothic Demi Cond"/>
                                    <w:bCs/>
                                    <w:color w:val="FFFFFF" w:themeColor="background1"/>
                                    <w:sz w:val="28"/>
                                    <w:szCs w:val="28"/>
                                  </w:rPr>
                                </w:pPr>
                              </w:p>
                              <w:p w14:paraId="52009A31" w14:textId="77777777" w:rsidR="00966173" w:rsidRDefault="00966173" w:rsidP="00966173">
                                <w:pPr>
                                  <w:jc w:val="both"/>
                                  <w:rPr>
                                    <w:rFonts w:ascii="Franklin Gothic Demi Cond" w:hAnsi="Franklin Gothic Demi Cond"/>
                                    <w:bCs/>
                                    <w:color w:val="FFFFFF" w:themeColor="background1"/>
                                    <w:sz w:val="28"/>
                                    <w:szCs w:val="28"/>
                                  </w:rPr>
                                </w:pPr>
                                <w:r w:rsidRPr="00966173">
                                  <w:rPr>
                                    <w:rFonts w:ascii="Franklin Gothic Demi Cond" w:hAnsi="Franklin Gothic Demi Cond"/>
                                    <w:bCs/>
                                    <w:color w:val="FFFFFF" w:themeColor="background1"/>
                                    <w:sz w:val="28"/>
                                    <w:szCs w:val="28"/>
                                  </w:rPr>
                                  <w:t>Course:</w:t>
                                </w:r>
                                <w:r>
                                  <w:rPr>
                                    <w:rFonts w:ascii="Franklin Gothic Demi Cond" w:hAnsi="Franklin Gothic Demi Cond"/>
                                    <w:bCs/>
                                    <w:color w:val="FFFFFF" w:themeColor="background1"/>
                                    <w:sz w:val="28"/>
                                    <w:szCs w:val="28"/>
                                  </w:rPr>
                                  <w:t xml:space="preserve"> </w:t>
                                </w:r>
                                <w:proofErr w:type="spellStart"/>
                                <w:r w:rsidR="00DB6B13" w:rsidRPr="00DB6B13">
                                  <w:rPr>
                                    <w:rFonts w:ascii="Franklin Gothic Demi Cond" w:hAnsi="Franklin Gothic Demi Cond"/>
                                    <w:bCs/>
                                    <w:color w:val="FFFFFF" w:themeColor="background1"/>
                                    <w:sz w:val="28"/>
                                    <w:szCs w:val="28"/>
                                  </w:rPr>
                                  <w:t>P</w:t>
                                </w:r>
                                <w:r w:rsidR="00DB6B13">
                                  <w:rPr>
                                    <w:rFonts w:ascii="Franklin Gothic Demi Cond" w:hAnsi="Franklin Gothic Demi Cond"/>
                                    <w:bCs/>
                                    <w:color w:val="FFFFFF" w:themeColor="background1"/>
                                    <w:sz w:val="28"/>
                                    <w:szCs w:val="28"/>
                                  </w:rPr>
                                  <w:t>roP</w:t>
                                </w:r>
                                <w:proofErr w:type="spellEnd"/>
                                <w:r w:rsidR="00DB6B13" w:rsidRPr="00DB6B13">
                                  <w:rPr>
                                    <w:rFonts w:ascii="Franklin Gothic Demi Cond" w:hAnsi="Franklin Gothic Demi Cond"/>
                                    <w:bCs/>
                                    <w:color w:val="FFFFFF" w:themeColor="background1"/>
                                    <w:sz w:val="28"/>
                                    <w:szCs w:val="28"/>
                                  </w:rPr>
                                  <w:t xml:space="preserve">       </w:t>
                                </w:r>
                              </w:p>
                              <w:p w14:paraId="7C283BFD" w14:textId="77777777" w:rsidR="00DB6B13" w:rsidRPr="00DB6B13" w:rsidRDefault="00DB6B13" w:rsidP="0096617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Date:     </w:t>
                                </w:r>
                                <w:r w:rsidR="00966173">
                                  <w:rPr>
                                    <w:rFonts w:ascii="Franklin Gothic Demi Cond" w:hAnsi="Franklin Gothic Demi Cond"/>
                                    <w:bCs/>
                                    <w:color w:val="FFFFFF" w:themeColor="background1"/>
                                    <w:sz w:val="28"/>
                                    <w:szCs w:val="28"/>
                                  </w:rPr>
                                  <w:t xml:space="preserve">7 September </w:t>
                                </w:r>
                                <w:r w:rsidRPr="00DB6B13">
                                  <w:rPr>
                                    <w:rFonts w:ascii="Franklin Gothic Demi Cond" w:hAnsi="Franklin Gothic Demi Cond"/>
                                    <w:bCs/>
                                    <w:color w:val="FFFFFF" w:themeColor="background1"/>
                                    <w:sz w:val="28"/>
                                    <w:szCs w:val="28"/>
                                  </w:rPr>
                                  <w:t>2018</w:t>
                                </w:r>
                              </w:p>
                              <w:p w14:paraId="2E925238" w14:textId="77777777" w:rsidR="00DB6B13" w:rsidRDefault="00DB6B13" w:rsidP="00DB6B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AB189" id="Rectangle 10" o:spid="_x0000_s1028" alt="rectangle" style="position:absolute;margin-left:-70.9pt;margin-top:-75.8pt;width:612.3pt;height:163.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" fillcolor="#008890 [3204]" stroked="f" strokeweight="1pt">
                    <v:textbox>
                      <w:txbxContent>
                        <w:p w14:paraId="0E599EFE" w14:textId="77777777" w:rsidR="00DB6B13" w:rsidRDefault="00DB6B13" w:rsidP="00DB6B13">
                          <w:pPr>
                            <w:jc w:val="both"/>
                            <w:rPr>
                              <w:rFonts w:ascii="Franklin Gothic Demi Cond" w:hAnsi="Franklin Gothic Demi Cond"/>
                              <w:bCs/>
                              <w:color w:val="FFFFFF" w:themeColor="background1"/>
                              <w:sz w:val="28"/>
                              <w:szCs w:val="28"/>
                            </w:rPr>
                          </w:pPr>
                        </w:p>
                        <w:p w14:paraId="1F35409B" w14:textId="77777777" w:rsidR="00DB6B13" w:rsidRDefault="00DB6B13" w:rsidP="00DB6B13">
                          <w:pPr>
                            <w:jc w:val="both"/>
                            <w:rPr>
                              <w:rFonts w:ascii="Franklin Gothic Demi Cond" w:hAnsi="Franklin Gothic Demi Cond"/>
                              <w:bCs/>
                              <w:color w:val="FFFFFF" w:themeColor="background1"/>
                              <w:sz w:val="28"/>
                              <w:szCs w:val="28"/>
                            </w:rPr>
                          </w:pPr>
                        </w:p>
                        <w:p w14:paraId="58FC34FA" w14:textId="77777777" w:rsidR="00DB6B13" w:rsidRDefault="00DB6B13" w:rsidP="00DB6B13">
                          <w:pPr>
                            <w:jc w:val="both"/>
                            <w:rPr>
                              <w:rFonts w:ascii="Franklin Gothic Demi Cond" w:hAnsi="Franklin Gothic Demi Cond"/>
                              <w:bCs/>
                              <w:color w:val="FFFFFF" w:themeColor="background1"/>
                              <w:sz w:val="28"/>
                              <w:szCs w:val="28"/>
                            </w:rPr>
                          </w:pPr>
                        </w:p>
                        <w:p w14:paraId="5E893D46" w14:textId="77777777" w:rsidR="00966173" w:rsidRDefault="00966173" w:rsidP="00966173">
                          <w:pPr>
                            <w:jc w:val="both"/>
                            <w:rPr>
                              <w:rFonts w:ascii="Franklin Gothic Demi Cond" w:hAnsi="Franklin Gothic Demi Cond"/>
                              <w:bCs/>
                              <w:color w:val="FFFFFF" w:themeColor="background1"/>
                              <w:sz w:val="28"/>
                              <w:szCs w:val="28"/>
                            </w:rPr>
                          </w:pPr>
                        </w:p>
                        <w:p w14:paraId="52009A31" w14:textId="77777777" w:rsidR="00966173" w:rsidRDefault="00966173" w:rsidP="00966173">
                          <w:pPr>
                            <w:jc w:val="both"/>
                            <w:rPr>
                              <w:rFonts w:ascii="Franklin Gothic Demi Cond" w:hAnsi="Franklin Gothic Demi Cond"/>
                              <w:bCs/>
                              <w:color w:val="FFFFFF" w:themeColor="background1"/>
                              <w:sz w:val="28"/>
                              <w:szCs w:val="28"/>
                            </w:rPr>
                          </w:pPr>
                          <w:r w:rsidRPr="00966173">
                            <w:rPr>
                              <w:rFonts w:ascii="Franklin Gothic Demi Cond" w:hAnsi="Franklin Gothic Demi Cond"/>
                              <w:bCs/>
                              <w:color w:val="FFFFFF" w:themeColor="background1"/>
                              <w:sz w:val="28"/>
                              <w:szCs w:val="28"/>
                            </w:rPr>
                            <w:t>Course:</w:t>
                          </w:r>
                          <w:r>
                            <w:rPr>
                              <w:rFonts w:ascii="Franklin Gothic Demi Cond" w:hAnsi="Franklin Gothic Demi Cond"/>
                              <w:bCs/>
                              <w:color w:val="FFFFFF" w:themeColor="background1"/>
                              <w:sz w:val="28"/>
                              <w:szCs w:val="28"/>
                            </w:rPr>
                            <w:t xml:space="preserve"> </w:t>
                          </w:r>
                          <w:proofErr w:type="spellStart"/>
                          <w:r w:rsidR="00DB6B13" w:rsidRPr="00DB6B13">
                            <w:rPr>
                              <w:rFonts w:ascii="Franklin Gothic Demi Cond" w:hAnsi="Franklin Gothic Demi Cond"/>
                              <w:bCs/>
                              <w:color w:val="FFFFFF" w:themeColor="background1"/>
                              <w:sz w:val="28"/>
                              <w:szCs w:val="28"/>
                            </w:rPr>
                            <w:t>P</w:t>
                          </w:r>
                          <w:r w:rsidR="00DB6B13">
                            <w:rPr>
                              <w:rFonts w:ascii="Franklin Gothic Demi Cond" w:hAnsi="Franklin Gothic Demi Cond"/>
                              <w:bCs/>
                              <w:color w:val="FFFFFF" w:themeColor="background1"/>
                              <w:sz w:val="28"/>
                              <w:szCs w:val="28"/>
                            </w:rPr>
                            <w:t>roP</w:t>
                          </w:r>
                          <w:proofErr w:type="spellEnd"/>
                          <w:r w:rsidR="00DB6B13" w:rsidRPr="00DB6B13">
                            <w:rPr>
                              <w:rFonts w:ascii="Franklin Gothic Demi Cond" w:hAnsi="Franklin Gothic Demi Cond"/>
                              <w:bCs/>
                              <w:color w:val="FFFFFF" w:themeColor="background1"/>
                              <w:sz w:val="28"/>
                              <w:szCs w:val="28"/>
                            </w:rPr>
                            <w:t xml:space="preserve">       </w:t>
                          </w:r>
                        </w:p>
                        <w:p w14:paraId="7C283BFD" w14:textId="77777777" w:rsidR="00DB6B13" w:rsidRPr="00DB6B13" w:rsidRDefault="00DB6B13" w:rsidP="0096617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Date:     </w:t>
                          </w:r>
                          <w:r w:rsidR="00966173">
                            <w:rPr>
                              <w:rFonts w:ascii="Franklin Gothic Demi Cond" w:hAnsi="Franklin Gothic Demi Cond"/>
                              <w:bCs/>
                              <w:color w:val="FFFFFF" w:themeColor="background1"/>
                              <w:sz w:val="28"/>
                              <w:szCs w:val="28"/>
                            </w:rPr>
                            <w:t xml:space="preserve">7 September </w:t>
                          </w:r>
                          <w:r w:rsidRPr="00DB6B13">
                            <w:rPr>
                              <w:rFonts w:ascii="Franklin Gothic Demi Cond" w:hAnsi="Franklin Gothic Demi Cond"/>
                              <w:bCs/>
                              <w:color w:val="FFFFFF" w:themeColor="background1"/>
                              <w:sz w:val="28"/>
                              <w:szCs w:val="28"/>
                            </w:rPr>
                            <w:t>2018</w:t>
                          </w:r>
                        </w:p>
                        <w:p w14:paraId="2E925238" w14:textId="77777777" w:rsidR="00DB6B13" w:rsidRDefault="00DB6B13" w:rsidP="00DB6B13">
                          <w:pPr>
                            <w:jc w:val="center"/>
                          </w:pPr>
                        </w:p>
                      </w:txbxContent>
                    </v:textbox>
                  </v:rect>
                </w:pict>
              </mc:Fallback>
            </mc:AlternateContent>
          </w:r>
        </w:p>
        <w:p w14:paraId="622F3EA5" w14:textId="77777777" w:rsidR="00FD71E8" w:rsidRDefault="00DB6B13">
          <w:pPr>
            <w:spacing w:after="200"/>
            <w:rPr>
              <w:b/>
            </w:rPr>
          </w:pPr>
          <w:r>
            <w:rPr>
              <w:b/>
              <w:noProof/>
              <w:lang w:eastAsia="zh-CN"/>
            </w:rPr>
            <w:drawing>
              <wp:anchor distT="0" distB="0" distL="114300" distR="114300" simplePos="0" relativeHeight="251662336" behindDoc="1" locked="0" layoutInCell="1" allowOverlap="1" wp14:anchorId="45E08CC0" wp14:editId="5284888D">
                <wp:simplePos x="0" y="0"/>
                <wp:positionH relativeFrom="margin">
                  <wp:align>center</wp:align>
                </wp:positionH>
                <wp:positionV relativeFrom="paragraph">
                  <wp:posOffset>650618</wp:posOffset>
                </wp:positionV>
                <wp:extent cx="5634355" cy="5593254"/>
                <wp:effectExtent l="0" t="0" r="4445" b="7620"/>
                <wp:wrapNone/>
                <wp:docPr id="1" name="Картина 1" descr="Картина, която съдържа текст&#10;&#10;Описание, генерирано с много висока достоверно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5634355" cy="5593254"/>
                        </a:xfrm>
                        <a:prstGeom prst="rect">
                          <a:avLst/>
                        </a:prstGeom>
                      </pic:spPr>
                    </pic:pic>
                  </a:graphicData>
                </a:graphic>
                <wp14:sizeRelH relativeFrom="margin">
                  <wp14:pctWidth>0</wp14:pctWidth>
                </wp14:sizeRelH>
                <wp14:sizeRelV relativeFrom="margin">
                  <wp14:pctHeight>0</wp14:pctHeight>
                </wp14:sizeRelV>
              </wp:anchor>
            </w:drawing>
          </w:r>
          <w:r w:rsidR="00CB4A4D" w:rsidRPr="00CE0A88">
            <w:rPr>
              <w:b/>
              <w:noProof/>
              <w:color w:val="FF0000"/>
              <w:lang w:eastAsia="zh-CN"/>
            </w:rPr>
            <mc:AlternateContent>
              <mc:Choice Requires="wps">
                <w:drawing>
                  <wp:anchor distT="0" distB="0" distL="114300" distR="114300" simplePos="0" relativeHeight="251657215" behindDoc="1" locked="0" layoutInCell="1" allowOverlap="1" wp14:anchorId="41776B27" wp14:editId="1D56A085">
                    <wp:simplePos x="0" y="0"/>
                    <wp:positionH relativeFrom="column">
                      <wp:posOffset>-900545</wp:posOffset>
                    </wp:positionH>
                    <wp:positionV relativeFrom="paragraph">
                      <wp:posOffset>6247650</wp:posOffset>
                    </wp:positionV>
                    <wp:extent cx="7776210" cy="2897216"/>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289721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01CF3D9B" id="Rectangle 8" o:spid="_x0000_s1026" alt="rectangle" style="position:absolute;margin-left:-70.9pt;margin-top:491.95pt;width:612.3pt;height:228.1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" fillcolor="#404040 [2429]" stroked="f" strokeweight="1pt"/>
                </w:pict>
              </mc:Fallback>
            </mc:AlternateContent>
          </w:r>
          <w:r w:rsidR="00D73345">
            <w:rPr>
              <w:b/>
            </w:rPr>
            <w:t xml:space="preserve"> </w:t>
          </w:r>
          <w:r w:rsidR="00616989">
            <w:rPr>
              <w:b/>
            </w:rPr>
            <w:br w:type="page"/>
          </w:r>
        </w:p>
        <w:tbl>
          <w:tblPr>
            <w:tblStyle w:val="43"/>
            <w:tblpPr w:leftFromText="180" w:rightFromText="180" w:vertAnchor="text" w:horzAnchor="margin" w:tblpXSpec="center" w:tblpY="-12904"/>
            <w:tblW w:w="10531" w:type="dxa"/>
            <w:tblLook w:val="04A0" w:firstRow="1" w:lastRow="0" w:firstColumn="1" w:lastColumn="0" w:noHBand="0" w:noVBand="1"/>
          </w:tblPr>
          <w:tblGrid>
            <w:gridCol w:w="10531"/>
          </w:tblGrid>
          <w:tr w:rsidR="000F1DCE" w14:paraId="48AB7ADC" w14:textId="77777777" w:rsidTr="004B31FC">
            <w:trPr>
              <w:cnfStyle w:val="100000000000" w:firstRow="1" w:lastRow="0" w:firstColumn="0" w:lastColumn="0" w:oddVBand="0" w:evenVBand="0" w:oddHBand="0" w:evenHBand="0" w:firstRowFirstColumn="0" w:firstRowLastColumn="0" w:lastRowFirstColumn="0" w:lastRowLastColumn="0"/>
              <w:trHeight w:val="2139"/>
            </w:trPr>
            <w:tc>
              <w:tcPr>
                <w:cnfStyle w:val="001000000000" w:firstRow="0" w:lastRow="0" w:firstColumn="1" w:lastColumn="0" w:oddVBand="0" w:evenVBand="0" w:oddHBand="0" w:evenHBand="0" w:firstRowFirstColumn="0" w:firstRowLastColumn="0" w:lastRowFirstColumn="0" w:lastRowLastColumn="0"/>
                <w:tcW w:w="10531" w:type="dxa"/>
                <w:shd w:val="clear" w:color="auto" w:fill="auto"/>
                <w:vAlign w:val="bottom"/>
              </w:tcPr>
              <w:p w14:paraId="49832EE9" w14:textId="77777777" w:rsidR="000F1DCE" w:rsidRPr="007B346A" w:rsidRDefault="00966173" w:rsidP="00966173">
                <w:pPr>
                  <w:pStyle w:val="1"/>
                  <w:outlineLvl w:val="0"/>
                </w:pPr>
                <w:bookmarkStart w:id="0" w:name="_Toc525546974"/>
                <w:r w:rsidRPr="00966173">
                  <w:rPr>
                    <w:rFonts w:ascii="Franklin Gothic Demi Cond" w:hAnsi="Franklin Gothic Demi Cond"/>
                    <w:b w:val="0"/>
                    <w:bCs w:val="0"/>
                    <w:color w:val="008890" w:themeColor="accent1"/>
                    <w:spacing w:val="0"/>
                    <w:sz w:val="72"/>
                    <w:szCs w:val="48"/>
                  </w:rPr>
                  <w:lastRenderedPageBreak/>
                  <w:t>CONTENT</w:t>
                </w:r>
                <w:bookmarkEnd w:id="0"/>
              </w:p>
            </w:tc>
          </w:tr>
          <w:tr w:rsidR="000F1DCE" w14:paraId="1E0D598D" w14:textId="77777777" w:rsidTr="00E108F5">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0531" w:type="dxa"/>
                <w:shd w:val="clear" w:color="auto" w:fill="auto"/>
              </w:tcPr>
              <w:p w14:paraId="75951812" w14:textId="77777777" w:rsidR="000F1DCE" w:rsidRDefault="000F1DCE" w:rsidP="000F1DCE">
                <w:pPr>
                  <w:pStyle w:val="a6"/>
                  <w:framePr w:hSpace="0" w:wrap="auto" w:vAnchor="margin" w:hAnchor="text" w:yAlign="inline"/>
                  <w:rPr>
                    <w:b w:val="0"/>
                    <w:bCs w:val="0"/>
                  </w:rPr>
                </w:pPr>
                <w:r>
                  <w:rPr>
                    <w:noProof/>
                    <w:lang w:eastAsia="zh-CN"/>
                  </w:rPr>
                  <mc:AlternateContent>
                    <mc:Choice Requires="wps">
                      <w:drawing>
                        <wp:inline distT="0" distB="0" distL="0" distR="0" wp14:anchorId="1F58D0A1" wp14:editId="2D4880D0">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v="urn:schemas-microsoft-com:mac:vml" xmlns:mo="http://schemas.microsoft.com/office/mac/office/2008/main">
                      <w:pict>
                        <v:rect w14:anchorId="1335E7B5"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PRow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" fillcolor="#d8d8d8 [2732]" stroked="f" strokeweight="1pt">
                          <w10:anchorlock/>
                        </v:rect>
                      </w:pict>
                    </mc:Fallback>
                  </mc:AlternateContent>
                </w:r>
              </w:p>
              <w:sdt>
                <w:sdtPr>
                  <w:rPr>
                    <w:rFonts w:asciiTheme="minorHAnsi" w:eastAsiaTheme="minorHAnsi" w:hAnsiTheme="minorHAnsi" w:cs="Times New Roman"/>
                    <w:color w:val="000000" w:themeColor="text1"/>
                    <w:sz w:val="20"/>
                    <w:szCs w:val="20"/>
                    <w:lang w:val="bg-BG"/>
                  </w:rPr>
                  <w:id w:val="-2113037623"/>
                  <w:docPartObj>
                    <w:docPartGallery w:val="Table of Contents"/>
                    <w:docPartUnique/>
                  </w:docPartObj>
                </w:sdtPr>
                <w:sdtEndPr/>
                <w:sdtContent>
                  <w:p w14:paraId="73C955AF" w14:textId="77777777" w:rsidR="00E108F5" w:rsidRPr="0064191E" w:rsidRDefault="00E108F5" w:rsidP="00E108F5">
                    <w:pPr>
                      <w:pStyle w:val="aff"/>
                      <w:rPr>
                        <w:rFonts w:asciiTheme="minorHAnsi" w:hAnsiTheme="minorHAnsi" w:cstheme="minorHAnsi"/>
                      </w:rPr>
                    </w:pPr>
                  </w:p>
                  <w:p w14:paraId="49BBEE3A" w14:textId="47E56D1D" w:rsidR="00CC06BC" w:rsidRPr="00CC06BC" w:rsidRDefault="00E108F5" w:rsidP="00CC06BC">
                    <w:pPr>
                      <w:pStyle w:val="11"/>
                      <w:framePr w:hSpace="0" w:wrap="auto" w:vAnchor="margin" w:hAnchor="text" w:xAlign="left" w:yAlign="inline"/>
                      <w:rPr>
                        <w:rFonts w:eastAsiaTheme="minorEastAsia"/>
                      </w:rPr>
                    </w:pPr>
                    <w:r w:rsidRPr="00CC06BC">
                      <w:rPr>
                        <w:bCs/>
                      </w:rPr>
                      <w:fldChar w:fldCharType="begin"/>
                    </w:r>
                    <w:r w:rsidRPr="00CC06BC">
                      <w:instrText xml:space="preserve"> TOC \o "1-3" \h \z \u </w:instrText>
                    </w:r>
                    <w:r w:rsidRPr="00CC06BC">
                      <w:rPr>
                        <w:bCs/>
                      </w:rPr>
                      <w:fldChar w:fldCharType="separate"/>
                    </w:r>
                    <w:hyperlink w:anchor="_Toc525546974" w:history="1">
                      <w:r w:rsidR="00CC06BC" w:rsidRPr="00CC06BC">
                        <w:rPr>
                          <w:rStyle w:val="afe"/>
                          <w:color w:val="008890" w:themeColor="accent1"/>
                        </w:rPr>
                        <w:t>CONTENT</w:t>
                      </w:r>
                      <w:r w:rsidR="00CC06BC" w:rsidRPr="00CC06BC">
                        <w:rPr>
                          <w:webHidden/>
                        </w:rPr>
                        <w:tab/>
                      </w:r>
                      <w:r w:rsidR="00CC06BC" w:rsidRPr="00CC06BC">
                        <w:rPr>
                          <w:webHidden/>
                        </w:rPr>
                        <w:fldChar w:fldCharType="begin"/>
                      </w:r>
                      <w:r w:rsidR="00CC06BC" w:rsidRPr="00CC06BC">
                        <w:rPr>
                          <w:webHidden/>
                        </w:rPr>
                        <w:instrText xml:space="preserve"> PAGEREF _Toc525546974 \h </w:instrText>
                      </w:r>
                      <w:r w:rsidR="00CC06BC" w:rsidRPr="00CC06BC">
                        <w:rPr>
                          <w:webHidden/>
                        </w:rPr>
                      </w:r>
                      <w:r w:rsidR="00CC06BC" w:rsidRPr="00CC06BC">
                        <w:rPr>
                          <w:webHidden/>
                        </w:rPr>
                        <w:fldChar w:fldCharType="separate"/>
                      </w:r>
                      <w:r w:rsidR="00192B0E">
                        <w:rPr>
                          <w:webHidden/>
                        </w:rPr>
                        <w:t>1</w:t>
                      </w:r>
                      <w:r w:rsidR="00CC06BC" w:rsidRPr="00CC06BC">
                        <w:rPr>
                          <w:webHidden/>
                        </w:rPr>
                        <w:fldChar w:fldCharType="end"/>
                      </w:r>
                    </w:hyperlink>
                  </w:p>
                  <w:p w14:paraId="49AF052E" w14:textId="764BA5A0" w:rsidR="00CC06BC" w:rsidRPr="00CC06BC" w:rsidRDefault="00A952FD" w:rsidP="00CC06BC">
                    <w:pPr>
                      <w:pStyle w:val="11"/>
                      <w:framePr w:hSpace="0" w:wrap="auto" w:vAnchor="margin" w:hAnchor="text" w:xAlign="left" w:yAlign="inline"/>
                      <w:rPr>
                        <w:rFonts w:eastAsiaTheme="minorEastAsia"/>
                      </w:rPr>
                    </w:pPr>
                    <w:hyperlink w:anchor="_Toc525546975" w:history="1">
                      <w:r w:rsidR="00CC06BC" w:rsidRPr="00CC06BC">
                        <w:rPr>
                          <w:rStyle w:val="afe"/>
                          <w:color w:val="008890" w:themeColor="accent1"/>
                        </w:rPr>
                        <w:t>PROJECT STATEMENT</w:t>
                      </w:r>
                      <w:r w:rsidR="00CC06BC" w:rsidRPr="00CC06BC">
                        <w:rPr>
                          <w:webHidden/>
                        </w:rPr>
                        <w:tab/>
                      </w:r>
                      <w:r w:rsidR="00CC06BC" w:rsidRPr="00CC06BC">
                        <w:rPr>
                          <w:webHidden/>
                        </w:rPr>
                        <w:fldChar w:fldCharType="begin"/>
                      </w:r>
                      <w:r w:rsidR="00CC06BC" w:rsidRPr="00CC06BC">
                        <w:rPr>
                          <w:webHidden/>
                        </w:rPr>
                        <w:instrText xml:space="preserve"> PAGEREF _Toc525546975 \h </w:instrText>
                      </w:r>
                      <w:r w:rsidR="00CC06BC" w:rsidRPr="00CC06BC">
                        <w:rPr>
                          <w:webHidden/>
                        </w:rPr>
                      </w:r>
                      <w:r w:rsidR="00CC06BC" w:rsidRPr="00CC06BC">
                        <w:rPr>
                          <w:webHidden/>
                        </w:rPr>
                        <w:fldChar w:fldCharType="separate"/>
                      </w:r>
                      <w:r w:rsidR="00192B0E">
                        <w:rPr>
                          <w:webHidden/>
                        </w:rPr>
                        <w:t>2</w:t>
                      </w:r>
                      <w:r w:rsidR="00CC06BC" w:rsidRPr="00CC06BC">
                        <w:rPr>
                          <w:webHidden/>
                        </w:rPr>
                        <w:fldChar w:fldCharType="end"/>
                      </w:r>
                    </w:hyperlink>
                  </w:p>
                  <w:p w14:paraId="5A6694F2" w14:textId="48A914F9" w:rsidR="00CC06BC" w:rsidRPr="00CC06BC" w:rsidRDefault="00A952FD" w:rsidP="00CC06BC">
                    <w:pPr>
                      <w:pStyle w:val="22"/>
                      <w:rPr>
                        <w:rFonts w:eastAsiaTheme="minorEastAsia" w:cstheme="minorHAnsi"/>
                        <w:smallCaps w:val="0"/>
                        <w:color w:val="03ABAB" w:themeColor="text2" w:themeTint="BF"/>
                        <w:sz w:val="32"/>
                        <w:szCs w:val="32"/>
                      </w:rPr>
                    </w:pPr>
                    <w:hyperlink w:anchor="_Toc525546976" w:history="1">
                      <w:r w:rsidR="00CC06BC" w:rsidRPr="00CC06BC">
                        <w:rPr>
                          <w:rStyle w:val="afe"/>
                          <w:rFonts w:cstheme="minorHAnsi"/>
                          <w:color w:val="03ABAB" w:themeColor="text2" w:themeTint="BF"/>
                          <w:sz w:val="32"/>
                          <w:szCs w:val="32"/>
                        </w:rPr>
                        <w:t>Formal Client</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_Toc525546976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2</w:t>
                      </w:r>
                      <w:r w:rsidR="00CC06BC" w:rsidRPr="00CC06BC">
                        <w:rPr>
                          <w:rFonts w:cstheme="minorHAnsi"/>
                          <w:webHidden/>
                          <w:color w:val="03ABAB" w:themeColor="text2" w:themeTint="BF"/>
                          <w:sz w:val="32"/>
                          <w:szCs w:val="32"/>
                        </w:rPr>
                        <w:fldChar w:fldCharType="end"/>
                      </w:r>
                    </w:hyperlink>
                  </w:p>
                  <w:p w14:paraId="2C6CDC96" w14:textId="3885A8A4" w:rsidR="00CC06BC" w:rsidRPr="00CC06BC" w:rsidRDefault="00A952FD" w:rsidP="00CC06BC">
                    <w:pPr>
                      <w:pStyle w:val="22"/>
                      <w:rPr>
                        <w:rFonts w:eastAsiaTheme="minorEastAsia" w:cstheme="minorHAnsi"/>
                        <w:smallCaps w:val="0"/>
                        <w:color w:val="03ABAB" w:themeColor="text2" w:themeTint="BF"/>
                        <w:sz w:val="32"/>
                        <w:szCs w:val="32"/>
                      </w:rPr>
                    </w:pPr>
                    <w:hyperlink w:anchor="_Toc525546977" w:history="1">
                      <w:r w:rsidR="00CC06BC" w:rsidRPr="00CC06BC">
                        <w:rPr>
                          <w:rStyle w:val="afe"/>
                          <w:rFonts w:cstheme="minorHAnsi"/>
                          <w:color w:val="03ABAB" w:themeColor="text2" w:themeTint="BF"/>
                          <w:sz w:val="32"/>
                          <w:szCs w:val="32"/>
                        </w:rPr>
                        <w:t>Project Leader</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_Toc525546977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3</w:t>
                      </w:r>
                      <w:r w:rsidR="00CC06BC" w:rsidRPr="00CC06BC">
                        <w:rPr>
                          <w:rFonts w:cstheme="minorHAnsi"/>
                          <w:webHidden/>
                          <w:color w:val="03ABAB" w:themeColor="text2" w:themeTint="BF"/>
                          <w:sz w:val="32"/>
                          <w:szCs w:val="32"/>
                        </w:rPr>
                        <w:fldChar w:fldCharType="end"/>
                      </w:r>
                    </w:hyperlink>
                  </w:p>
                  <w:p w14:paraId="675723B5" w14:textId="6841A50E" w:rsidR="00CC06BC" w:rsidRPr="00CC06BC" w:rsidRDefault="00A952FD" w:rsidP="00CC06BC">
                    <w:pPr>
                      <w:pStyle w:val="22"/>
                      <w:rPr>
                        <w:rFonts w:eastAsiaTheme="minorEastAsia" w:cstheme="minorHAnsi"/>
                        <w:smallCaps w:val="0"/>
                        <w:color w:val="03ABAB" w:themeColor="text2" w:themeTint="BF"/>
                        <w:sz w:val="32"/>
                        <w:szCs w:val="32"/>
                      </w:rPr>
                    </w:pPr>
                    <w:hyperlink w:anchor="_Toc525546978" w:history="1">
                      <w:r w:rsidR="00CC06BC" w:rsidRPr="00CC06BC">
                        <w:rPr>
                          <w:rStyle w:val="afe"/>
                          <w:rFonts w:cstheme="minorHAnsi"/>
                          <w:color w:val="03ABAB" w:themeColor="text2" w:themeTint="BF"/>
                          <w:sz w:val="32"/>
                          <w:szCs w:val="32"/>
                        </w:rPr>
                        <w:t>Current Situation</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_Toc525546978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3</w:t>
                      </w:r>
                      <w:r w:rsidR="00CC06BC" w:rsidRPr="00CC06BC">
                        <w:rPr>
                          <w:rFonts w:cstheme="minorHAnsi"/>
                          <w:webHidden/>
                          <w:color w:val="03ABAB" w:themeColor="text2" w:themeTint="BF"/>
                          <w:sz w:val="32"/>
                          <w:szCs w:val="32"/>
                        </w:rPr>
                        <w:fldChar w:fldCharType="end"/>
                      </w:r>
                    </w:hyperlink>
                  </w:p>
                  <w:p w14:paraId="1501BFF5" w14:textId="179D6D7A" w:rsidR="00CC06BC" w:rsidRPr="00CC06BC" w:rsidRDefault="00A952FD" w:rsidP="00CC06BC">
                    <w:pPr>
                      <w:pStyle w:val="22"/>
                      <w:rPr>
                        <w:rFonts w:eastAsiaTheme="minorEastAsia" w:cstheme="minorHAnsi"/>
                        <w:smallCaps w:val="0"/>
                        <w:color w:val="03ABAB" w:themeColor="text2" w:themeTint="BF"/>
                        <w:sz w:val="32"/>
                        <w:szCs w:val="32"/>
                      </w:rPr>
                    </w:pPr>
                    <w:hyperlink w:anchor="_Toc525546979" w:history="1">
                      <w:r w:rsidR="00CC06BC" w:rsidRPr="00CC06BC">
                        <w:rPr>
                          <w:rStyle w:val="afe"/>
                          <w:rFonts w:cstheme="minorHAnsi"/>
                          <w:color w:val="03ABAB" w:themeColor="text2" w:themeTint="BF"/>
                          <w:sz w:val="32"/>
                          <w:szCs w:val="32"/>
                        </w:rPr>
                        <w:t>Problem Description</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_Toc525546979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4</w:t>
                      </w:r>
                      <w:r w:rsidR="00CC06BC" w:rsidRPr="00CC06BC">
                        <w:rPr>
                          <w:rFonts w:cstheme="minorHAnsi"/>
                          <w:webHidden/>
                          <w:color w:val="03ABAB" w:themeColor="text2" w:themeTint="BF"/>
                          <w:sz w:val="32"/>
                          <w:szCs w:val="32"/>
                        </w:rPr>
                        <w:fldChar w:fldCharType="end"/>
                      </w:r>
                    </w:hyperlink>
                  </w:p>
                  <w:p w14:paraId="7F2DCE60" w14:textId="25B6A84D" w:rsidR="00CC06BC" w:rsidRPr="00CC06BC" w:rsidRDefault="00A952FD" w:rsidP="00CC06BC">
                    <w:pPr>
                      <w:pStyle w:val="22"/>
                      <w:rPr>
                        <w:rFonts w:eastAsiaTheme="minorEastAsia" w:cstheme="minorHAnsi"/>
                        <w:smallCaps w:val="0"/>
                        <w:color w:val="03ABAB" w:themeColor="text2" w:themeTint="BF"/>
                        <w:sz w:val="32"/>
                        <w:szCs w:val="32"/>
                      </w:rPr>
                    </w:pPr>
                    <w:hyperlink w:anchor="_Toc525546980" w:history="1">
                      <w:r w:rsidR="00CC06BC" w:rsidRPr="00CC06BC">
                        <w:rPr>
                          <w:rStyle w:val="afe"/>
                          <w:rFonts w:cstheme="minorHAnsi"/>
                          <w:color w:val="03ABAB" w:themeColor="text2" w:themeTint="BF"/>
                          <w:sz w:val="32"/>
                          <w:szCs w:val="32"/>
                        </w:rPr>
                        <w:t>Project goal</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_Toc525546980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4</w:t>
                      </w:r>
                      <w:r w:rsidR="00CC06BC" w:rsidRPr="00CC06BC">
                        <w:rPr>
                          <w:rFonts w:cstheme="minorHAnsi"/>
                          <w:webHidden/>
                          <w:color w:val="03ABAB" w:themeColor="text2" w:themeTint="BF"/>
                          <w:sz w:val="32"/>
                          <w:szCs w:val="32"/>
                        </w:rPr>
                        <w:fldChar w:fldCharType="end"/>
                      </w:r>
                    </w:hyperlink>
                  </w:p>
                  <w:p w14:paraId="1B5337CE" w14:textId="5CD342C6" w:rsidR="00CC06BC" w:rsidRPr="00CC06BC" w:rsidRDefault="00A952FD" w:rsidP="00CC06BC">
                    <w:pPr>
                      <w:pStyle w:val="22"/>
                      <w:rPr>
                        <w:rFonts w:eastAsiaTheme="minorEastAsia" w:cstheme="minorHAnsi"/>
                        <w:smallCaps w:val="0"/>
                        <w:color w:val="03ABAB" w:themeColor="text2" w:themeTint="BF"/>
                        <w:sz w:val="32"/>
                        <w:szCs w:val="32"/>
                      </w:rPr>
                    </w:pPr>
                    <w:hyperlink w:anchor="_Toc525546981" w:history="1">
                      <w:r w:rsidR="00CC06BC" w:rsidRPr="00CC06BC">
                        <w:rPr>
                          <w:rStyle w:val="afe"/>
                          <w:rFonts w:cstheme="minorHAnsi"/>
                          <w:color w:val="03ABAB" w:themeColor="text2" w:themeTint="BF"/>
                          <w:sz w:val="32"/>
                          <w:szCs w:val="32"/>
                        </w:rPr>
                        <w:t>Project Deliverables and Non-Deliverables</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_Toc525546981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4</w:t>
                      </w:r>
                      <w:r w:rsidR="00CC06BC" w:rsidRPr="00CC06BC">
                        <w:rPr>
                          <w:rFonts w:cstheme="minorHAnsi"/>
                          <w:webHidden/>
                          <w:color w:val="03ABAB" w:themeColor="text2" w:themeTint="BF"/>
                          <w:sz w:val="32"/>
                          <w:szCs w:val="32"/>
                        </w:rPr>
                        <w:fldChar w:fldCharType="end"/>
                      </w:r>
                    </w:hyperlink>
                  </w:p>
                  <w:p w14:paraId="6290A849" w14:textId="60F37A3D" w:rsidR="00CC06BC" w:rsidRPr="00CC06BC" w:rsidRDefault="00A952FD" w:rsidP="00CC06BC">
                    <w:pPr>
                      <w:pStyle w:val="22"/>
                      <w:rPr>
                        <w:rFonts w:eastAsiaTheme="minorEastAsia" w:cstheme="minorHAnsi"/>
                        <w:smallCaps w:val="0"/>
                        <w:color w:val="03ABAB" w:themeColor="text2" w:themeTint="BF"/>
                        <w:sz w:val="32"/>
                        <w:szCs w:val="32"/>
                      </w:rPr>
                    </w:pPr>
                    <w:hyperlink w:anchor="_Toc525546982" w:history="1">
                      <w:r w:rsidR="00CC06BC" w:rsidRPr="00CC06BC">
                        <w:rPr>
                          <w:rStyle w:val="afe"/>
                          <w:rFonts w:cstheme="minorHAnsi"/>
                          <w:color w:val="03ABAB" w:themeColor="text2" w:themeTint="BF"/>
                          <w:sz w:val="32"/>
                          <w:szCs w:val="32"/>
                        </w:rPr>
                        <w:t>Project Constraints</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_Toc525546982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5</w:t>
                      </w:r>
                      <w:r w:rsidR="00CC06BC" w:rsidRPr="00CC06BC">
                        <w:rPr>
                          <w:rFonts w:cstheme="minorHAnsi"/>
                          <w:webHidden/>
                          <w:color w:val="03ABAB" w:themeColor="text2" w:themeTint="BF"/>
                          <w:sz w:val="32"/>
                          <w:szCs w:val="32"/>
                        </w:rPr>
                        <w:fldChar w:fldCharType="end"/>
                      </w:r>
                    </w:hyperlink>
                  </w:p>
                  <w:p w14:paraId="6294D92D" w14:textId="1BE9A273" w:rsidR="00CC06BC" w:rsidRPr="00CC06BC" w:rsidRDefault="00A952FD" w:rsidP="00CC06BC">
                    <w:pPr>
                      <w:pStyle w:val="22"/>
                      <w:rPr>
                        <w:rFonts w:eastAsiaTheme="minorEastAsia" w:cstheme="minorHAnsi"/>
                        <w:smallCaps w:val="0"/>
                        <w:color w:val="03ABAB" w:themeColor="text2" w:themeTint="BF"/>
                        <w:sz w:val="32"/>
                        <w:szCs w:val="32"/>
                      </w:rPr>
                    </w:pPr>
                    <w:hyperlink w:anchor="_Toc525546983" w:history="1">
                      <w:r w:rsidR="00CC06BC" w:rsidRPr="00CC06BC">
                        <w:rPr>
                          <w:rStyle w:val="afe"/>
                          <w:rFonts w:cstheme="minorHAnsi"/>
                          <w:color w:val="03ABAB" w:themeColor="text2" w:themeTint="BF"/>
                          <w:sz w:val="32"/>
                          <w:szCs w:val="32"/>
                        </w:rPr>
                        <w:t>Project Risks</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_Toc525546983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5</w:t>
                      </w:r>
                      <w:r w:rsidR="00CC06BC" w:rsidRPr="00CC06BC">
                        <w:rPr>
                          <w:rFonts w:cstheme="minorHAnsi"/>
                          <w:webHidden/>
                          <w:color w:val="03ABAB" w:themeColor="text2" w:themeTint="BF"/>
                          <w:sz w:val="32"/>
                          <w:szCs w:val="32"/>
                        </w:rPr>
                        <w:fldChar w:fldCharType="end"/>
                      </w:r>
                    </w:hyperlink>
                  </w:p>
                  <w:p w14:paraId="035C7954" w14:textId="2F1DEA63" w:rsidR="00CC06BC" w:rsidRPr="00CC06BC" w:rsidRDefault="00A952FD" w:rsidP="00CC06BC">
                    <w:pPr>
                      <w:pStyle w:val="11"/>
                      <w:framePr w:hSpace="0" w:wrap="auto" w:vAnchor="margin" w:hAnchor="text" w:xAlign="left" w:yAlign="inline"/>
                      <w:rPr>
                        <w:rFonts w:eastAsiaTheme="minorEastAsia"/>
                      </w:rPr>
                    </w:pPr>
                    <w:hyperlink w:anchor="_Toc525546984" w:history="1">
                      <w:r w:rsidR="00CC06BC" w:rsidRPr="00CC06BC">
                        <w:rPr>
                          <w:rStyle w:val="afe"/>
                          <w:color w:val="008890" w:themeColor="accent1"/>
                        </w:rPr>
                        <w:t>PHASING</w:t>
                      </w:r>
                      <w:r w:rsidR="00CC06BC" w:rsidRPr="00CC06BC">
                        <w:rPr>
                          <w:webHidden/>
                        </w:rPr>
                        <w:tab/>
                      </w:r>
                      <w:r w:rsidR="00CC06BC" w:rsidRPr="00CC06BC">
                        <w:rPr>
                          <w:webHidden/>
                        </w:rPr>
                        <w:fldChar w:fldCharType="begin"/>
                      </w:r>
                      <w:r w:rsidR="00CC06BC" w:rsidRPr="00CC06BC">
                        <w:rPr>
                          <w:webHidden/>
                        </w:rPr>
                        <w:instrText xml:space="preserve"> PAGEREF _Toc525546984 \h </w:instrText>
                      </w:r>
                      <w:r w:rsidR="00CC06BC" w:rsidRPr="00CC06BC">
                        <w:rPr>
                          <w:webHidden/>
                        </w:rPr>
                      </w:r>
                      <w:r w:rsidR="00CC06BC" w:rsidRPr="00CC06BC">
                        <w:rPr>
                          <w:webHidden/>
                        </w:rPr>
                        <w:fldChar w:fldCharType="separate"/>
                      </w:r>
                      <w:r w:rsidR="00192B0E">
                        <w:rPr>
                          <w:webHidden/>
                        </w:rPr>
                        <w:t>7</w:t>
                      </w:r>
                      <w:r w:rsidR="00CC06BC" w:rsidRPr="00CC06BC">
                        <w:rPr>
                          <w:webHidden/>
                        </w:rPr>
                        <w:fldChar w:fldCharType="end"/>
                      </w:r>
                    </w:hyperlink>
                  </w:p>
                  <w:p w14:paraId="0DA74729" w14:textId="35C7334F" w:rsidR="00CC06BC" w:rsidRPr="00CC06BC" w:rsidRDefault="00A952FD" w:rsidP="00CC06BC">
                    <w:pPr>
                      <w:pStyle w:val="22"/>
                      <w:rPr>
                        <w:rFonts w:eastAsiaTheme="minorEastAsia" w:cstheme="minorHAnsi"/>
                        <w:smallCaps w:val="0"/>
                        <w:color w:val="03ABAB" w:themeColor="text2" w:themeTint="BF"/>
                        <w:sz w:val="32"/>
                        <w:szCs w:val="32"/>
                      </w:rPr>
                    </w:pPr>
                    <w:hyperlink w:anchor="_Toc525546985" w:history="1">
                      <w:r w:rsidR="00CC06BC" w:rsidRPr="00CC06BC">
                        <w:rPr>
                          <w:rStyle w:val="afe"/>
                          <w:rFonts w:cstheme="minorHAnsi"/>
                          <w:color w:val="03ABAB" w:themeColor="text2" w:themeTint="BF"/>
                          <w:sz w:val="32"/>
                          <w:szCs w:val="32"/>
                        </w:rPr>
                        <w:t>Phase 1: Initiation</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_Toc525546985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8</w:t>
                      </w:r>
                      <w:r w:rsidR="00CC06BC" w:rsidRPr="00CC06BC">
                        <w:rPr>
                          <w:rFonts w:cstheme="minorHAnsi"/>
                          <w:webHidden/>
                          <w:color w:val="03ABAB" w:themeColor="text2" w:themeTint="BF"/>
                          <w:sz w:val="32"/>
                          <w:szCs w:val="32"/>
                        </w:rPr>
                        <w:fldChar w:fldCharType="end"/>
                      </w:r>
                    </w:hyperlink>
                  </w:p>
                  <w:p w14:paraId="6561B9D9" w14:textId="726A5045" w:rsidR="00CC06BC" w:rsidRPr="00CC06BC" w:rsidRDefault="00A952FD" w:rsidP="00CC06BC">
                    <w:pPr>
                      <w:pStyle w:val="22"/>
                      <w:rPr>
                        <w:rFonts w:eastAsiaTheme="minorEastAsia" w:cstheme="minorHAnsi"/>
                        <w:smallCaps w:val="0"/>
                        <w:color w:val="03ABAB" w:themeColor="text2" w:themeTint="BF"/>
                        <w:sz w:val="32"/>
                        <w:szCs w:val="32"/>
                      </w:rPr>
                    </w:pPr>
                    <w:hyperlink w:anchor="_Toc525546986" w:history="1">
                      <w:r w:rsidR="00CC06BC" w:rsidRPr="00CC06BC">
                        <w:rPr>
                          <w:rStyle w:val="afe"/>
                          <w:rFonts w:cstheme="minorHAnsi"/>
                          <w:color w:val="03ABAB" w:themeColor="text2" w:themeTint="BF"/>
                          <w:sz w:val="32"/>
                          <w:szCs w:val="32"/>
                        </w:rPr>
                        <w:t>Phase 2: Plan</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_Toc525546986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8</w:t>
                      </w:r>
                      <w:r w:rsidR="00CC06BC" w:rsidRPr="00CC06BC">
                        <w:rPr>
                          <w:rFonts w:cstheme="minorHAnsi"/>
                          <w:webHidden/>
                          <w:color w:val="03ABAB" w:themeColor="text2" w:themeTint="BF"/>
                          <w:sz w:val="32"/>
                          <w:szCs w:val="32"/>
                        </w:rPr>
                        <w:fldChar w:fldCharType="end"/>
                      </w:r>
                    </w:hyperlink>
                  </w:p>
                  <w:p w14:paraId="71239E62" w14:textId="6AFC1FB5" w:rsidR="00CC06BC" w:rsidRPr="00CC06BC" w:rsidRDefault="00A952FD" w:rsidP="00CC06BC">
                    <w:pPr>
                      <w:pStyle w:val="22"/>
                      <w:rPr>
                        <w:rFonts w:eastAsiaTheme="minorEastAsia" w:cstheme="minorHAnsi"/>
                        <w:smallCaps w:val="0"/>
                        <w:color w:val="03ABAB" w:themeColor="text2" w:themeTint="BF"/>
                        <w:sz w:val="32"/>
                        <w:szCs w:val="32"/>
                      </w:rPr>
                    </w:pPr>
                    <w:hyperlink w:anchor="_Toc525546987" w:history="1">
                      <w:r w:rsidR="00CC06BC" w:rsidRPr="00CC06BC">
                        <w:rPr>
                          <w:rStyle w:val="afe"/>
                          <w:rFonts w:cstheme="minorHAnsi"/>
                          <w:color w:val="03ABAB" w:themeColor="text2" w:themeTint="BF"/>
                          <w:sz w:val="32"/>
                          <w:szCs w:val="32"/>
                        </w:rPr>
                        <w:t>Phase 3: Design</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_Toc525546987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9</w:t>
                      </w:r>
                      <w:r w:rsidR="00CC06BC" w:rsidRPr="00CC06BC">
                        <w:rPr>
                          <w:rFonts w:cstheme="minorHAnsi"/>
                          <w:webHidden/>
                          <w:color w:val="03ABAB" w:themeColor="text2" w:themeTint="BF"/>
                          <w:sz w:val="32"/>
                          <w:szCs w:val="32"/>
                        </w:rPr>
                        <w:fldChar w:fldCharType="end"/>
                      </w:r>
                    </w:hyperlink>
                  </w:p>
                  <w:p w14:paraId="7E800CA9" w14:textId="31869F21" w:rsidR="00CC06BC" w:rsidRPr="00CC06BC" w:rsidRDefault="00A952FD" w:rsidP="00CC06BC">
                    <w:pPr>
                      <w:pStyle w:val="22"/>
                      <w:rPr>
                        <w:rFonts w:eastAsiaTheme="minorEastAsia" w:cstheme="minorHAnsi"/>
                        <w:smallCaps w:val="0"/>
                        <w:color w:val="03ABAB" w:themeColor="text2" w:themeTint="BF"/>
                        <w:sz w:val="32"/>
                        <w:szCs w:val="32"/>
                      </w:rPr>
                    </w:pPr>
                    <w:hyperlink w:anchor="_Toc525546988" w:history="1">
                      <w:r w:rsidR="00CC06BC" w:rsidRPr="00CC06BC">
                        <w:rPr>
                          <w:rStyle w:val="afe"/>
                          <w:rFonts w:cstheme="minorHAnsi"/>
                          <w:color w:val="03ABAB" w:themeColor="text2" w:themeTint="BF"/>
                          <w:sz w:val="32"/>
                          <w:szCs w:val="32"/>
                        </w:rPr>
                        <w:t>Phase 4: Improve</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_Toc525546988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10</w:t>
                      </w:r>
                      <w:r w:rsidR="00CC06BC" w:rsidRPr="00CC06BC">
                        <w:rPr>
                          <w:rFonts w:cstheme="minorHAnsi"/>
                          <w:webHidden/>
                          <w:color w:val="03ABAB" w:themeColor="text2" w:themeTint="BF"/>
                          <w:sz w:val="32"/>
                          <w:szCs w:val="32"/>
                        </w:rPr>
                        <w:fldChar w:fldCharType="end"/>
                      </w:r>
                    </w:hyperlink>
                  </w:p>
                  <w:p w14:paraId="1172A15D" w14:textId="7CC9C1F3" w:rsidR="00CC06BC" w:rsidRPr="00CC06BC" w:rsidRDefault="00A952FD" w:rsidP="00CC06BC">
                    <w:pPr>
                      <w:pStyle w:val="22"/>
                      <w:rPr>
                        <w:rFonts w:eastAsiaTheme="minorEastAsia" w:cstheme="minorHAnsi"/>
                        <w:smallCaps w:val="0"/>
                        <w:color w:val="03ABAB" w:themeColor="text2" w:themeTint="BF"/>
                        <w:sz w:val="32"/>
                        <w:szCs w:val="32"/>
                      </w:rPr>
                    </w:pPr>
                    <w:hyperlink w:anchor="_Toc525546989" w:history="1">
                      <w:r w:rsidR="00CC06BC" w:rsidRPr="00CC06BC">
                        <w:rPr>
                          <w:rStyle w:val="afe"/>
                          <w:rFonts w:cstheme="minorHAnsi"/>
                          <w:color w:val="03ABAB" w:themeColor="text2" w:themeTint="BF"/>
                          <w:sz w:val="32"/>
                          <w:szCs w:val="32"/>
                        </w:rPr>
                        <w:t>Phase 5: Develop</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_Toc525546989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10</w:t>
                      </w:r>
                      <w:r w:rsidR="00CC06BC" w:rsidRPr="00CC06BC">
                        <w:rPr>
                          <w:rFonts w:cstheme="minorHAnsi"/>
                          <w:webHidden/>
                          <w:color w:val="03ABAB" w:themeColor="text2" w:themeTint="BF"/>
                          <w:sz w:val="32"/>
                          <w:szCs w:val="32"/>
                        </w:rPr>
                        <w:fldChar w:fldCharType="end"/>
                      </w:r>
                    </w:hyperlink>
                  </w:p>
                  <w:p w14:paraId="75A52AE6" w14:textId="3F1EA692" w:rsidR="00CC06BC" w:rsidRPr="00CC06BC" w:rsidRDefault="00A952FD" w:rsidP="00CC06BC">
                    <w:pPr>
                      <w:pStyle w:val="22"/>
                      <w:rPr>
                        <w:rFonts w:eastAsiaTheme="minorEastAsia" w:cstheme="minorHAnsi"/>
                        <w:smallCaps w:val="0"/>
                        <w:color w:val="03ABAB" w:themeColor="text2" w:themeTint="BF"/>
                        <w:sz w:val="32"/>
                        <w:szCs w:val="32"/>
                      </w:rPr>
                    </w:pPr>
                    <w:hyperlink w:anchor="_Toc525546990" w:history="1">
                      <w:r w:rsidR="00CC06BC" w:rsidRPr="00CC06BC">
                        <w:rPr>
                          <w:rStyle w:val="afe"/>
                          <w:rFonts w:cstheme="minorHAnsi"/>
                          <w:color w:val="03ABAB" w:themeColor="text2" w:themeTint="BF"/>
                          <w:sz w:val="32"/>
                          <w:szCs w:val="32"/>
                        </w:rPr>
                        <w:t>The fifth phase has one activity:</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_Toc525546990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10</w:t>
                      </w:r>
                      <w:r w:rsidR="00CC06BC" w:rsidRPr="00CC06BC">
                        <w:rPr>
                          <w:rFonts w:cstheme="minorHAnsi"/>
                          <w:webHidden/>
                          <w:color w:val="03ABAB" w:themeColor="text2" w:themeTint="BF"/>
                          <w:sz w:val="32"/>
                          <w:szCs w:val="32"/>
                        </w:rPr>
                        <w:fldChar w:fldCharType="end"/>
                      </w:r>
                    </w:hyperlink>
                  </w:p>
                  <w:p w14:paraId="5C6BA9A5" w14:textId="281A9082" w:rsidR="00CC06BC" w:rsidRPr="00CC06BC" w:rsidRDefault="00A952FD" w:rsidP="00CC06BC">
                    <w:pPr>
                      <w:pStyle w:val="22"/>
                      <w:rPr>
                        <w:rFonts w:eastAsiaTheme="minorEastAsia" w:cstheme="minorHAnsi"/>
                        <w:smallCaps w:val="0"/>
                        <w:color w:val="03ABAB" w:themeColor="text2" w:themeTint="BF"/>
                        <w:sz w:val="32"/>
                        <w:szCs w:val="32"/>
                      </w:rPr>
                    </w:pPr>
                    <w:hyperlink w:anchor="_Toc525546991" w:history="1">
                      <w:r w:rsidR="00CC06BC" w:rsidRPr="00CC06BC">
                        <w:rPr>
                          <w:rStyle w:val="afe"/>
                          <w:rFonts w:cstheme="minorHAnsi"/>
                          <w:color w:val="03ABAB" w:themeColor="text2" w:themeTint="BF"/>
                          <w:sz w:val="32"/>
                          <w:szCs w:val="32"/>
                        </w:rPr>
                        <w:t>Phase 6: Test</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_Toc525546991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11</w:t>
                      </w:r>
                      <w:r w:rsidR="00CC06BC" w:rsidRPr="00CC06BC">
                        <w:rPr>
                          <w:rFonts w:cstheme="minorHAnsi"/>
                          <w:webHidden/>
                          <w:color w:val="03ABAB" w:themeColor="text2" w:themeTint="BF"/>
                          <w:sz w:val="32"/>
                          <w:szCs w:val="32"/>
                        </w:rPr>
                        <w:fldChar w:fldCharType="end"/>
                      </w:r>
                    </w:hyperlink>
                  </w:p>
                  <w:p w14:paraId="295814F5" w14:textId="4733616A" w:rsidR="00CC06BC" w:rsidRPr="00CC06BC" w:rsidRDefault="00A952FD" w:rsidP="00CC06BC">
                    <w:pPr>
                      <w:pStyle w:val="22"/>
                      <w:rPr>
                        <w:rFonts w:eastAsiaTheme="minorEastAsia" w:cstheme="minorHAnsi"/>
                        <w:smallCaps w:val="0"/>
                        <w:color w:val="03ABAB" w:themeColor="text2" w:themeTint="BF"/>
                        <w:sz w:val="32"/>
                        <w:szCs w:val="32"/>
                      </w:rPr>
                    </w:pPr>
                    <w:hyperlink w:anchor="_Toc525546992" w:history="1">
                      <w:r w:rsidR="00CC06BC" w:rsidRPr="00CC06BC">
                        <w:rPr>
                          <w:rStyle w:val="afe"/>
                          <w:rFonts w:cstheme="minorHAnsi"/>
                          <w:color w:val="03ABAB" w:themeColor="text2" w:themeTint="BF"/>
                          <w:sz w:val="32"/>
                          <w:szCs w:val="32"/>
                        </w:rPr>
                        <w:t>Phase 7: Closure</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_Toc525546992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12</w:t>
                      </w:r>
                      <w:r w:rsidR="00CC06BC" w:rsidRPr="00CC06BC">
                        <w:rPr>
                          <w:rFonts w:cstheme="minorHAnsi"/>
                          <w:webHidden/>
                          <w:color w:val="03ABAB" w:themeColor="text2" w:themeTint="BF"/>
                          <w:sz w:val="32"/>
                          <w:szCs w:val="32"/>
                        </w:rPr>
                        <w:fldChar w:fldCharType="end"/>
                      </w:r>
                    </w:hyperlink>
                  </w:p>
                  <w:p w14:paraId="0D9A178E" w14:textId="235D34B6" w:rsidR="00E108F5" w:rsidRDefault="00E108F5" w:rsidP="00E108F5">
                    <w:r w:rsidRPr="00CC06BC">
                      <w:rPr>
                        <w:rFonts w:cstheme="minorHAnsi"/>
                        <w:color w:val="008890" w:themeColor="accent1"/>
                        <w:sz w:val="32"/>
                        <w:szCs w:val="32"/>
                        <w:lang w:val="bg-BG"/>
                      </w:rPr>
                      <w:fldChar w:fldCharType="end"/>
                    </w:r>
                  </w:p>
                </w:sdtContent>
              </w:sdt>
              <w:p w14:paraId="6B86663E" w14:textId="77777777" w:rsidR="000F1DCE" w:rsidRPr="000F1DCE" w:rsidRDefault="000F1DCE" w:rsidP="000F1DCE">
                <w:pPr>
                  <w:pStyle w:val="a6"/>
                  <w:framePr w:hSpace="0" w:wrap="auto" w:vAnchor="margin" w:hAnchor="text" w:yAlign="inline"/>
                  <w:rPr>
                    <w:b w:val="0"/>
                    <w:bCs w:val="0"/>
                  </w:rPr>
                </w:pPr>
              </w:p>
            </w:tc>
          </w:tr>
        </w:tbl>
        <w:p w14:paraId="013147F9" w14:textId="77777777" w:rsidR="00966173" w:rsidRDefault="00966173"/>
        <w:tbl>
          <w:tblPr>
            <w:tblStyle w:val="43"/>
            <w:tblpPr w:leftFromText="180" w:rightFromText="180" w:vertAnchor="text" w:horzAnchor="margin" w:tblpXSpec="center" w:tblpY="-12904"/>
            <w:tblW w:w="10519" w:type="dxa"/>
            <w:tblLook w:val="04A0" w:firstRow="1" w:lastRow="0" w:firstColumn="1" w:lastColumn="0" w:noHBand="0" w:noVBand="1"/>
          </w:tblPr>
          <w:tblGrid>
            <w:gridCol w:w="10735"/>
          </w:tblGrid>
          <w:tr w:rsidR="000F1DCE" w:rsidRPr="009F099B" w14:paraId="68C5B545" w14:textId="77777777" w:rsidTr="00261119">
            <w:trPr>
              <w:cnfStyle w:val="100000000000" w:firstRow="1" w:lastRow="0" w:firstColumn="0" w:lastColumn="0" w:oddVBand="0" w:evenVBand="0" w:oddHBand="0" w:evenHBand="0" w:firstRowFirstColumn="0" w:firstRowLastColumn="0" w:lastRowFirstColumn="0" w:lastRowLastColumn="0"/>
              <w:trHeight w:val="9948"/>
            </w:trPr>
            <w:tc>
              <w:tcPr>
                <w:cnfStyle w:val="001000000000" w:firstRow="0" w:lastRow="0" w:firstColumn="1" w:lastColumn="0" w:oddVBand="0" w:evenVBand="0" w:oddHBand="0" w:evenHBand="0" w:firstRowFirstColumn="0" w:firstRowLastColumn="0" w:lastRowFirstColumn="0" w:lastRowLastColumn="0"/>
                <w:tcW w:w="10735" w:type="dxa"/>
                <w:shd w:val="clear" w:color="auto" w:fill="auto"/>
              </w:tcPr>
              <w:p w14:paraId="3BAE817A" w14:textId="77777777" w:rsidR="00966173" w:rsidRPr="009F099B" w:rsidRDefault="00966173" w:rsidP="000F1DCE">
                <w:pPr>
                  <w:spacing w:after="200"/>
                  <w:rPr>
                    <w:rFonts w:cstheme="minorHAnsi"/>
                    <w:smallCaps/>
                    <w:noProof/>
                  </w:rPr>
                </w:pPr>
              </w:p>
              <w:tbl>
                <w:tblPr>
                  <w:tblStyle w:val="43"/>
                  <w:tblpPr w:leftFromText="180" w:rightFromText="180" w:vertAnchor="text" w:horzAnchor="margin" w:tblpXSpec="center" w:tblpY="-12904"/>
                  <w:tblW w:w="10519" w:type="dxa"/>
                  <w:tblLook w:val="04A0" w:firstRow="1" w:lastRow="0" w:firstColumn="1" w:lastColumn="0" w:noHBand="0" w:noVBand="1"/>
                </w:tblPr>
                <w:tblGrid>
                  <w:gridCol w:w="10519"/>
                </w:tblGrid>
                <w:tr w:rsidR="00966173" w:rsidRPr="009F099B" w14:paraId="069FE332" w14:textId="77777777" w:rsidTr="0067336D">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30AA0C20" w14:textId="77777777" w:rsidR="00966173" w:rsidRPr="000E61B3" w:rsidRDefault="00966173" w:rsidP="00966173">
                      <w:pPr>
                        <w:pStyle w:val="1"/>
                        <w:outlineLvl w:val="0"/>
                        <w:rPr>
                          <w:rFonts w:asciiTheme="minorHAnsi" w:hAnsiTheme="minorHAnsi" w:cstheme="minorHAnsi"/>
                          <w:szCs w:val="56"/>
                        </w:rPr>
                      </w:pPr>
                      <w:bookmarkStart w:id="1" w:name="_Toc525546975"/>
                      <w:r w:rsidRPr="000E61B3">
                        <w:rPr>
                          <w:rFonts w:asciiTheme="minorHAnsi" w:hAnsiTheme="minorHAnsi" w:cstheme="minorHAnsi"/>
                          <w:bCs w:val="0"/>
                          <w:color w:val="008890" w:themeColor="accent1"/>
                          <w:spacing w:val="0"/>
                          <w:szCs w:val="56"/>
                        </w:rPr>
                        <w:t>PROJECT STATEMENT</w:t>
                      </w:r>
                      <w:bookmarkEnd w:id="1"/>
                    </w:p>
                  </w:tc>
                </w:tr>
                <w:tr w:rsidR="00966173" w:rsidRPr="009F099B" w14:paraId="1B79973B" w14:textId="77777777" w:rsidTr="004B31FC">
                  <w:trPr>
                    <w:cnfStyle w:val="000000100000" w:firstRow="0" w:lastRow="0" w:firstColumn="0" w:lastColumn="0" w:oddVBand="0" w:evenVBand="0" w:oddHBand="1" w:evenHBand="0" w:firstRowFirstColumn="0" w:firstRowLastColumn="0" w:lastRowFirstColumn="0" w:lastRowLastColumn="0"/>
                    <w:trHeight w:val="1038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3EDBB826" w14:textId="77777777" w:rsidR="00966173" w:rsidRPr="009F099B" w:rsidRDefault="00966173" w:rsidP="00966173">
                      <w:pPr>
                        <w:pStyle w:val="a6"/>
                        <w:framePr w:hSpace="0" w:wrap="auto" w:vAnchor="margin" w:hAnchor="text" w:yAlign="inline"/>
                        <w:rPr>
                          <w:rFonts w:asciiTheme="minorHAnsi" w:hAnsiTheme="minorHAnsi"/>
                          <w:b w:val="0"/>
                          <w:bCs w:val="0"/>
                        </w:rPr>
                      </w:pPr>
                      <w:r w:rsidRPr="009F099B">
                        <w:rPr>
                          <w:rFonts w:asciiTheme="minorHAnsi" w:hAnsiTheme="minorHAnsi"/>
                          <w:noProof/>
                          <w:lang w:eastAsia="zh-CN"/>
                        </w:rPr>
                        <mc:AlternateContent>
                          <mc:Choice Requires="wps">
                            <w:drawing>
                              <wp:inline distT="0" distB="0" distL="0" distR="0" wp14:anchorId="51827A9C" wp14:editId="15A6A4B7">
                                <wp:extent cx="3990652" cy="95534"/>
                                <wp:effectExtent l="0" t="0" r="0" b="0"/>
                                <wp:docPr id="4"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v="urn:schemas-microsoft-com:mac:vml" xmlns:mo="http://schemas.microsoft.com/office/mac/office/2008/main">
                            <w:pict>
                              <v:rect w14:anchorId="4B6F96E4"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X9pA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" fillcolor="#d8d8d8 [2732]" stroked="f" strokeweight="1pt">
                                <w10:anchorlock/>
                              </v:rect>
                            </w:pict>
                          </mc:Fallback>
                        </mc:AlternateContent>
                      </w:r>
                    </w:p>
                    <w:p w14:paraId="0E34727C" w14:textId="77777777" w:rsidR="00CE0A88" w:rsidRPr="00727743" w:rsidRDefault="005F71EB" w:rsidP="003C0687">
                      <w:pPr>
                        <w:jc w:val="both"/>
                        <w:rPr>
                          <w:rFonts w:cstheme="minorHAnsi"/>
                          <w:color w:val="004348" w:themeColor="accent1" w:themeShade="80"/>
                          <w:sz w:val="24"/>
                          <w:szCs w:val="24"/>
                        </w:rPr>
                      </w:pPr>
                      <w:r w:rsidRPr="00727743">
                        <w:rPr>
                          <w:rFonts w:cstheme="minorHAnsi"/>
                          <w:color w:val="004348" w:themeColor="accent1" w:themeShade="80"/>
                          <w:sz w:val="24"/>
                          <w:szCs w:val="24"/>
                        </w:rPr>
                        <w:t>In this document we state why our project is started and what we will achieve.</w:t>
                      </w:r>
                      <w:r w:rsidR="00CE0A88" w:rsidRPr="00727743">
                        <w:rPr>
                          <w:rFonts w:cstheme="minorHAnsi"/>
                          <w:color w:val="004348" w:themeColor="accent1" w:themeShade="80"/>
                          <w:sz w:val="24"/>
                          <w:szCs w:val="24"/>
                        </w:rPr>
                        <w:t xml:space="preserve"> It provides a detailed approach to the realization of this project and its goal. It also descr</w:t>
                      </w:r>
                      <w:r w:rsidRPr="00727743">
                        <w:rPr>
                          <w:rFonts w:cstheme="minorHAnsi"/>
                          <w:color w:val="004348" w:themeColor="accent1" w:themeShade="80"/>
                          <w:sz w:val="24"/>
                          <w:szCs w:val="24"/>
                        </w:rPr>
                        <w:t>ibes the client, the project leader, the initial situation, the problem description, the goal of our project, the deliverables and non-deliverables, the constraints and the risks.</w:t>
                      </w:r>
                    </w:p>
                    <w:p w14:paraId="0D18A903" w14:textId="77777777" w:rsidR="00CE0A88" w:rsidRPr="009F099B" w:rsidRDefault="00CE0A88" w:rsidP="00CE0A88">
                      <w:pPr>
                        <w:pStyle w:val="20"/>
                        <w:outlineLvl w:val="1"/>
                        <w:rPr>
                          <w:rFonts w:asciiTheme="minorHAnsi" w:hAnsiTheme="minorHAnsi" w:cstheme="minorHAnsi"/>
                        </w:rPr>
                      </w:pPr>
                    </w:p>
                    <w:p w14:paraId="061880C8" w14:textId="77777777" w:rsidR="00966173" w:rsidRPr="000E61B3" w:rsidRDefault="00CE0A88" w:rsidP="00CE0A88">
                      <w:pPr>
                        <w:pStyle w:val="20"/>
                        <w:outlineLvl w:val="1"/>
                        <w:rPr>
                          <w:rFonts w:asciiTheme="minorHAnsi" w:hAnsiTheme="minorHAnsi" w:cstheme="minorHAnsi"/>
                          <w:bCs w:val="0"/>
                          <w:color w:val="03ABAB" w:themeColor="text2" w:themeTint="BF"/>
                          <w:spacing w:val="0"/>
                          <w:sz w:val="48"/>
                          <w:szCs w:val="48"/>
                        </w:rPr>
                      </w:pPr>
                      <w:bookmarkStart w:id="2" w:name="_Toc525546976"/>
                      <w:r w:rsidRPr="000E61B3">
                        <w:rPr>
                          <w:rFonts w:asciiTheme="minorHAnsi" w:hAnsiTheme="minorHAnsi" w:cstheme="minorHAnsi"/>
                          <w:bCs w:val="0"/>
                          <w:color w:val="03ABAB" w:themeColor="text2" w:themeTint="BF"/>
                          <w:spacing w:val="0"/>
                          <w:sz w:val="48"/>
                          <w:szCs w:val="48"/>
                        </w:rPr>
                        <w:t>Formal Client</w:t>
                      </w:r>
                      <w:bookmarkEnd w:id="2"/>
                    </w:p>
                    <w:p w14:paraId="75111DF8" w14:textId="77777777" w:rsidR="005F71EB" w:rsidRPr="009F099B" w:rsidRDefault="005F71EB" w:rsidP="005F71EB">
                      <w:pPr>
                        <w:rPr>
                          <w:rFonts w:cstheme="minorHAnsi"/>
                        </w:rPr>
                      </w:pPr>
                    </w:p>
                    <w:p w14:paraId="2CB79E78" w14:textId="05A2115A" w:rsidR="00CE0A88" w:rsidRPr="009F099B" w:rsidRDefault="00A016E2" w:rsidP="003C0687">
                      <w:pPr>
                        <w:jc w:val="both"/>
                        <w:rPr>
                          <w:rFonts w:cstheme="minorHAnsi"/>
                          <w:color w:val="004348" w:themeColor="accent1" w:themeShade="80"/>
                          <w:sz w:val="24"/>
                          <w:szCs w:val="24"/>
                        </w:rPr>
                      </w:pPr>
                      <w:r>
                        <w:rPr>
                          <w:rFonts w:cstheme="minorHAnsi"/>
                          <w:color w:val="004348" w:themeColor="accent1" w:themeShade="80"/>
                          <w:sz w:val="24"/>
                          <w:szCs w:val="24"/>
                        </w:rPr>
                        <w:t xml:space="preserve">Mr. Andre Postma is working for the biggest event company in Europe. He is the company manager </w:t>
                      </w:r>
                      <w:r w:rsidR="00B4367F">
                        <w:rPr>
                          <w:rFonts w:cstheme="minorHAnsi"/>
                          <w:color w:val="004348" w:themeColor="accent1" w:themeShade="80"/>
                          <w:sz w:val="24"/>
                          <w:szCs w:val="24"/>
                        </w:rPr>
                        <w:t>who</w:t>
                      </w:r>
                      <w:r w:rsidR="00B4367F" w:rsidRPr="00B4367F">
                        <w:rPr>
                          <w:rFonts w:cstheme="minorHAnsi"/>
                          <w:color w:val="004348" w:themeColor="accent1" w:themeShade="80"/>
                          <w:sz w:val="24"/>
                          <w:szCs w:val="24"/>
                        </w:rPr>
                        <w:t xml:space="preserve"> </w:t>
                      </w:r>
                      <w:r>
                        <w:rPr>
                          <w:rFonts w:cstheme="minorHAnsi"/>
                          <w:color w:val="004348" w:themeColor="accent1" w:themeShade="80"/>
                          <w:sz w:val="24"/>
                          <w:szCs w:val="24"/>
                        </w:rPr>
                        <w:t xml:space="preserve">is responsible for planning and </w:t>
                      </w:r>
                      <w:r w:rsidR="00B4367F" w:rsidRPr="00B4367F">
                        <w:rPr>
                          <w:rFonts w:cstheme="minorHAnsi"/>
                          <w:color w:val="004348" w:themeColor="accent1" w:themeShade="80"/>
                          <w:sz w:val="24"/>
                          <w:szCs w:val="24"/>
                        </w:rPr>
                        <w:t>organiz</w:t>
                      </w:r>
                      <w:r>
                        <w:rPr>
                          <w:rFonts w:cstheme="minorHAnsi"/>
                          <w:color w:val="004348" w:themeColor="accent1" w:themeShade="80"/>
                          <w:sz w:val="24"/>
                          <w:szCs w:val="24"/>
                        </w:rPr>
                        <w:t>ing</w:t>
                      </w:r>
                      <w:r w:rsidR="00B4367F" w:rsidRPr="00B4367F">
                        <w:rPr>
                          <w:rFonts w:cstheme="minorHAnsi"/>
                          <w:color w:val="004348" w:themeColor="accent1" w:themeShade="80"/>
                          <w:sz w:val="24"/>
                          <w:szCs w:val="24"/>
                        </w:rPr>
                        <w:t xml:space="preserve"> events of various kinds</w:t>
                      </w:r>
                      <w:r w:rsidR="00B4367F">
                        <w:rPr>
                          <w:rFonts w:cstheme="minorHAnsi"/>
                          <w:color w:val="004348" w:themeColor="accent1" w:themeShade="80"/>
                          <w:sz w:val="24"/>
                          <w:szCs w:val="24"/>
                        </w:rPr>
                        <w:t>.</w:t>
                      </w:r>
                      <w:r w:rsidR="000E61B3">
                        <w:rPr>
                          <w:rFonts w:cstheme="minorHAnsi"/>
                          <w:color w:val="004348" w:themeColor="accent1" w:themeShade="80"/>
                          <w:sz w:val="24"/>
                          <w:szCs w:val="24"/>
                        </w:rPr>
                        <w:t xml:space="preserve"> Every year he organizes massive</w:t>
                      </w:r>
                      <w:r w:rsidR="00BD5052">
                        <w:rPr>
                          <w:rFonts w:cstheme="minorHAnsi"/>
                          <w:color w:val="004348" w:themeColor="accent1" w:themeShade="80"/>
                          <w:sz w:val="24"/>
                          <w:szCs w:val="24"/>
                        </w:rPr>
                        <w:t xml:space="preserve"> events all over the Europe where thousands of people are enjoying the music and the great atmosphere</w:t>
                      </w:r>
                      <w:r>
                        <w:rPr>
                          <w:rFonts w:cstheme="minorHAnsi"/>
                          <w:color w:val="004348" w:themeColor="accent1" w:themeShade="80"/>
                          <w:sz w:val="24"/>
                          <w:szCs w:val="24"/>
                        </w:rPr>
                        <w:t>.</w:t>
                      </w:r>
                      <w:r w:rsidR="009768A9">
                        <w:rPr>
                          <w:rFonts w:cstheme="minorHAnsi"/>
                          <w:color w:val="004348" w:themeColor="accent1" w:themeShade="80"/>
                          <w:sz w:val="24"/>
                          <w:szCs w:val="24"/>
                        </w:rPr>
                        <w:t xml:space="preserve"> </w:t>
                      </w:r>
                      <w:r w:rsidR="00B4367F">
                        <w:rPr>
                          <w:rFonts w:cstheme="minorHAnsi"/>
                          <w:color w:val="004348" w:themeColor="accent1" w:themeShade="80"/>
                          <w:sz w:val="24"/>
                          <w:szCs w:val="24"/>
                        </w:rPr>
                        <w:t xml:space="preserve">Each event becomes an unforgettable memory for the people who are involve in it. </w:t>
                      </w:r>
                    </w:p>
                    <w:p w14:paraId="1B472050" w14:textId="77777777" w:rsidR="00CE0A88" w:rsidRPr="009F099B" w:rsidRDefault="00CE0A88" w:rsidP="00CE0A88">
                      <w:pPr>
                        <w:rPr>
                          <w:rFonts w:cstheme="minorHAnsi"/>
                          <w:b w:val="0"/>
                          <w:color w:val="004348" w:themeColor="accent1" w:themeShade="80"/>
                        </w:rPr>
                      </w:pPr>
                    </w:p>
                    <w:p w14:paraId="730D68C0" w14:textId="0AD2362F" w:rsidR="00747404" w:rsidRDefault="007246D1" w:rsidP="00CE0A88">
                      <w:pPr>
                        <w:rPr>
                          <w:rFonts w:cstheme="minorHAnsi"/>
                          <w:color w:val="004348" w:themeColor="accent1" w:themeShade="80"/>
                          <w:sz w:val="24"/>
                          <w:szCs w:val="24"/>
                          <w:u w:val="single"/>
                        </w:rPr>
                      </w:pPr>
                      <w:bookmarkStart w:id="3" w:name="_fiv58t8wcklh" w:colFirst="0" w:colLast="0"/>
                      <w:bookmarkEnd w:id="3"/>
                      <w:r w:rsidRPr="007246D1">
                        <w:rPr>
                          <w:rFonts w:cstheme="minorHAnsi"/>
                          <w:color w:val="004348" w:themeColor="accent1" w:themeShade="80"/>
                          <w:sz w:val="24"/>
                          <w:szCs w:val="24"/>
                          <w:u w:val="single"/>
                        </w:rPr>
                        <w:t>Contact information</w:t>
                      </w:r>
                    </w:p>
                    <w:p w14:paraId="58D15163" w14:textId="77777777" w:rsidR="007246D1" w:rsidRPr="009F099B" w:rsidRDefault="007246D1" w:rsidP="007246D1">
                      <w:pPr>
                        <w:rPr>
                          <w:rFonts w:cstheme="minorHAnsi"/>
                          <w:b w:val="0"/>
                          <w:color w:val="004348" w:themeColor="accent1" w:themeShade="80"/>
                          <w:sz w:val="24"/>
                          <w:szCs w:val="24"/>
                        </w:rPr>
                      </w:pPr>
                      <w:r w:rsidRPr="009F099B">
                        <w:rPr>
                          <w:rFonts w:cstheme="minorHAnsi"/>
                          <w:b w:val="0"/>
                          <w:color w:val="004348" w:themeColor="accent1" w:themeShade="80"/>
                          <w:sz w:val="24"/>
                          <w:szCs w:val="24"/>
                        </w:rPr>
                        <w:t>Mr. Andre Postma</w:t>
                      </w:r>
                    </w:p>
                    <w:p w14:paraId="712C2A37" w14:textId="77777777" w:rsidR="007246D1" w:rsidRPr="009F099B" w:rsidRDefault="007246D1" w:rsidP="007246D1">
                      <w:pPr>
                        <w:rPr>
                          <w:rFonts w:cstheme="minorHAnsi"/>
                          <w:b w:val="0"/>
                          <w:color w:val="004348" w:themeColor="accent1" w:themeShade="80"/>
                          <w:sz w:val="24"/>
                          <w:szCs w:val="24"/>
                          <w:lang w:val="nl-NL"/>
                        </w:rPr>
                      </w:pPr>
                      <w:r w:rsidRPr="009F099B">
                        <w:rPr>
                          <w:rFonts w:cstheme="minorHAnsi"/>
                          <w:b w:val="0"/>
                          <w:color w:val="004348" w:themeColor="accent1" w:themeShade="80"/>
                          <w:sz w:val="24"/>
                          <w:szCs w:val="24"/>
                          <w:lang w:val="nl-NL"/>
                        </w:rPr>
                        <w:t>Rachelsmolen 1, Eindhoven</w:t>
                      </w:r>
                    </w:p>
                    <w:p w14:paraId="465C655C" w14:textId="77777777" w:rsidR="007246D1" w:rsidRPr="009F099B" w:rsidRDefault="007246D1" w:rsidP="007246D1">
                      <w:pPr>
                        <w:rPr>
                          <w:rFonts w:cstheme="minorHAnsi"/>
                          <w:b w:val="0"/>
                          <w:color w:val="004348" w:themeColor="accent1" w:themeShade="80"/>
                          <w:sz w:val="24"/>
                          <w:szCs w:val="24"/>
                          <w:lang w:val="nl-NL"/>
                        </w:rPr>
                      </w:pPr>
                      <w:r w:rsidRPr="009F099B">
                        <w:rPr>
                          <w:rFonts w:cstheme="minorHAnsi"/>
                          <w:b w:val="0"/>
                          <w:color w:val="004348" w:themeColor="accent1" w:themeShade="80"/>
                          <w:sz w:val="24"/>
                          <w:szCs w:val="24"/>
                          <w:lang w:val="nl-NL"/>
                        </w:rPr>
                        <w:t>Room 2.38</w:t>
                      </w:r>
                    </w:p>
                    <w:p w14:paraId="61A94B1E" w14:textId="77777777" w:rsidR="007246D1" w:rsidRPr="009F099B" w:rsidRDefault="007246D1" w:rsidP="007246D1">
                      <w:pPr>
                        <w:rPr>
                          <w:rFonts w:cstheme="minorHAnsi"/>
                          <w:b w:val="0"/>
                          <w:color w:val="004348" w:themeColor="accent1" w:themeShade="80"/>
                          <w:sz w:val="24"/>
                          <w:szCs w:val="24"/>
                          <w:lang w:val="nl-NL"/>
                        </w:rPr>
                      </w:pPr>
                      <w:r w:rsidRPr="009F099B">
                        <w:rPr>
                          <w:rFonts w:cstheme="minorHAnsi"/>
                          <w:b w:val="0"/>
                          <w:color w:val="004348" w:themeColor="accent1" w:themeShade="80"/>
                          <w:sz w:val="24"/>
                          <w:szCs w:val="24"/>
                          <w:lang w:val="nl-NL"/>
                        </w:rPr>
                        <w:t>a.postma@fontys.nl</w:t>
                      </w:r>
                    </w:p>
                    <w:p w14:paraId="36B3AFCA" w14:textId="77777777" w:rsidR="007246D1" w:rsidRPr="009F099B" w:rsidRDefault="007246D1" w:rsidP="007246D1">
                      <w:pPr>
                        <w:rPr>
                          <w:rFonts w:cstheme="minorHAnsi"/>
                          <w:b w:val="0"/>
                          <w:color w:val="004348" w:themeColor="accent1" w:themeShade="80"/>
                          <w:sz w:val="24"/>
                          <w:szCs w:val="24"/>
                        </w:rPr>
                      </w:pPr>
                      <w:r w:rsidRPr="009F099B">
                        <w:rPr>
                          <w:rFonts w:cstheme="minorHAnsi"/>
                          <w:b w:val="0"/>
                          <w:color w:val="004348" w:themeColor="accent1" w:themeShade="80"/>
                          <w:sz w:val="24"/>
                          <w:szCs w:val="24"/>
                        </w:rPr>
                        <w:t>Working days: Monday – Friday</w:t>
                      </w:r>
                    </w:p>
                    <w:p w14:paraId="3D7551D6" w14:textId="77777777" w:rsidR="007246D1" w:rsidRPr="007246D1" w:rsidRDefault="007246D1" w:rsidP="00CE0A88">
                      <w:pPr>
                        <w:rPr>
                          <w:rFonts w:cstheme="minorHAnsi"/>
                          <w:color w:val="004348" w:themeColor="accent1" w:themeShade="80"/>
                          <w:sz w:val="24"/>
                          <w:szCs w:val="24"/>
                          <w:u w:val="single"/>
                        </w:rPr>
                      </w:pPr>
                    </w:p>
                    <w:p w14:paraId="64788928" w14:textId="77777777" w:rsidR="00CE0A88" w:rsidRPr="009F099B" w:rsidRDefault="00CE0A88" w:rsidP="00CE0A88">
                      <w:pPr>
                        <w:rPr>
                          <w:rFonts w:cstheme="minorHAnsi"/>
                          <w:color w:val="004348" w:themeColor="accent1" w:themeShade="80"/>
                        </w:rPr>
                      </w:pPr>
                    </w:p>
                    <w:p w14:paraId="7F32A3A9" w14:textId="77777777" w:rsidR="00CE0A88" w:rsidRPr="009F099B" w:rsidRDefault="00CE0A88" w:rsidP="00747404">
                      <w:pPr>
                        <w:rPr>
                          <w:rFonts w:cstheme="minorHAnsi"/>
                        </w:rPr>
                      </w:pPr>
                    </w:p>
                    <w:p w14:paraId="54BD8C52" w14:textId="77777777" w:rsidR="00747404" w:rsidRPr="009F099B" w:rsidRDefault="00747404" w:rsidP="00747404">
                      <w:pPr>
                        <w:rPr>
                          <w:rFonts w:cstheme="minorHAnsi"/>
                        </w:rPr>
                      </w:pPr>
                    </w:p>
                    <w:p w14:paraId="06BCFE6F" w14:textId="77777777" w:rsidR="00747404" w:rsidRPr="009F099B" w:rsidRDefault="00747404" w:rsidP="00747404">
                      <w:pPr>
                        <w:rPr>
                          <w:rFonts w:cstheme="minorHAnsi"/>
                        </w:rPr>
                      </w:pPr>
                    </w:p>
                  </w:tc>
                </w:tr>
              </w:tbl>
              <w:p w14:paraId="22AB8109" w14:textId="77777777" w:rsidR="00747404" w:rsidRPr="000E61B3" w:rsidRDefault="00966173" w:rsidP="00747404">
                <w:pPr>
                  <w:pStyle w:val="20"/>
                  <w:outlineLvl w:val="1"/>
                  <w:rPr>
                    <w:rFonts w:asciiTheme="minorHAnsi" w:hAnsiTheme="minorHAnsi" w:cstheme="minorHAnsi"/>
                    <w:bCs w:val="0"/>
                    <w:color w:val="03ABAB" w:themeColor="text2" w:themeTint="BF"/>
                    <w:spacing w:val="0"/>
                    <w:sz w:val="48"/>
                    <w:szCs w:val="48"/>
                  </w:rPr>
                </w:pPr>
                <w:r w:rsidRPr="009F099B">
                  <w:rPr>
                    <w:rFonts w:asciiTheme="minorHAnsi" w:hAnsiTheme="minorHAnsi" w:cstheme="minorHAnsi"/>
                  </w:rPr>
                  <w:lastRenderedPageBreak/>
                  <w:br w:type="page"/>
                </w:r>
                <w:bookmarkStart w:id="4" w:name="_Toc525546977"/>
                <w:r w:rsidR="00747404" w:rsidRPr="000E61B3">
                  <w:rPr>
                    <w:rFonts w:asciiTheme="minorHAnsi" w:hAnsiTheme="minorHAnsi" w:cstheme="minorHAnsi"/>
                    <w:bCs w:val="0"/>
                    <w:color w:val="03ABAB" w:themeColor="text2" w:themeTint="BF"/>
                    <w:spacing w:val="0"/>
                    <w:sz w:val="48"/>
                    <w:szCs w:val="48"/>
                  </w:rPr>
                  <w:t>Project Leader</w:t>
                </w:r>
                <w:bookmarkEnd w:id="4"/>
              </w:p>
              <w:p w14:paraId="2881FE81" w14:textId="77777777" w:rsidR="00747404" w:rsidRPr="009F099B" w:rsidRDefault="00747404" w:rsidP="00747404">
                <w:pPr>
                  <w:rPr>
                    <w:rFonts w:cstheme="minorHAnsi"/>
                  </w:rPr>
                </w:pPr>
              </w:p>
              <w:p w14:paraId="28C12490" w14:textId="5F4E249D" w:rsidR="00727743" w:rsidRPr="007246D1" w:rsidRDefault="00430948" w:rsidP="00727743">
                <w:pPr>
                  <w:pStyle w:val="aff1"/>
                  <w:spacing w:before="0" w:beforeAutospacing="0" w:after="0" w:afterAutospacing="0"/>
                  <w:ind w:right="120"/>
                  <w:rPr>
                    <w:rFonts w:asciiTheme="minorHAnsi" w:eastAsiaTheme="minorHAnsi" w:hAnsiTheme="minorHAnsi" w:cstheme="minorHAnsi"/>
                    <w:color w:val="004348" w:themeColor="accent1" w:themeShade="80"/>
                    <w:lang w:val="nl-NL"/>
                  </w:rPr>
                </w:pPr>
                <w:r>
                  <w:rPr>
                    <w:rFonts w:asciiTheme="minorHAnsi" w:eastAsiaTheme="minorHAnsi" w:hAnsiTheme="minorHAnsi" w:cstheme="minorHAnsi"/>
                    <w:color w:val="004348" w:themeColor="accent1" w:themeShade="80"/>
                    <w:lang w:val="nl-NL"/>
                  </w:rPr>
                  <w:t>Nadya Cheperkova is</w:t>
                </w:r>
                <w:r w:rsidR="00727743" w:rsidRPr="007246D1">
                  <w:rPr>
                    <w:rFonts w:asciiTheme="minorHAnsi" w:eastAsiaTheme="minorHAnsi" w:hAnsiTheme="minorHAnsi" w:cstheme="minorHAnsi"/>
                    <w:color w:val="004348" w:themeColor="accent1" w:themeShade="80"/>
                    <w:lang w:val="nl-NL"/>
                  </w:rPr>
                  <w:t xml:space="preserve"> </w:t>
                </w:r>
                <w:r w:rsidR="002710E9">
                  <w:rPr>
                    <w:rFonts w:asciiTheme="minorHAnsi" w:eastAsiaTheme="minorHAnsi" w:hAnsiTheme="minorHAnsi" w:cstheme="minorHAnsi"/>
                    <w:color w:val="004348" w:themeColor="accent1" w:themeShade="80"/>
                    <w:lang w:val="nl-NL"/>
                  </w:rPr>
                  <w:t xml:space="preserve">working in </w:t>
                </w:r>
                <w:r w:rsidR="00AE5C56">
                  <w:rPr>
                    <w:rFonts w:asciiTheme="minorHAnsi" w:eastAsiaTheme="minorHAnsi" w:hAnsiTheme="minorHAnsi" w:cstheme="minorHAnsi"/>
                    <w:color w:val="004348" w:themeColor="accent1" w:themeShade="80"/>
                    <w:lang w:val="nl-NL"/>
                  </w:rPr>
                  <w:t>DevelopPro company</w:t>
                </w:r>
                <w:r>
                  <w:rPr>
                    <w:rFonts w:asciiTheme="minorHAnsi" w:eastAsiaTheme="minorHAnsi" w:hAnsiTheme="minorHAnsi" w:cstheme="minorHAnsi"/>
                    <w:color w:val="004348" w:themeColor="accent1" w:themeShade="80"/>
                    <w:lang w:val="nl-NL"/>
                  </w:rPr>
                  <w:t xml:space="preserve"> </w:t>
                </w:r>
                <w:r>
                  <w:t xml:space="preserve"> </w:t>
                </w:r>
                <w:r w:rsidRPr="00430948">
                  <w:rPr>
                    <w:rFonts w:asciiTheme="minorHAnsi" w:eastAsiaTheme="minorHAnsi" w:hAnsiTheme="minorHAnsi" w:cstheme="minorHAnsi"/>
                    <w:color w:val="004348" w:themeColor="accent1" w:themeShade="80"/>
                    <w:lang w:val="nl-NL"/>
                  </w:rPr>
                  <w:t>which main purpose is to</w:t>
                </w:r>
                <w:r>
                  <w:t xml:space="preserve"> </w:t>
                </w:r>
                <w:r w:rsidRPr="00430948">
                  <w:rPr>
                    <w:rFonts w:asciiTheme="minorHAnsi" w:eastAsiaTheme="minorHAnsi" w:hAnsiTheme="minorHAnsi" w:cstheme="minorHAnsi"/>
                    <w:color w:val="004348" w:themeColor="accent1" w:themeShade="80"/>
                    <w:lang w:val="nl-NL"/>
                  </w:rPr>
                  <w:t xml:space="preserve">develops and distributes computer software that </w:t>
                </w:r>
                <w:r>
                  <w:rPr>
                    <w:rFonts w:asciiTheme="minorHAnsi" w:eastAsiaTheme="minorHAnsi" w:hAnsiTheme="minorHAnsi" w:cstheme="minorHAnsi"/>
                    <w:color w:val="004348" w:themeColor="accent1" w:themeShade="80"/>
                    <w:lang w:val="nl-NL"/>
                  </w:rPr>
                  <w:t>c</w:t>
                </w:r>
                <w:r w:rsidRPr="00430948">
                  <w:rPr>
                    <w:rFonts w:asciiTheme="minorHAnsi" w:eastAsiaTheme="minorHAnsi" w:hAnsiTheme="minorHAnsi" w:cstheme="minorHAnsi"/>
                    <w:color w:val="004348" w:themeColor="accent1" w:themeShade="80"/>
                    <w:lang w:val="nl-NL"/>
                  </w:rPr>
                  <w:t>a</w:t>
                </w:r>
                <w:r>
                  <w:rPr>
                    <w:rFonts w:asciiTheme="minorHAnsi" w:eastAsiaTheme="minorHAnsi" w:hAnsiTheme="minorHAnsi" w:cstheme="minorHAnsi"/>
                    <w:color w:val="004348" w:themeColor="accent1" w:themeShade="80"/>
                    <w:lang w:val="nl-NL"/>
                  </w:rPr>
                  <w:t>n</w:t>
                </w:r>
                <w:r w:rsidRPr="00430948">
                  <w:rPr>
                    <w:rFonts w:asciiTheme="minorHAnsi" w:eastAsiaTheme="minorHAnsi" w:hAnsiTheme="minorHAnsi" w:cstheme="minorHAnsi"/>
                    <w:color w:val="004348" w:themeColor="accent1" w:themeShade="80"/>
                    <w:lang w:val="nl-NL"/>
                  </w:rPr>
                  <w:t xml:space="preserve"> b</w:t>
                </w:r>
                <w:r>
                  <w:rPr>
                    <w:rFonts w:asciiTheme="minorHAnsi" w:eastAsiaTheme="minorHAnsi" w:hAnsiTheme="minorHAnsi" w:cstheme="minorHAnsi"/>
                    <w:color w:val="004348" w:themeColor="accent1" w:themeShade="80"/>
                    <w:lang w:val="nl-NL"/>
                  </w:rPr>
                  <w:t xml:space="preserve">e used to </w:t>
                </w:r>
                <w:r w:rsidRPr="00430948">
                  <w:rPr>
                    <w:rFonts w:asciiTheme="minorHAnsi" w:eastAsiaTheme="minorHAnsi" w:hAnsiTheme="minorHAnsi" w:cstheme="minorHAnsi"/>
                    <w:color w:val="004348" w:themeColor="accent1" w:themeShade="80"/>
                    <w:lang w:val="nl-NL"/>
                  </w:rPr>
                  <w:t xml:space="preserve">perform a </w:t>
                </w:r>
                <w:r>
                  <w:rPr>
                    <w:rFonts w:asciiTheme="minorHAnsi" w:eastAsiaTheme="minorHAnsi" w:hAnsiTheme="minorHAnsi" w:cstheme="minorHAnsi"/>
                    <w:color w:val="004348" w:themeColor="accent1" w:themeShade="80"/>
                    <w:lang w:val="nl-NL"/>
                  </w:rPr>
                  <w:t>number of different</w:t>
                </w:r>
                <w:r w:rsidRPr="00430948">
                  <w:rPr>
                    <w:rFonts w:asciiTheme="minorHAnsi" w:eastAsiaTheme="minorHAnsi" w:hAnsiTheme="minorHAnsi" w:cstheme="minorHAnsi"/>
                    <w:color w:val="004348" w:themeColor="accent1" w:themeShade="80"/>
                    <w:lang w:val="nl-NL"/>
                  </w:rPr>
                  <w:t xml:space="preserve"> tasks. </w:t>
                </w:r>
                <w:r w:rsidR="00AE5C56">
                  <w:rPr>
                    <w:rFonts w:asciiTheme="minorHAnsi" w:eastAsiaTheme="minorHAnsi" w:hAnsiTheme="minorHAnsi" w:cstheme="minorHAnsi"/>
                    <w:color w:val="004348" w:themeColor="accent1" w:themeShade="80"/>
                    <w:lang w:val="nl-NL"/>
                  </w:rPr>
                  <w:t xml:space="preserve"> </w:t>
                </w:r>
                <w:r>
                  <w:rPr>
                    <w:rFonts w:asciiTheme="minorHAnsi" w:eastAsiaTheme="minorHAnsi" w:hAnsiTheme="minorHAnsi" w:cstheme="minorHAnsi"/>
                    <w:color w:val="004348" w:themeColor="accent1" w:themeShade="80"/>
                    <w:lang w:val="nl-NL"/>
                  </w:rPr>
                  <w:t xml:space="preserve">She </w:t>
                </w:r>
                <w:r w:rsidR="00AE5C56">
                  <w:rPr>
                    <w:rFonts w:asciiTheme="minorHAnsi" w:eastAsiaTheme="minorHAnsi" w:hAnsiTheme="minorHAnsi" w:cstheme="minorHAnsi"/>
                    <w:color w:val="004348" w:themeColor="accent1" w:themeShade="80"/>
                    <w:lang w:val="nl-NL"/>
                  </w:rPr>
                  <w:t>is the project leader</w:t>
                </w:r>
                <w:r w:rsidR="002710E9">
                  <w:rPr>
                    <w:rFonts w:asciiTheme="minorHAnsi" w:eastAsiaTheme="minorHAnsi" w:hAnsiTheme="minorHAnsi" w:cstheme="minorHAnsi"/>
                    <w:color w:val="004348" w:themeColor="accent1" w:themeShade="80"/>
                    <w:lang w:val="nl-NL"/>
                  </w:rPr>
                  <w:t xml:space="preserve"> who motivates </w:t>
                </w:r>
                <w:r>
                  <w:rPr>
                    <w:rFonts w:asciiTheme="minorHAnsi" w:eastAsiaTheme="minorHAnsi" w:hAnsiTheme="minorHAnsi" w:cstheme="minorHAnsi"/>
                    <w:color w:val="004348" w:themeColor="accent1" w:themeShade="80"/>
                    <w:lang w:val="nl-NL"/>
                  </w:rPr>
                  <w:t xml:space="preserve">the </w:t>
                </w:r>
                <w:r w:rsidR="002710E9">
                  <w:rPr>
                    <w:rFonts w:asciiTheme="minorHAnsi" w:eastAsiaTheme="minorHAnsi" w:hAnsiTheme="minorHAnsi" w:cstheme="minorHAnsi"/>
                    <w:color w:val="004348" w:themeColor="accent1" w:themeShade="80"/>
                    <w:lang w:val="nl-NL"/>
                  </w:rPr>
                  <w:t>team members to do their</w:t>
                </w:r>
                <w:r>
                  <w:rPr>
                    <w:rFonts w:asciiTheme="minorHAnsi" w:eastAsiaTheme="minorHAnsi" w:hAnsiTheme="minorHAnsi" w:cstheme="minorHAnsi"/>
                    <w:color w:val="004348" w:themeColor="accent1" w:themeShade="80"/>
                    <w:lang w:val="nl-NL"/>
                  </w:rPr>
                  <w:t xml:space="preserve"> duties </w:t>
                </w:r>
                <w:r w:rsidRPr="00430948">
                  <w:rPr>
                    <w:rFonts w:asciiTheme="minorHAnsi" w:eastAsiaTheme="minorHAnsi" w:hAnsiTheme="minorHAnsi" w:cstheme="minorHAnsi"/>
                    <w:color w:val="004348" w:themeColor="accent1" w:themeShade="80"/>
                    <w:lang w:val="nl-NL"/>
                  </w:rPr>
                  <w:t>efficiently</w:t>
                </w:r>
                <w:r w:rsidR="002710E9">
                  <w:rPr>
                    <w:rFonts w:asciiTheme="minorHAnsi" w:eastAsiaTheme="minorHAnsi" w:hAnsiTheme="minorHAnsi" w:cstheme="minorHAnsi"/>
                    <w:color w:val="004348" w:themeColor="accent1" w:themeShade="80"/>
                    <w:lang w:val="nl-NL"/>
                  </w:rPr>
                  <w:t xml:space="preserve">. Miss Cheperkova is responsible for organizing the team meeetings and </w:t>
                </w:r>
                <w:r w:rsidR="002710E9">
                  <w:t xml:space="preserve"> </w:t>
                </w:r>
                <w:r w:rsidR="002710E9">
                  <w:rPr>
                    <w:rFonts w:asciiTheme="minorHAnsi" w:eastAsiaTheme="minorHAnsi" w:hAnsiTheme="minorHAnsi" w:cstheme="minorHAnsi"/>
                    <w:color w:val="004348" w:themeColor="accent1" w:themeShade="80"/>
                    <w:lang w:val="nl-NL"/>
                  </w:rPr>
                  <w:t>ensuring</w:t>
                </w:r>
                <w:r w:rsidR="002710E9" w:rsidRPr="002710E9">
                  <w:rPr>
                    <w:rFonts w:asciiTheme="minorHAnsi" w:eastAsiaTheme="minorHAnsi" w:hAnsiTheme="minorHAnsi" w:cstheme="minorHAnsi"/>
                    <w:color w:val="004348" w:themeColor="accent1" w:themeShade="80"/>
                    <w:lang w:val="nl-NL"/>
                  </w:rPr>
                  <w:t xml:space="preserve"> that all </w:t>
                </w:r>
                <w:r w:rsidR="002710E9">
                  <w:rPr>
                    <w:rFonts w:asciiTheme="minorHAnsi" w:eastAsiaTheme="minorHAnsi" w:hAnsiTheme="minorHAnsi" w:cstheme="minorHAnsi"/>
                    <w:color w:val="004348" w:themeColor="accent1" w:themeShade="80"/>
                    <w:lang w:val="nl-NL"/>
                  </w:rPr>
                  <w:t xml:space="preserve">deliverables </w:t>
                </w:r>
                <w:r w:rsidR="002710E9" w:rsidRPr="002710E9">
                  <w:rPr>
                    <w:rFonts w:asciiTheme="minorHAnsi" w:eastAsiaTheme="minorHAnsi" w:hAnsiTheme="minorHAnsi" w:cstheme="minorHAnsi"/>
                    <w:color w:val="004348" w:themeColor="accent1" w:themeShade="80"/>
                    <w:lang w:val="nl-NL"/>
                  </w:rPr>
                  <w:t>are delivered on-time</w:t>
                </w:r>
                <w:r w:rsidR="002710E9">
                  <w:rPr>
                    <w:rFonts w:asciiTheme="minorHAnsi" w:eastAsiaTheme="minorHAnsi" w:hAnsiTheme="minorHAnsi" w:cstheme="minorHAnsi"/>
                    <w:color w:val="004348" w:themeColor="accent1" w:themeShade="80"/>
                    <w:lang w:val="nl-NL"/>
                  </w:rPr>
                  <w:t xml:space="preserve">, within </w:t>
                </w:r>
                <w:r w:rsidR="009768A9">
                  <w:rPr>
                    <w:rFonts w:asciiTheme="minorHAnsi" w:eastAsiaTheme="minorHAnsi" w:hAnsiTheme="minorHAnsi" w:cstheme="minorHAnsi"/>
                    <w:color w:val="004348" w:themeColor="accent1" w:themeShade="80"/>
                    <w:lang w:val="nl-NL"/>
                  </w:rPr>
                  <w:t xml:space="preserve">the </w:t>
                </w:r>
                <w:r w:rsidR="002710E9">
                  <w:rPr>
                    <w:rFonts w:asciiTheme="minorHAnsi" w:eastAsiaTheme="minorHAnsi" w:hAnsiTheme="minorHAnsi" w:cstheme="minorHAnsi"/>
                    <w:color w:val="004348" w:themeColor="accent1" w:themeShade="80"/>
                    <w:lang w:val="nl-NL"/>
                  </w:rPr>
                  <w:t xml:space="preserve">scope. </w:t>
                </w:r>
              </w:p>
              <w:p w14:paraId="14A46F93" w14:textId="77777777" w:rsidR="00727743" w:rsidRPr="007246D1" w:rsidRDefault="00727743" w:rsidP="00727743">
                <w:pPr>
                  <w:rPr>
                    <w:rFonts w:cstheme="minorHAnsi"/>
                    <w:color w:val="004348" w:themeColor="accent1" w:themeShade="80"/>
                    <w:sz w:val="24"/>
                    <w:szCs w:val="24"/>
                    <w:lang w:val="nl-NL"/>
                  </w:rPr>
                </w:pPr>
              </w:p>
              <w:p w14:paraId="035903EB" w14:textId="77777777" w:rsidR="00727743" w:rsidRPr="007246D1" w:rsidRDefault="00727743" w:rsidP="007246D1">
                <w:pPr>
                  <w:rPr>
                    <w:rFonts w:cstheme="minorHAnsi"/>
                    <w:bCs w:val="0"/>
                    <w:color w:val="004348" w:themeColor="accent1" w:themeShade="80"/>
                    <w:sz w:val="24"/>
                    <w:szCs w:val="24"/>
                    <w:u w:val="single"/>
                  </w:rPr>
                </w:pPr>
                <w:r w:rsidRPr="007246D1">
                  <w:rPr>
                    <w:rFonts w:cstheme="minorHAnsi"/>
                    <w:bCs w:val="0"/>
                    <w:color w:val="004348" w:themeColor="accent1" w:themeShade="80"/>
                    <w:sz w:val="24"/>
                    <w:szCs w:val="24"/>
                    <w:u w:val="single"/>
                  </w:rPr>
                  <w:t>Contact information</w:t>
                </w:r>
              </w:p>
              <w:p w14:paraId="08F7F39D" w14:textId="77777777" w:rsidR="00727743" w:rsidRPr="007246D1" w:rsidRDefault="00727743" w:rsidP="007246D1">
                <w:pPr>
                  <w:rPr>
                    <w:rFonts w:cstheme="minorHAnsi"/>
                    <w:b w:val="0"/>
                    <w:bCs w:val="0"/>
                    <w:color w:val="004348" w:themeColor="accent1" w:themeShade="80"/>
                    <w:sz w:val="24"/>
                    <w:szCs w:val="24"/>
                  </w:rPr>
                </w:pPr>
                <w:r w:rsidRPr="007246D1">
                  <w:rPr>
                    <w:rFonts w:cstheme="minorHAnsi"/>
                    <w:b w:val="0"/>
                    <w:bCs w:val="0"/>
                    <w:color w:val="004348" w:themeColor="accent1" w:themeShade="80"/>
                    <w:sz w:val="24"/>
                    <w:szCs w:val="24"/>
                  </w:rPr>
                  <w:t>Nadya Cheperkova</w:t>
                </w:r>
              </w:p>
              <w:p w14:paraId="2B498C14" w14:textId="77777777" w:rsidR="00727743" w:rsidRPr="007246D1" w:rsidRDefault="00727743" w:rsidP="007246D1">
                <w:pPr>
                  <w:rPr>
                    <w:rFonts w:cstheme="minorHAnsi"/>
                    <w:b w:val="0"/>
                    <w:bCs w:val="0"/>
                    <w:color w:val="004348" w:themeColor="accent1" w:themeShade="80"/>
                    <w:sz w:val="24"/>
                    <w:szCs w:val="24"/>
                  </w:rPr>
                </w:pPr>
                <w:proofErr w:type="spellStart"/>
                <w:r w:rsidRPr="007246D1">
                  <w:rPr>
                    <w:rFonts w:cstheme="minorHAnsi"/>
                    <w:b w:val="0"/>
                    <w:bCs w:val="0"/>
                    <w:color w:val="004348" w:themeColor="accent1" w:themeShade="80"/>
                    <w:sz w:val="24"/>
                    <w:szCs w:val="24"/>
                  </w:rPr>
                  <w:t>Rachelsmolen</w:t>
                </w:r>
                <w:proofErr w:type="spellEnd"/>
                <w:r w:rsidRPr="007246D1">
                  <w:rPr>
                    <w:rFonts w:cstheme="minorHAnsi"/>
                    <w:b w:val="0"/>
                    <w:bCs w:val="0"/>
                    <w:color w:val="004348" w:themeColor="accent1" w:themeShade="80"/>
                    <w:sz w:val="24"/>
                    <w:szCs w:val="24"/>
                  </w:rPr>
                  <w:t xml:space="preserve"> 1, Eindhoven</w:t>
                </w:r>
              </w:p>
              <w:p w14:paraId="3F8F9E07" w14:textId="77777777" w:rsidR="00727743" w:rsidRPr="007246D1" w:rsidRDefault="00727743" w:rsidP="007246D1">
                <w:pPr>
                  <w:rPr>
                    <w:rFonts w:cstheme="minorHAnsi"/>
                    <w:b w:val="0"/>
                    <w:bCs w:val="0"/>
                    <w:color w:val="004348" w:themeColor="accent1" w:themeShade="80"/>
                    <w:sz w:val="24"/>
                    <w:szCs w:val="24"/>
                  </w:rPr>
                </w:pPr>
                <w:r w:rsidRPr="007246D1">
                  <w:rPr>
                    <w:rFonts w:cstheme="minorHAnsi"/>
                    <w:b w:val="0"/>
                    <w:bCs w:val="0"/>
                    <w:color w:val="004348" w:themeColor="accent1" w:themeShade="80"/>
                    <w:sz w:val="24"/>
                    <w:szCs w:val="24"/>
                  </w:rPr>
                  <w:t>Room 2.18</w:t>
                </w:r>
              </w:p>
              <w:p w14:paraId="03AE4651" w14:textId="77777777" w:rsidR="00727743" w:rsidRPr="007246D1" w:rsidRDefault="00A952FD" w:rsidP="007246D1">
                <w:pPr>
                  <w:rPr>
                    <w:rFonts w:cstheme="minorHAnsi"/>
                    <w:b w:val="0"/>
                    <w:bCs w:val="0"/>
                    <w:color w:val="004348" w:themeColor="accent1" w:themeShade="80"/>
                    <w:sz w:val="24"/>
                    <w:szCs w:val="24"/>
                  </w:rPr>
                </w:pPr>
                <w:hyperlink r:id="rId9" w:history="1">
                  <w:r w:rsidR="00727743" w:rsidRPr="007246D1">
                    <w:rPr>
                      <w:rFonts w:cstheme="minorHAnsi"/>
                      <w:b w:val="0"/>
                      <w:bCs w:val="0"/>
                      <w:color w:val="004348" w:themeColor="accent1" w:themeShade="80"/>
                      <w:sz w:val="24"/>
                      <w:szCs w:val="24"/>
                    </w:rPr>
                    <w:t>n.cheperkova@student.fontys.nl</w:t>
                  </w:r>
                </w:hyperlink>
              </w:p>
              <w:p w14:paraId="4FCC47C0" w14:textId="77777777" w:rsidR="00727743" w:rsidRPr="007246D1" w:rsidRDefault="00727743" w:rsidP="007246D1">
                <w:pPr>
                  <w:rPr>
                    <w:rFonts w:cstheme="minorHAnsi"/>
                    <w:b w:val="0"/>
                    <w:bCs w:val="0"/>
                    <w:color w:val="004348" w:themeColor="accent1" w:themeShade="80"/>
                    <w:sz w:val="24"/>
                    <w:szCs w:val="24"/>
                  </w:rPr>
                </w:pPr>
                <w:r w:rsidRPr="007246D1">
                  <w:rPr>
                    <w:rFonts w:cstheme="minorHAnsi"/>
                    <w:b w:val="0"/>
                    <w:bCs w:val="0"/>
                    <w:color w:val="004348" w:themeColor="accent1" w:themeShade="80"/>
                    <w:sz w:val="24"/>
                    <w:szCs w:val="24"/>
                  </w:rPr>
                  <w:t>00359895792892</w:t>
                </w:r>
              </w:p>
              <w:p w14:paraId="6AE95EAC" w14:textId="77777777" w:rsidR="00727743" w:rsidRPr="007246D1" w:rsidRDefault="00727743" w:rsidP="007246D1">
                <w:pPr>
                  <w:rPr>
                    <w:rFonts w:cstheme="minorHAnsi"/>
                    <w:b w:val="0"/>
                    <w:bCs w:val="0"/>
                    <w:color w:val="004348" w:themeColor="accent1" w:themeShade="80"/>
                    <w:sz w:val="24"/>
                    <w:szCs w:val="24"/>
                  </w:rPr>
                </w:pPr>
                <w:r w:rsidRPr="007246D1">
                  <w:rPr>
                    <w:rFonts w:cstheme="minorHAnsi"/>
                    <w:b w:val="0"/>
                    <w:bCs w:val="0"/>
                    <w:color w:val="004348" w:themeColor="accent1" w:themeShade="80"/>
                    <w:sz w:val="24"/>
                    <w:szCs w:val="24"/>
                  </w:rPr>
                  <w:t>Working days: Monday-Friday</w:t>
                </w:r>
              </w:p>
              <w:p w14:paraId="0018AA8E" w14:textId="77777777" w:rsidR="00747404" w:rsidRPr="009F099B" w:rsidRDefault="00747404" w:rsidP="003C0687">
                <w:pPr>
                  <w:pStyle w:val="20"/>
                  <w:outlineLvl w:val="1"/>
                  <w:rPr>
                    <w:rFonts w:asciiTheme="minorHAnsi" w:hAnsiTheme="minorHAnsi" w:cstheme="minorHAnsi"/>
                    <w:b w:val="0"/>
                    <w:bCs w:val="0"/>
                    <w:color w:val="03ABAB" w:themeColor="text2" w:themeTint="BF"/>
                    <w:spacing w:val="0"/>
                    <w:sz w:val="56"/>
                    <w:szCs w:val="48"/>
                  </w:rPr>
                </w:pPr>
              </w:p>
              <w:p w14:paraId="4D53CC7F" w14:textId="77777777" w:rsidR="003C0687" w:rsidRPr="000E61B3" w:rsidRDefault="003C0687" w:rsidP="003C0687">
                <w:pPr>
                  <w:pStyle w:val="20"/>
                  <w:outlineLvl w:val="1"/>
                  <w:rPr>
                    <w:rFonts w:asciiTheme="minorHAnsi" w:hAnsiTheme="minorHAnsi" w:cstheme="minorHAnsi"/>
                    <w:bCs w:val="0"/>
                    <w:color w:val="03ABAB" w:themeColor="text2" w:themeTint="BF"/>
                    <w:spacing w:val="0"/>
                    <w:sz w:val="48"/>
                    <w:szCs w:val="48"/>
                  </w:rPr>
                </w:pPr>
                <w:bookmarkStart w:id="5" w:name="_Toc525546978"/>
                <w:r w:rsidRPr="000E61B3">
                  <w:rPr>
                    <w:rFonts w:asciiTheme="minorHAnsi" w:hAnsiTheme="minorHAnsi" w:cstheme="minorHAnsi"/>
                    <w:bCs w:val="0"/>
                    <w:color w:val="03ABAB" w:themeColor="text2" w:themeTint="BF"/>
                    <w:spacing w:val="0"/>
                    <w:sz w:val="48"/>
                    <w:szCs w:val="48"/>
                  </w:rPr>
                  <w:t>Current Situation</w:t>
                </w:r>
                <w:bookmarkEnd w:id="5"/>
              </w:p>
              <w:p w14:paraId="22D905D9" w14:textId="77777777" w:rsidR="003C0687" w:rsidRPr="009F099B" w:rsidRDefault="003C0687" w:rsidP="003C0687">
                <w:pPr>
                  <w:rPr>
                    <w:rFonts w:cstheme="minorHAnsi"/>
                  </w:rPr>
                </w:pPr>
              </w:p>
              <w:p w14:paraId="7AC2118C" w14:textId="0550A481" w:rsidR="003C0687" w:rsidRDefault="00B1581B" w:rsidP="003C0687">
                <w:pPr>
                  <w:jc w:val="both"/>
                  <w:rPr>
                    <w:rFonts w:cstheme="minorHAnsi"/>
                    <w:color w:val="004348" w:themeColor="accent1" w:themeShade="80"/>
                    <w:sz w:val="24"/>
                    <w:szCs w:val="24"/>
                  </w:rPr>
                </w:pPr>
                <w:r w:rsidRPr="009F099B">
                  <w:rPr>
                    <w:rFonts w:cstheme="minorHAnsi"/>
                    <w:color w:val="004348" w:themeColor="accent1" w:themeShade="80"/>
                    <w:sz w:val="24"/>
                    <w:szCs w:val="24"/>
                  </w:rPr>
                  <w:t>The C</w:t>
                </w:r>
                <w:r w:rsidR="003C0687" w:rsidRPr="009F099B">
                  <w:rPr>
                    <w:rFonts w:cstheme="minorHAnsi"/>
                    <w:color w:val="004348" w:themeColor="accent1" w:themeShade="80"/>
                    <w:sz w:val="24"/>
                    <w:szCs w:val="24"/>
                  </w:rPr>
                  <w:t xml:space="preserve">ultural </w:t>
                </w:r>
                <w:r w:rsidRPr="009F099B">
                  <w:rPr>
                    <w:rFonts w:cstheme="minorHAnsi"/>
                    <w:color w:val="004348" w:themeColor="accent1" w:themeShade="80"/>
                    <w:sz w:val="24"/>
                    <w:szCs w:val="24"/>
                  </w:rPr>
                  <w:t>festival</w:t>
                </w:r>
                <w:r w:rsidR="003C0687" w:rsidRPr="009F099B">
                  <w:rPr>
                    <w:rFonts w:cstheme="minorHAnsi"/>
                    <w:color w:val="004348" w:themeColor="accent1" w:themeShade="80"/>
                    <w:sz w:val="24"/>
                    <w:szCs w:val="24"/>
                  </w:rPr>
                  <w:t xml:space="preserve"> is an annual event held in the Netherlands. This is an event that showcase the beautiful variety of cultures all around the world, it is mostly done in a way where people show their cultures by means of clothes, food, music, traditional costumes, dance steps, languages and many more. Statistically, there has been an increase of people in attendance over the past years, this has made the organizers</w:t>
                </w:r>
                <w:r w:rsidR="006A43B2" w:rsidRPr="009F099B">
                  <w:rPr>
                    <w:rFonts w:cstheme="minorHAnsi"/>
                    <w:color w:val="004348" w:themeColor="accent1" w:themeShade="80"/>
                    <w:sz w:val="24"/>
                    <w:szCs w:val="24"/>
                  </w:rPr>
                  <w:t xml:space="preserve"> </w:t>
                </w:r>
                <w:r w:rsidRPr="009F099B">
                  <w:rPr>
                    <w:rFonts w:cstheme="minorHAnsi"/>
                    <w:color w:val="004348" w:themeColor="accent1" w:themeShade="80"/>
                    <w:sz w:val="24"/>
                    <w:szCs w:val="24"/>
                  </w:rPr>
                  <w:t>searching for</w:t>
                </w:r>
                <w:r w:rsidR="006A43B2" w:rsidRPr="009F099B">
                  <w:rPr>
                    <w:rFonts w:cstheme="minorHAnsi"/>
                    <w:color w:val="004348" w:themeColor="accent1" w:themeShade="80"/>
                    <w:sz w:val="24"/>
                    <w:szCs w:val="24"/>
                  </w:rPr>
                  <w:t xml:space="preserve"> </w:t>
                </w:r>
                <w:r w:rsidR="003C0687" w:rsidRPr="009F099B">
                  <w:rPr>
                    <w:rFonts w:cstheme="minorHAnsi"/>
                    <w:color w:val="004348" w:themeColor="accent1" w:themeShade="80"/>
                    <w:sz w:val="24"/>
                    <w:szCs w:val="24"/>
                  </w:rPr>
                  <w:t xml:space="preserve">a better way to organize the event </w:t>
                </w:r>
                <w:r w:rsidR="006A43B2" w:rsidRPr="009F099B">
                  <w:rPr>
                    <w:rFonts w:cstheme="minorHAnsi"/>
                    <w:color w:val="004348" w:themeColor="accent1" w:themeShade="80"/>
                    <w:sz w:val="24"/>
                    <w:szCs w:val="24"/>
                  </w:rPr>
                  <w:t xml:space="preserve">and make more profit from it. </w:t>
                </w:r>
              </w:p>
              <w:p w14:paraId="01C3A3C3" w14:textId="77777777" w:rsidR="00267539" w:rsidRPr="009F099B" w:rsidRDefault="00267539" w:rsidP="003C0687">
                <w:pPr>
                  <w:jc w:val="both"/>
                  <w:rPr>
                    <w:rFonts w:cstheme="minorHAnsi"/>
                    <w:color w:val="004348" w:themeColor="accent1" w:themeShade="80"/>
                    <w:sz w:val="24"/>
                    <w:szCs w:val="24"/>
                  </w:rPr>
                </w:pPr>
              </w:p>
              <w:p w14:paraId="02281F26" w14:textId="77777777" w:rsidR="00B1581B" w:rsidRPr="009F099B" w:rsidRDefault="00B1581B" w:rsidP="00B1581B">
                <w:pPr>
                  <w:pStyle w:val="20"/>
                  <w:outlineLvl w:val="1"/>
                  <w:rPr>
                    <w:rFonts w:asciiTheme="minorHAnsi" w:hAnsiTheme="minorHAnsi" w:cstheme="minorHAnsi"/>
                    <w:b w:val="0"/>
                    <w:bCs w:val="0"/>
                    <w:color w:val="03ABAB" w:themeColor="text2" w:themeTint="BF"/>
                    <w:spacing w:val="0"/>
                    <w:sz w:val="56"/>
                    <w:szCs w:val="48"/>
                  </w:rPr>
                </w:pPr>
              </w:p>
              <w:p w14:paraId="6BF4B5A8" w14:textId="77777777" w:rsidR="002710E9" w:rsidRDefault="002710E9" w:rsidP="00B1581B">
                <w:pPr>
                  <w:pStyle w:val="20"/>
                  <w:outlineLvl w:val="1"/>
                  <w:rPr>
                    <w:rFonts w:asciiTheme="minorHAnsi" w:hAnsiTheme="minorHAnsi" w:cstheme="minorHAnsi"/>
                    <w:bCs w:val="0"/>
                    <w:color w:val="03ABAB" w:themeColor="text2" w:themeTint="BF"/>
                    <w:spacing w:val="0"/>
                    <w:sz w:val="56"/>
                    <w:szCs w:val="48"/>
                  </w:rPr>
                </w:pPr>
              </w:p>
              <w:p w14:paraId="583FAEDF" w14:textId="01F34041" w:rsidR="00B1581B" w:rsidRPr="000E61B3" w:rsidRDefault="00B1581B" w:rsidP="00B1581B">
                <w:pPr>
                  <w:pStyle w:val="20"/>
                  <w:outlineLvl w:val="1"/>
                  <w:rPr>
                    <w:rFonts w:asciiTheme="minorHAnsi" w:hAnsiTheme="minorHAnsi" w:cstheme="minorHAnsi"/>
                    <w:bCs w:val="0"/>
                    <w:color w:val="03ABAB" w:themeColor="text2" w:themeTint="BF"/>
                    <w:spacing w:val="0"/>
                    <w:sz w:val="48"/>
                    <w:szCs w:val="48"/>
                  </w:rPr>
                </w:pPr>
                <w:bookmarkStart w:id="6" w:name="_Toc525546979"/>
                <w:r w:rsidRPr="000E61B3">
                  <w:rPr>
                    <w:rFonts w:asciiTheme="minorHAnsi" w:hAnsiTheme="minorHAnsi" w:cstheme="minorHAnsi"/>
                    <w:bCs w:val="0"/>
                    <w:color w:val="03ABAB" w:themeColor="text2" w:themeTint="BF"/>
                    <w:spacing w:val="0"/>
                    <w:sz w:val="48"/>
                    <w:szCs w:val="48"/>
                  </w:rPr>
                  <w:lastRenderedPageBreak/>
                  <w:t>Problem Description</w:t>
                </w:r>
                <w:bookmarkEnd w:id="6"/>
              </w:p>
              <w:p w14:paraId="1E249874" w14:textId="77777777" w:rsidR="00B1581B" w:rsidRPr="009F099B" w:rsidRDefault="00B1581B" w:rsidP="00B1581B">
                <w:pPr>
                  <w:rPr>
                    <w:rFonts w:cstheme="minorHAnsi"/>
                    <w:color w:val="434343"/>
                    <w:sz w:val="24"/>
                    <w:szCs w:val="24"/>
                  </w:rPr>
                </w:pPr>
              </w:p>
              <w:p w14:paraId="03E9CF27" w14:textId="496E1A79" w:rsidR="00B1581B" w:rsidRDefault="009768A9" w:rsidP="00B1581B">
                <w:pPr>
                  <w:jc w:val="both"/>
                  <w:rPr>
                    <w:rFonts w:cstheme="minorHAnsi"/>
                    <w:color w:val="004348" w:themeColor="accent1" w:themeShade="80"/>
                    <w:sz w:val="24"/>
                    <w:szCs w:val="24"/>
                  </w:rPr>
                </w:pPr>
                <w:r w:rsidRPr="00B4367F">
                  <w:rPr>
                    <w:rFonts w:cstheme="minorHAnsi"/>
                    <w:color w:val="004348" w:themeColor="accent1" w:themeShade="80"/>
                    <w:sz w:val="24"/>
                    <w:szCs w:val="24"/>
                  </w:rPr>
                  <w:t xml:space="preserve">After </w:t>
                </w:r>
                <w:r>
                  <w:rPr>
                    <w:rFonts w:cstheme="minorHAnsi"/>
                    <w:color w:val="004348" w:themeColor="accent1" w:themeShade="80"/>
                    <w:sz w:val="24"/>
                    <w:szCs w:val="24"/>
                  </w:rPr>
                  <w:t>years</w:t>
                </w:r>
                <w:r w:rsidRPr="00B4367F">
                  <w:rPr>
                    <w:rFonts w:cstheme="minorHAnsi"/>
                    <w:color w:val="004348" w:themeColor="accent1" w:themeShade="80"/>
                    <w:sz w:val="24"/>
                    <w:szCs w:val="24"/>
                  </w:rPr>
                  <w:t xml:space="preserve"> of consistent growth in the </w:t>
                </w:r>
                <w:r>
                  <w:rPr>
                    <w:rFonts w:cstheme="minorHAnsi"/>
                    <w:color w:val="004348" w:themeColor="accent1" w:themeShade="80"/>
                    <w:sz w:val="24"/>
                    <w:szCs w:val="24"/>
                  </w:rPr>
                  <w:t>festival</w:t>
                </w:r>
                <w:r w:rsidRPr="00B4367F">
                  <w:rPr>
                    <w:rFonts w:cstheme="minorHAnsi"/>
                    <w:color w:val="004348" w:themeColor="accent1" w:themeShade="80"/>
                    <w:sz w:val="24"/>
                    <w:szCs w:val="24"/>
                  </w:rPr>
                  <w:t xml:space="preserve"> business, </w:t>
                </w:r>
                <w:r w:rsidR="00727743" w:rsidRPr="00727743">
                  <w:rPr>
                    <w:rFonts w:cstheme="minorHAnsi"/>
                    <w:color w:val="004348" w:themeColor="accent1" w:themeShade="80"/>
                    <w:sz w:val="24"/>
                    <w:szCs w:val="24"/>
                  </w:rPr>
                  <w:t>the cultural events has recorded increase in attendance and interest by lots of people, this has made maintaining a proper management control a bit difficult, due to this fact, sales of tickets to enter the event, provision of camping site, proper awareness for the event, buying food, drinks, or souvenirs, loaning products such as photo cameras, flashlights etc., has become difficult to manage.  </w:t>
                </w:r>
              </w:p>
              <w:p w14:paraId="1FEF8954" w14:textId="324B2B20" w:rsidR="007246D1" w:rsidRDefault="007246D1" w:rsidP="00B1581B">
                <w:pPr>
                  <w:jc w:val="both"/>
                  <w:rPr>
                    <w:rFonts w:cstheme="minorHAnsi"/>
                    <w:color w:val="004348" w:themeColor="accent1" w:themeShade="80"/>
                    <w:sz w:val="24"/>
                    <w:szCs w:val="24"/>
                  </w:rPr>
                </w:pPr>
              </w:p>
              <w:p w14:paraId="5B4F7FD1" w14:textId="77777777" w:rsidR="007246D1" w:rsidRPr="009F099B" w:rsidRDefault="007246D1" w:rsidP="00B1581B">
                <w:pPr>
                  <w:jc w:val="both"/>
                  <w:rPr>
                    <w:rFonts w:cstheme="minorHAnsi"/>
                    <w:color w:val="004348" w:themeColor="accent1" w:themeShade="80"/>
                    <w:sz w:val="24"/>
                    <w:szCs w:val="24"/>
                  </w:rPr>
                </w:pPr>
              </w:p>
              <w:p w14:paraId="3BBCAE76" w14:textId="77777777" w:rsidR="00B1581B" w:rsidRPr="000E61B3" w:rsidRDefault="00B1581B" w:rsidP="00B1581B">
                <w:pPr>
                  <w:pStyle w:val="20"/>
                  <w:outlineLvl w:val="1"/>
                  <w:rPr>
                    <w:rFonts w:asciiTheme="minorHAnsi" w:hAnsiTheme="minorHAnsi" w:cstheme="minorHAnsi"/>
                    <w:bCs w:val="0"/>
                    <w:color w:val="03ABAB" w:themeColor="text2" w:themeTint="BF"/>
                    <w:spacing w:val="0"/>
                    <w:sz w:val="48"/>
                    <w:szCs w:val="48"/>
                  </w:rPr>
                </w:pPr>
                <w:bookmarkStart w:id="7" w:name="_Toc525546980"/>
                <w:r w:rsidRPr="000E61B3">
                  <w:rPr>
                    <w:rFonts w:asciiTheme="minorHAnsi" w:hAnsiTheme="minorHAnsi" w:cstheme="minorHAnsi"/>
                    <w:bCs w:val="0"/>
                    <w:color w:val="03ABAB" w:themeColor="text2" w:themeTint="BF"/>
                    <w:spacing w:val="0"/>
                    <w:sz w:val="48"/>
                    <w:szCs w:val="48"/>
                  </w:rPr>
                  <w:t>Project goal</w:t>
                </w:r>
                <w:bookmarkEnd w:id="7"/>
              </w:p>
              <w:p w14:paraId="507DAD8C" w14:textId="77777777" w:rsidR="00B1581B" w:rsidRPr="009F099B" w:rsidRDefault="00B1581B" w:rsidP="00B1581B">
                <w:pPr>
                  <w:rPr>
                    <w:rFonts w:cstheme="minorHAnsi"/>
                  </w:rPr>
                </w:pPr>
              </w:p>
              <w:p w14:paraId="0B693107" w14:textId="3EE8A2FA" w:rsidR="00CE1DA7" w:rsidRDefault="00267539" w:rsidP="00CE1DA7">
                <w:pPr>
                  <w:spacing w:after="0"/>
                  <w:contextualSpacing/>
                  <w:jc w:val="both"/>
                  <w:rPr>
                    <w:rFonts w:cstheme="minorHAnsi"/>
                    <w:color w:val="004348" w:themeColor="accent1" w:themeShade="80"/>
                    <w:sz w:val="24"/>
                    <w:szCs w:val="24"/>
                  </w:rPr>
                </w:pPr>
                <w:r>
                  <w:rPr>
                    <w:rFonts w:cstheme="minorHAnsi"/>
                    <w:color w:val="004348" w:themeColor="accent1" w:themeShade="80"/>
                    <w:sz w:val="24"/>
                    <w:szCs w:val="24"/>
                  </w:rPr>
                  <w:t xml:space="preserve">The </w:t>
                </w:r>
                <w:r w:rsidR="00727743" w:rsidRPr="00727743">
                  <w:rPr>
                    <w:rFonts w:cstheme="minorHAnsi"/>
                    <w:color w:val="004348" w:themeColor="accent1" w:themeShade="80"/>
                    <w:sz w:val="24"/>
                    <w:szCs w:val="24"/>
                  </w:rPr>
                  <w:t xml:space="preserve">goal is to deliver a product that will make this event more organized and </w:t>
                </w:r>
                <w:r w:rsidR="009768A9">
                  <w:rPr>
                    <w:rFonts w:cstheme="minorHAnsi"/>
                    <w:color w:val="004348" w:themeColor="accent1" w:themeShade="80"/>
                    <w:sz w:val="24"/>
                    <w:szCs w:val="24"/>
                  </w:rPr>
                  <w:t>will</w:t>
                </w:r>
                <w:r w:rsidR="00727743" w:rsidRPr="00727743">
                  <w:rPr>
                    <w:rFonts w:cstheme="minorHAnsi"/>
                    <w:color w:val="004348" w:themeColor="accent1" w:themeShade="80"/>
                    <w:sz w:val="24"/>
                    <w:szCs w:val="24"/>
                  </w:rPr>
                  <w:t xml:space="preserve"> increase the level of security at the event. We want to track the records of all the people going in and out of the festival. Furthermore, </w:t>
                </w:r>
                <w:r>
                  <w:rPr>
                    <w:rFonts w:cstheme="minorHAnsi"/>
                    <w:color w:val="004348" w:themeColor="accent1" w:themeShade="80"/>
                    <w:sz w:val="24"/>
                    <w:szCs w:val="24"/>
                  </w:rPr>
                  <w:t>creating more awareness of the festival and ensuring that the event is well managed.</w:t>
                </w:r>
              </w:p>
              <w:p w14:paraId="697AA215" w14:textId="20A8F2F2" w:rsidR="007246D1" w:rsidRDefault="007246D1" w:rsidP="00CE1DA7">
                <w:pPr>
                  <w:spacing w:after="0"/>
                  <w:contextualSpacing/>
                  <w:jc w:val="both"/>
                  <w:rPr>
                    <w:rFonts w:cstheme="minorHAnsi"/>
                    <w:color w:val="004348" w:themeColor="accent1" w:themeShade="80"/>
                    <w:sz w:val="24"/>
                    <w:szCs w:val="24"/>
                  </w:rPr>
                </w:pPr>
              </w:p>
              <w:p w14:paraId="0C7CF64C" w14:textId="6DD1FC27" w:rsidR="007246D1" w:rsidRDefault="007246D1" w:rsidP="00CE1DA7">
                <w:pPr>
                  <w:spacing w:after="0"/>
                  <w:contextualSpacing/>
                  <w:jc w:val="both"/>
                  <w:rPr>
                    <w:rFonts w:cstheme="minorHAnsi"/>
                    <w:color w:val="004348" w:themeColor="accent1" w:themeShade="80"/>
                    <w:sz w:val="24"/>
                    <w:szCs w:val="24"/>
                  </w:rPr>
                </w:pPr>
              </w:p>
              <w:p w14:paraId="2BC355E9" w14:textId="77777777" w:rsidR="007246D1" w:rsidRDefault="007246D1" w:rsidP="00CE1DA7">
                <w:pPr>
                  <w:spacing w:after="0"/>
                  <w:contextualSpacing/>
                  <w:jc w:val="both"/>
                  <w:rPr>
                    <w:rFonts w:cstheme="minorHAnsi"/>
                    <w:color w:val="004348" w:themeColor="accent1" w:themeShade="80"/>
                    <w:sz w:val="24"/>
                    <w:szCs w:val="24"/>
                  </w:rPr>
                </w:pPr>
              </w:p>
              <w:p w14:paraId="22A1BFE3" w14:textId="77777777" w:rsidR="007246D1" w:rsidRPr="009F099B" w:rsidRDefault="007246D1" w:rsidP="00CE1DA7">
                <w:pPr>
                  <w:spacing w:after="0"/>
                  <w:contextualSpacing/>
                  <w:jc w:val="both"/>
                  <w:rPr>
                    <w:rFonts w:cstheme="minorHAnsi"/>
                    <w:color w:val="004348" w:themeColor="accent1" w:themeShade="80"/>
                    <w:sz w:val="24"/>
                    <w:szCs w:val="24"/>
                  </w:rPr>
                </w:pPr>
              </w:p>
              <w:p w14:paraId="5D8A9EB4" w14:textId="77777777" w:rsidR="00CE1DA7" w:rsidRPr="000E61B3" w:rsidRDefault="00CE1DA7" w:rsidP="00CE1DA7">
                <w:pPr>
                  <w:pStyle w:val="20"/>
                  <w:outlineLvl w:val="1"/>
                  <w:rPr>
                    <w:rFonts w:asciiTheme="minorHAnsi" w:hAnsiTheme="minorHAnsi" w:cstheme="minorHAnsi"/>
                    <w:bCs w:val="0"/>
                    <w:color w:val="03ABAB" w:themeColor="text2" w:themeTint="BF"/>
                    <w:spacing w:val="0"/>
                    <w:sz w:val="48"/>
                    <w:szCs w:val="48"/>
                  </w:rPr>
                </w:pPr>
                <w:bookmarkStart w:id="8" w:name="_Toc525546981"/>
                <w:r w:rsidRPr="000E61B3">
                  <w:rPr>
                    <w:rFonts w:asciiTheme="minorHAnsi" w:hAnsiTheme="minorHAnsi" w:cstheme="minorHAnsi"/>
                    <w:bCs w:val="0"/>
                    <w:color w:val="03ABAB" w:themeColor="text2" w:themeTint="BF"/>
                    <w:spacing w:val="0"/>
                    <w:sz w:val="48"/>
                    <w:szCs w:val="48"/>
                  </w:rPr>
                  <w:t>Project Deliverables and Non-Deliverables</w:t>
                </w:r>
                <w:bookmarkEnd w:id="8"/>
              </w:p>
              <w:p w14:paraId="29F73778" w14:textId="77777777" w:rsidR="00CE1DA7" w:rsidRPr="009F099B" w:rsidRDefault="00CE1DA7" w:rsidP="00CE1DA7">
                <w:pPr>
                  <w:rPr>
                    <w:rFonts w:cstheme="minorHAnsi"/>
                  </w:rPr>
                </w:pPr>
              </w:p>
              <w:p w14:paraId="38699DD6" w14:textId="6028A925" w:rsidR="00727743" w:rsidRDefault="00727743" w:rsidP="00727743">
                <w:pPr>
                  <w:spacing w:after="0"/>
                  <w:ind w:left="120" w:right="120"/>
                  <w:jc w:val="both"/>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In th</w:t>
                </w:r>
                <w:r w:rsidR="007246D1">
                  <w:rPr>
                    <w:rFonts w:ascii="Arial" w:eastAsia="Times New Roman" w:hAnsi="Arial" w:cs="Arial"/>
                    <w:color w:val="004348"/>
                    <w:sz w:val="24"/>
                    <w:szCs w:val="24"/>
                    <w:u w:val="single"/>
                  </w:rPr>
                  <w:t>is project the deliverables are</w:t>
                </w:r>
              </w:p>
              <w:p w14:paraId="1A35E1D7" w14:textId="77777777" w:rsidR="007246D1" w:rsidRPr="00727743" w:rsidRDefault="007246D1" w:rsidP="00727743">
                <w:pPr>
                  <w:spacing w:after="0"/>
                  <w:ind w:left="120" w:right="120"/>
                  <w:jc w:val="both"/>
                  <w:rPr>
                    <w:rFonts w:ascii="Times New Roman" w:eastAsia="Times New Roman" w:hAnsi="Times New Roman"/>
                    <w:color w:val="auto"/>
                    <w:sz w:val="24"/>
                    <w:szCs w:val="24"/>
                  </w:rPr>
                </w:pPr>
              </w:p>
              <w:p w14:paraId="46D8DE07" w14:textId="62B578CC" w:rsidR="00727743" w:rsidRPr="00267539" w:rsidRDefault="00727743" w:rsidP="00267539">
                <w:pPr>
                  <w:spacing w:after="0"/>
                  <w:ind w:left="480" w:right="120"/>
                  <w:jc w:val="both"/>
                  <w:rPr>
                    <w:rFonts w:ascii="Times New Roman" w:eastAsia="Times New Roman" w:hAnsi="Times New Roman"/>
                    <w:color w:val="auto"/>
                    <w:sz w:val="24"/>
                    <w:szCs w:val="24"/>
                  </w:rPr>
                </w:pPr>
                <w:r w:rsidRPr="00267539">
                  <w:rPr>
                    <w:rFonts w:ascii="Arial" w:eastAsia="Times New Roman" w:hAnsi="Arial" w:cs="Arial"/>
                    <w:color w:val="004348"/>
                    <w:sz w:val="24"/>
                    <w:szCs w:val="24"/>
                  </w:rPr>
                  <w:t>●     </w:t>
                </w:r>
                <w:r w:rsidR="00267539">
                  <w:rPr>
                    <w:rFonts w:ascii="Arial" w:eastAsia="Times New Roman" w:hAnsi="Arial" w:cs="Arial"/>
                    <w:color w:val="004348"/>
                    <w:sz w:val="24"/>
                    <w:szCs w:val="24"/>
                  </w:rPr>
                  <w:t>W</w:t>
                </w:r>
                <w:r w:rsidR="009768A9" w:rsidRPr="00267539">
                  <w:rPr>
                    <w:rFonts w:ascii="Arial" w:eastAsia="Times New Roman" w:hAnsi="Arial" w:cs="Arial"/>
                    <w:color w:val="004348"/>
                    <w:sz w:val="24"/>
                    <w:szCs w:val="24"/>
                  </w:rPr>
                  <w:t>ebsite that will display nicely on a laptop and mobile phone</w:t>
                </w:r>
              </w:p>
              <w:p w14:paraId="5E1F15C5" w14:textId="77777777" w:rsidR="00727743" w:rsidRPr="00267539" w:rsidRDefault="00727743" w:rsidP="00267539">
                <w:pPr>
                  <w:spacing w:after="0"/>
                  <w:ind w:left="480" w:right="120"/>
                  <w:jc w:val="both"/>
                  <w:rPr>
                    <w:rFonts w:ascii="Times New Roman" w:eastAsia="Times New Roman" w:hAnsi="Times New Roman"/>
                    <w:color w:val="auto"/>
                    <w:sz w:val="24"/>
                    <w:szCs w:val="24"/>
                  </w:rPr>
                </w:pPr>
                <w:r w:rsidRPr="00267539">
                  <w:rPr>
                    <w:rFonts w:ascii="Arial" w:eastAsia="Times New Roman" w:hAnsi="Arial" w:cs="Arial"/>
                    <w:color w:val="004348"/>
                    <w:sz w:val="24"/>
                    <w:szCs w:val="24"/>
                  </w:rPr>
                  <w:t xml:space="preserve">●     Application for the shop </w:t>
                </w:r>
              </w:p>
              <w:p w14:paraId="69931D7A" w14:textId="77777777" w:rsidR="00727743" w:rsidRPr="00267539" w:rsidRDefault="00727743" w:rsidP="00267539">
                <w:pPr>
                  <w:spacing w:after="0"/>
                  <w:ind w:left="480" w:right="120"/>
                  <w:jc w:val="both"/>
                  <w:rPr>
                    <w:rFonts w:ascii="Times New Roman" w:eastAsia="Times New Roman" w:hAnsi="Times New Roman"/>
                    <w:color w:val="auto"/>
                    <w:sz w:val="24"/>
                    <w:szCs w:val="24"/>
                  </w:rPr>
                </w:pPr>
                <w:r w:rsidRPr="00267539">
                  <w:rPr>
                    <w:rFonts w:ascii="Arial" w:eastAsia="Times New Roman" w:hAnsi="Arial" w:cs="Arial"/>
                    <w:color w:val="004348"/>
                    <w:sz w:val="24"/>
                    <w:szCs w:val="24"/>
                  </w:rPr>
                  <w:t xml:space="preserve">●     Application for loan stand </w:t>
                </w:r>
              </w:p>
              <w:p w14:paraId="4BDEB546" w14:textId="77777777" w:rsidR="00727743" w:rsidRPr="00267539" w:rsidRDefault="00727743" w:rsidP="00267539">
                <w:pPr>
                  <w:spacing w:after="0"/>
                  <w:ind w:left="480" w:right="120"/>
                  <w:jc w:val="both"/>
                  <w:rPr>
                    <w:rFonts w:ascii="Times New Roman" w:eastAsia="Times New Roman" w:hAnsi="Times New Roman"/>
                    <w:color w:val="auto"/>
                    <w:sz w:val="24"/>
                    <w:szCs w:val="24"/>
                  </w:rPr>
                </w:pPr>
                <w:r w:rsidRPr="00267539">
                  <w:rPr>
                    <w:rFonts w:ascii="Arial" w:eastAsia="Times New Roman" w:hAnsi="Arial" w:cs="Arial"/>
                    <w:color w:val="004348"/>
                    <w:sz w:val="24"/>
                    <w:szCs w:val="24"/>
                  </w:rPr>
                  <w:t xml:space="preserve">●     Check-in and check-out application for camping </w:t>
                </w:r>
              </w:p>
              <w:p w14:paraId="39DD241C" w14:textId="796C6286" w:rsidR="00727743" w:rsidRPr="00267539" w:rsidRDefault="00727743" w:rsidP="00267539">
                <w:pPr>
                  <w:spacing w:after="0"/>
                  <w:ind w:left="480" w:right="120"/>
                  <w:jc w:val="both"/>
                  <w:rPr>
                    <w:rFonts w:ascii="Times New Roman" w:eastAsia="Times New Roman" w:hAnsi="Times New Roman"/>
                    <w:color w:val="auto"/>
                    <w:sz w:val="24"/>
                    <w:szCs w:val="24"/>
                  </w:rPr>
                </w:pPr>
                <w:r w:rsidRPr="00267539">
                  <w:rPr>
                    <w:rFonts w:ascii="Arial" w:eastAsia="Times New Roman" w:hAnsi="Arial" w:cs="Arial"/>
                    <w:color w:val="004348"/>
                    <w:sz w:val="24"/>
                    <w:szCs w:val="24"/>
                  </w:rPr>
                  <w:t>●     Check-in and check-out</w:t>
                </w:r>
                <w:r w:rsidR="009768A9" w:rsidRPr="00267539">
                  <w:rPr>
                    <w:rFonts w:ascii="Arial" w:eastAsia="Times New Roman" w:hAnsi="Arial" w:cs="Arial"/>
                    <w:color w:val="004348"/>
                    <w:sz w:val="24"/>
                    <w:szCs w:val="24"/>
                  </w:rPr>
                  <w:t xml:space="preserve"> application</w:t>
                </w:r>
                <w:r w:rsidRPr="00267539">
                  <w:rPr>
                    <w:rFonts w:ascii="Arial" w:eastAsia="Times New Roman" w:hAnsi="Arial" w:cs="Arial"/>
                    <w:color w:val="004348"/>
                    <w:sz w:val="24"/>
                    <w:szCs w:val="24"/>
                  </w:rPr>
                  <w:t xml:space="preserve"> for the event </w:t>
                </w:r>
              </w:p>
              <w:p w14:paraId="0347E6C7" w14:textId="32F721B8" w:rsidR="00727743" w:rsidRPr="00267539" w:rsidRDefault="00727743" w:rsidP="00267539">
                <w:pPr>
                  <w:spacing w:after="0"/>
                  <w:ind w:left="480" w:right="120"/>
                  <w:jc w:val="both"/>
                  <w:rPr>
                    <w:rFonts w:ascii="Arial" w:eastAsia="Times New Roman" w:hAnsi="Arial" w:cs="Arial"/>
                    <w:color w:val="004348"/>
                    <w:sz w:val="24"/>
                    <w:szCs w:val="24"/>
                  </w:rPr>
                </w:pPr>
                <w:r w:rsidRPr="00267539">
                  <w:rPr>
                    <w:rFonts w:ascii="Arial" w:eastAsia="Times New Roman" w:hAnsi="Arial" w:cs="Arial"/>
                    <w:color w:val="004348"/>
                    <w:sz w:val="24"/>
                    <w:szCs w:val="24"/>
                  </w:rPr>
                  <w:t xml:space="preserve">●     Application for the ATM machine </w:t>
                </w:r>
              </w:p>
              <w:p w14:paraId="4DD56C28" w14:textId="0FA30BFB" w:rsidR="009768A9" w:rsidRPr="00267539" w:rsidRDefault="009768A9" w:rsidP="00267539">
                <w:pPr>
                  <w:spacing w:after="0"/>
                  <w:ind w:left="480" w:right="120"/>
                  <w:jc w:val="both"/>
                  <w:rPr>
                    <w:rFonts w:ascii="Times New Roman" w:eastAsia="Times New Roman" w:hAnsi="Times New Roman"/>
                    <w:color w:val="auto"/>
                    <w:sz w:val="24"/>
                    <w:szCs w:val="24"/>
                  </w:rPr>
                </w:pPr>
                <w:r w:rsidRPr="00267539">
                  <w:rPr>
                    <w:rFonts w:ascii="Arial" w:eastAsia="Times New Roman" w:hAnsi="Arial" w:cs="Arial"/>
                    <w:color w:val="004348"/>
                    <w:sz w:val="24"/>
                    <w:szCs w:val="24"/>
                  </w:rPr>
                  <w:t>●     Application for reserving a camping site</w:t>
                </w:r>
              </w:p>
              <w:p w14:paraId="786D1D0F" w14:textId="030E1EBF" w:rsidR="00727743" w:rsidRPr="00267539" w:rsidRDefault="00727743" w:rsidP="00267539">
                <w:pPr>
                  <w:spacing w:after="0"/>
                  <w:ind w:left="480" w:right="120"/>
                  <w:rPr>
                    <w:rFonts w:ascii="Arial" w:eastAsia="Times New Roman" w:hAnsi="Arial" w:cs="Arial"/>
                    <w:color w:val="004348"/>
                    <w:sz w:val="24"/>
                    <w:szCs w:val="24"/>
                  </w:rPr>
                </w:pPr>
                <w:r w:rsidRPr="00267539">
                  <w:rPr>
                    <w:rFonts w:ascii="Arial" w:eastAsia="Times New Roman" w:hAnsi="Arial" w:cs="Arial"/>
                    <w:color w:val="004348"/>
                    <w:sz w:val="24"/>
                    <w:szCs w:val="24"/>
                  </w:rPr>
                  <w:t>●     Application for the manager so he can easily check the status information</w:t>
                </w:r>
              </w:p>
              <w:p w14:paraId="4FBE3005" w14:textId="4448ABE4" w:rsidR="009768A9" w:rsidRPr="009768A9" w:rsidRDefault="009768A9" w:rsidP="009768A9">
                <w:pPr>
                  <w:spacing w:after="0"/>
                  <w:ind w:right="120"/>
                  <w:rPr>
                    <w:rFonts w:ascii="Times New Roman" w:eastAsia="Times New Roman" w:hAnsi="Times New Roman"/>
                    <w:color w:val="auto"/>
                    <w:sz w:val="24"/>
                    <w:szCs w:val="24"/>
                  </w:rPr>
                </w:pPr>
                <w:r>
                  <w:rPr>
                    <w:rFonts w:ascii="Times New Roman" w:eastAsia="Times New Roman" w:hAnsi="Times New Roman"/>
                    <w:color w:val="auto"/>
                    <w:sz w:val="24"/>
                    <w:szCs w:val="24"/>
                  </w:rPr>
                  <w:t xml:space="preserve">        </w:t>
                </w:r>
              </w:p>
              <w:p w14:paraId="0D00AE35" w14:textId="77777777" w:rsidR="00727743" w:rsidRPr="00727743" w:rsidRDefault="00727743" w:rsidP="00727743">
                <w:pPr>
                  <w:spacing w:after="0"/>
                  <w:ind w:left="120" w:right="120"/>
                  <w:jc w:val="both"/>
                  <w:rPr>
                    <w:rFonts w:ascii="Times New Roman" w:eastAsia="Times New Roman" w:hAnsi="Times New Roman"/>
                    <w:color w:val="auto"/>
                    <w:sz w:val="24"/>
                    <w:szCs w:val="24"/>
                  </w:rPr>
                </w:pPr>
                <w:r w:rsidRPr="00727743">
                  <w:rPr>
                    <w:rFonts w:ascii="Arial" w:eastAsia="Times New Roman" w:hAnsi="Arial" w:cs="Arial"/>
                    <w:color w:val="004348"/>
                    <w:sz w:val="24"/>
                    <w:szCs w:val="24"/>
                  </w:rPr>
                  <w:t xml:space="preserve">                    </w:t>
                </w:r>
                <w:r w:rsidRPr="00727743">
                  <w:rPr>
                    <w:rFonts w:ascii="Arial" w:eastAsia="Times New Roman" w:hAnsi="Arial" w:cs="Arial"/>
                    <w:color w:val="004348"/>
                    <w:sz w:val="24"/>
                    <w:szCs w:val="24"/>
                  </w:rPr>
                  <w:tab/>
                  <w:t xml:space="preserve">        </w:t>
                </w:r>
                <w:r w:rsidRPr="00727743">
                  <w:rPr>
                    <w:rFonts w:ascii="Arial" w:eastAsia="Times New Roman" w:hAnsi="Arial" w:cs="Arial"/>
                    <w:color w:val="004348"/>
                    <w:sz w:val="24"/>
                    <w:szCs w:val="24"/>
                  </w:rPr>
                  <w:tab/>
                  <w:t xml:space="preserve">        </w:t>
                </w:r>
                <w:r w:rsidRPr="00727743">
                  <w:rPr>
                    <w:rFonts w:ascii="Arial" w:eastAsia="Times New Roman" w:hAnsi="Arial" w:cs="Arial"/>
                    <w:color w:val="004348"/>
                    <w:sz w:val="24"/>
                    <w:szCs w:val="24"/>
                  </w:rPr>
                  <w:tab/>
                  <w:t xml:space="preserve">                                            </w:t>
                </w:r>
                <w:r w:rsidRPr="00727743">
                  <w:rPr>
                    <w:rFonts w:ascii="Arial" w:eastAsia="Times New Roman" w:hAnsi="Arial" w:cs="Arial"/>
                    <w:color w:val="004348"/>
                    <w:sz w:val="24"/>
                    <w:szCs w:val="24"/>
                  </w:rPr>
                  <w:tab/>
                </w:r>
              </w:p>
              <w:p w14:paraId="7E62D4EA" w14:textId="77777777" w:rsidR="009768A9" w:rsidRDefault="009768A9" w:rsidP="00727743">
                <w:pPr>
                  <w:spacing w:after="0"/>
                  <w:ind w:left="120" w:right="120"/>
                  <w:jc w:val="both"/>
                  <w:rPr>
                    <w:rFonts w:ascii="Arial" w:eastAsia="Times New Roman" w:hAnsi="Arial" w:cs="Arial"/>
                    <w:color w:val="004348"/>
                    <w:sz w:val="24"/>
                    <w:szCs w:val="24"/>
                    <w:u w:val="single"/>
                  </w:rPr>
                </w:pPr>
              </w:p>
              <w:p w14:paraId="78435368" w14:textId="77777777" w:rsidR="00267539" w:rsidRDefault="00267539" w:rsidP="00727743">
                <w:pPr>
                  <w:spacing w:after="0"/>
                  <w:ind w:left="120" w:right="120"/>
                  <w:jc w:val="both"/>
                  <w:rPr>
                    <w:rFonts w:ascii="Arial" w:eastAsia="Times New Roman" w:hAnsi="Arial" w:cs="Arial"/>
                    <w:color w:val="004348"/>
                    <w:sz w:val="24"/>
                    <w:szCs w:val="24"/>
                    <w:u w:val="single"/>
                  </w:rPr>
                </w:pPr>
              </w:p>
              <w:p w14:paraId="440C81BC" w14:textId="77777777" w:rsidR="00267539" w:rsidRDefault="00267539" w:rsidP="00727743">
                <w:pPr>
                  <w:spacing w:after="0"/>
                  <w:ind w:left="120" w:right="120"/>
                  <w:jc w:val="both"/>
                  <w:rPr>
                    <w:rFonts w:ascii="Arial" w:eastAsia="Times New Roman" w:hAnsi="Arial" w:cs="Arial"/>
                    <w:color w:val="004348"/>
                    <w:sz w:val="24"/>
                    <w:szCs w:val="24"/>
                    <w:u w:val="single"/>
                  </w:rPr>
                </w:pPr>
              </w:p>
              <w:p w14:paraId="6E27E511" w14:textId="7AA26BBF" w:rsidR="00727743" w:rsidRPr="00727743" w:rsidRDefault="007246D1" w:rsidP="00727743">
                <w:pPr>
                  <w:spacing w:after="0"/>
                  <w:ind w:left="120" w:right="120"/>
                  <w:jc w:val="both"/>
                  <w:rPr>
                    <w:rFonts w:ascii="Times New Roman" w:eastAsia="Times New Roman" w:hAnsi="Times New Roman"/>
                    <w:color w:val="auto"/>
                    <w:sz w:val="24"/>
                    <w:szCs w:val="24"/>
                  </w:rPr>
                </w:pPr>
                <w:r>
                  <w:rPr>
                    <w:rFonts w:ascii="Arial" w:eastAsia="Times New Roman" w:hAnsi="Arial" w:cs="Arial"/>
                    <w:color w:val="004348"/>
                    <w:sz w:val="24"/>
                    <w:szCs w:val="24"/>
                    <w:u w:val="single"/>
                  </w:rPr>
                  <w:lastRenderedPageBreak/>
                  <w:t>We will not deliver</w:t>
                </w:r>
              </w:p>
              <w:p w14:paraId="0B8BB7C3" w14:textId="77777777" w:rsidR="00727743" w:rsidRPr="00727743" w:rsidRDefault="00727743" w:rsidP="00727743">
                <w:pPr>
                  <w:spacing w:after="0"/>
                  <w:rPr>
                    <w:rFonts w:ascii="Times New Roman" w:eastAsia="Times New Roman" w:hAnsi="Times New Roman"/>
                    <w:color w:val="auto"/>
                    <w:sz w:val="24"/>
                    <w:szCs w:val="24"/>
                  </w:rPr>
                </w:pPr>
              </w:p>
              <w:p w14:paraId="0A156D9D" w14:textId="0E249840" w:rsidR="00727743" w:rsidRPr="00267539" w:rsidRDefault="00727743" w:rsidP="00267539">
                <w:pPr>
                  <w:pStyle w:val="aff0"/>
                  <w:numPr>
                    <w:ilvl w:val="0"/>
                    <w:numId w:val="24"/>
                  </w:numPr>
                  <w:spacing w:after="0"/>
                  <w:ind w:right="120"/>
                  <w:jc w:val="both"/>
                  <w:rPr>
                    <w:rFonts w:ascii="Arial" w:eastAsia="Times New Roman" w:hAnsi="Arial" w:cs="Arial"/>
                    <w:color w:val="004348"/>
                    <w:sz w:val="24"/>
                    <w:szCs w:val="24"/>
                  </w:rPr>
                </w:pPr>
                <w:r w:rsidRPr="00267539">
                  <w:rPr>
                    <w:rFonts w:ascii="Arial" w:eastAsia="Times New Roman" w:hAnsi="Arial" w:cs="Arial"/>
                    <w:color w:val="004348"/>
                    <w:sz w:val="24"/>
                    <w:szCs w:val="24"/>
                  </w:rPr>
                  <w:t>Cross-platform applications</w:t>
                </w:r>
              </w:p>
              <w:p w14:paraId="0E96CF2A" w14:textId="2DB4399C" w:rsidR="00267539" w:rsidRPr="00267539" w:rsidRDefault="00267539" w:rsidP="00267539">
                <w:pPr>
                  <w:pStyle w:val="aff0"/>
                  <w:numPr>
                    <w:ilvl w:val="0"/>
                    <w:numId w:val="24"/>
                  </w:numPr>
                  <w:spacing w:after="0"/>
                  <w:ind w:right="120"/>
                  <w:jc w:val="both"/>
                  <w:rPr>
                    <w:rFonts w:ascii="Arial" w:eastAsia="Times New Roman" w:hAnsi="Arial" w:cs="Arial"/>
                    <w:color w:val="004348"/>
                    <w:sz w:val="24"/>
                    <w:szCs w:val="24"/>
                  </w:rPr>
                </w:pPr>
                <w:r w:rsidRPr="00267539">
                  <w:rPr>
                    <w:rFonts w:ascii="Arial" w:eastAsia="Times New Roman" w:hAnsi="Arial" w:cs="Arial"/>
                    <w:color w:val="004348"/>
                    <w:sz w:val="24"/>
                    <w:szCs w:val="24"/>
                  </w:rPr>
                  <w:t>Database</w:t>
                </w:r>
              </w:p>
              <w:p w14:paraId="7612EB3D" w14:textId="7C76F503" w:rsidR="00267539" w:rsidRPr="00267539" w:rsidRDefault="00267539" w:rsidP="00267539">
                <w:pPr>
                  <w:pStyle w:val="aff0"/>
                  <w:numPr>
                    <w:ilvl w:val="0"/>
                    <w:numId w:val="24"/>
                  </w:numPr>
                  <w:spacing w:after="0"/>
                  <w:ind w:right="120"/>
                  <w:jc w:val="both"/>
                  <w:rPr>
                    <w:rFonts w:ascii="Arial" w:eastAsia="Times New Roman" w:hAnsi="Arial" w:cs="Arial"/>
                    <w:color w:val="004348"/>
                    <w:sz w:val="24"/>
                    <w:szCs w:val="24"/>
                  </w:rPr>
                </w:pPr>
                <w:r w:rsidRPr="00267539">
                  <w:rPr>
                    <w:rFonts w:ascii="Arial" w:eastAsia="Times New Roman" w:hAnsi="Arial" w:cs="Arial"/>
                    <w:color w:val="004348"/>
                    <w:sz w:val="24"/>
                    <w:szCs w:val="24"/>
                  </w:rPr>
                  <w:t xml:space="preserve">Manual </w:t>
                </w:r>
              </w:p>
              <w:p w14:paraId="3EE7778A" w14:textId="77777777" w:rsidR="00267539" w:rsidRPr="00267539" w:rsidRDefault="00267539" w:rsidP="00267539">
                <w:pPr>
                  <w:spacing w:after="0"/>
                  <w:ind w:left="480" w:right="120"/>
                  <w:jc w:val="both"/>
                  <w:rPr>
                    <w:rFonts w:ascii="Times New Roman" w:eastAsia="Times New Roman" w:hAnsi="Times New Roman"/>
                    <w:color w:val="auto"/>
                    <w:sz w:val="24"/>
                    <w:szCs w:val="24"/>
                  </w:rPr>
                </w:pPr>
              </w:p>
              <w:p w14:paraId="5383FC94" w14:textId="01EDE916" w:rsidR="00CE1DA7" w:rsidRDefault="00CE1DA7" w:rsidP="00CE1DA7">
                <w:pPr>
                  <w:rPr>
                    <w:rFonts w:cstheme="minorHAnsi"/>
                  </w:rPr>
                </w:pPr>
              </w:p>
              <w:p w14:paraId="1F13A957" w14:textId="505438DC" w:rsidR="00E342AE" w:rsidRDefault="00E342AE" w:rsidP="00CE1DA7">
                <w:pPr>
                  <w:rPr>
                    <w:rFonts w:cstheme="minorHAnsi"/>
                  </w:rPr>
                </w:pPr>
              </w:p>
              <w:p w14:paraId="4A1640FD" w14:textId="77777777" w:rsidR="00E342AE" w:rsidRPr="009F099B" w:rsidRDefault="00E342AE" w:rsidP="00CE1DA7">
                <w:pPr>
                  <w:rPr>
                    <w:rFonts w:cstheme="minorHAnsi"/>
                  </w:rPr>
                </w:pPr>
              </w:p>
              <w:p w14:paraId="097D8991" w14:textId="77777777" w:rsidR="00CE1DA7" w:rsidRPr="000E61B3" w:rsidRDefault="00CE1DA7" w:rsidP="00CE1DA7">
                <w:pPr>
                  <w:pStyle w:val="20"/>
                  <w:outlineLvl w:val="1"/>
                  <w:rPr>
                    <w:rFonts w:asciiTheme="minorHAnsi" w:hAnsiTheme="minorHAnsi" w:cstheme="minorHAnsi"/>
                    <w:bCs w:val="0"/>
                    <w:color w:val="03ABAB" w:themeColor="text2" w:themeTint="BF"/>
                    <w:spacing w:val="0"/>
                    <w:sz w:val="48"/>
                    <w:szCs w:val="48"/>
                  </w:rPr>
                </w:pPr>
                <w:bookmarkStart w:id="9" w:name="_Toc525546982"/>
                <w:r w:rsidRPr="000E61B3">
                  <w:rPr>
                    <w:rFonts w:asciiTheme="minorHAnsi" w:hAnsiTheme="minorHAnsi" w:cstheme="minorHAnsi"/>
                    <w:bCs w:val="0"/>
                    <w:color w:val="03ABAB" w:themeColor="text2" w:themeTint="BF"/>
                    <w:spacing w:val="0"/>
                    <w:sz w:val="48"/>
                    <w:szCs w:val="48"/>
                  </w:rPr>
                  <w:t>Project Constraints</w:t>
                </w:r>
                <w:bookmarkEnd w:id="9"/>
              </w:p>
              <w:p w14:paraId="30134450" w14:textId="77777777" w:rsidR="00CE1DA7" w:rsidRPr="009F099B" w:rsidRDefault="00CE1DA7" w:rsidP="00CE1DA7">
                <w:pPr>
                  <w:rPr>
                    <w:rFonts w:cstheme="minorHAnsi"/>
                  </w:rPr>
                </w:pPr>
              </w:p>
              <w:p w14:paraId="3FC10D34" w14:textId="1D496E9B" w:rsidR="00727743" w:rsidRDefault="00727743" w:rsidP="00727743">
                <w:pPr>
                  <w:spacing w:after="0"/>
                  <w:ind w:left="120" w:right="120"/>
                  <w:jc w:val="both"/>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Constraint 1: Time</w:t>
                </w:r>
              </w:p>
              <w:p w14:paraId="25250055" w14:textId="77777777" w:rsidR="007F3710" w:rsidRPr="00727743" w:rsidRDefault="007F3710" w:rsidP="00727743">
                <w:pPr>
                  <w:spacing w:after="0"/>
                  <w:ind w:left="120" w:right="120"/>
                  <w:jc w:val="both"/>
                  <w:rPr>
                    <w:rFonts w:ascii="Times New Roman" w:eastAsia="Times New Roman" w:hAnsi="Times New Roman"/>
                    <w:color w:val="auto"/>
                    <w:sz w:val="24"/>
                    <w:szCs w:val="24"/>
                  </w:rPr>
                </w:pPr>
              </w:p>
              <w:p w14:paraId="6C246C0A" w14:textId="14163FC0" w:rsidR="00727743" w:rsidRDefault="00727743" w:rsidP="00727743">
                <w:pPr>
                  <w:spacing w:after="0"/>
                  <w:ind w:left="120" w:right="120"/>
                  <w:jc w:val="both"/>
                  <w:rPr>
                    <w:rFonts w:ascii="Arial" w:eastAsia="Times New Roman" w:hAnsi="Arial" w:cs="Arial"/>
                    <w:b w:val="0"/>
                    <w:color w:val="004348"/>
                    <w:sz w:val="24"/>
                    <w:szCs w:val="24"/>
                  </w:rPr>
                </w:pPr>
                <w:r w:rsidRPr="00727743">
                  <w:rPr>
                    <w:rFonts w:ascii="Arial" w:eastAsia="Times New Roman" w:hAnsi="Arial" w:cs="Arial"/>
                    <w:b w:val="0"/>
                    <w:color w:val="004348"/>
                    <w:sz w:val="24"/>
                    <w:szCs w:val="24"/>
                  </w:rPr>
                  <w:t>The project must be completed within 20 weeks</w:t>
                </w:r>
              </w:p>
              <w:p w14:paraId="34985EA0" w14:textId="77777777" w:rsidR="007F3710" w:rsidRPr="00727743" w:rsidRDefault="007F3710" w:rsidP="00727743">
                <w:pPr>
                  <w:spacing w:after="0"/>
                  <w:ind w:left="120" w:right="120"/>
                  <w:jc w:val="both"/>
                  <w:rPr>
                    <w:rFonts w:ascii="Times New Roman" w:eastAsia="Times New Roman" w:hAnsi="Times New Roman"/>
                    <w:b w:val="0"/>
                    <w:color w:val="auto"/>
                    <w:sz w:val="24"/>
                    <w:szCs w:val="24"/>
                  </w:rPr>
                </w:pPr>
              </w:p>
              <w:p w14:paraId="4C51A7E7" w14:textId="77777777" w:rsidR="00727743" w:rsidRPr="00727743" w:rsidRDefault="00727743" w:rsidP="00727743">
                <w:pPr>
                  <w:spacing w:after="0"/>
                  <w:ind w:left="840" w:right="120" w:hanging="360"/>
                  <w:jc w:val="both"/>
                  <w:rPr>
                    <w:rFonts w:ascii="Times New Roman" w:eastAsia="Times New Roman" w:hAnsi="Times New Roman"/>
                    <w:color w:val="auto"/>
                    <w:sz w:val="24"/>
                    <w:szCs w:val="24"/>
                  </w:rPr>
                </w:pPr>
                <w:r w:rsidRPr="00727743">
                  <w:rPr>
                    <w:rFonts w:ascii="Arial" w:eastAsia="Times New Roman" w:hAnsi="Arial" w:cs="Arial"/>
                    <w:color w:val="004348"/>
                    <w:sz w:val="24"/>
                    <w:szCs w:val="24"/>
                  </w:rPr>
                  <w:t xml:space="preserve"> </w:t>
                </w:r>
              </w:p>
              <w:p w14:paraId="73A334E3" w14:textId="4654C040" w:rsidR="00727743" w:rsidRDefault="00CD6444" w:rsidP="00727743">
                <w:pPr>
                  <w:spacing w:after="0"/>
                  <w:ind w:left="120" w:right="120"/>
                  <w:jc w:val="both"/>
                  <w:rPr>
                    <w:rFonts w:ascii="Arial" w:eastAsia="Times New Roman" w:hAnsi="Arial" w:cs="Arial"/>
                    <w:color w:val="004348"/>
                    <w:sz w:val="24"/>
                    <w:szCs w:val="24"/>
                    <w:u w:val="single"/>
                  </w:rPr>
                </w:pPr>
                <w:r>
                  <w:rPr>
                    <w:rFonts w:ascii="Arial" w:eastAsia="Times New Roman" w:hAnsi="Arial" w:cs="Arial"/>
                    <w:color w:val="004348"/>
                    <w:sz w:val="24"/>
                    <w:szCs w:val="24"/>
                    <w:u w:val="single"/>
                  </w:rPr>
                  <w:t>Constraint 2: Language</w:t>
                </w:r>
              </w:p>
              <w:p w14:paraId="3AB96309" w14:textId="77777777" w:rsidR="007F3710" w:rsidRPr="00727743" w:rsidRDefault="007F3710" w:rsidP="00727743">
                <w:pPr>
                  <w:spacing w:after="0"/>
                  <w:ind w:left="120" w:right="120"/>
                  <w:jc w:val="both"/>
                  <w:rPr>
                    <w:rFonts w:ascii="Times New Roman" w:eastAsia="Times New Roman" w:hAnsi="Times New Roman"/>
                    <w:color w:val="auto"/>
                    <w:sz w:val="24"/>
                    <w:szCs w:val="24"/>
                  </w:rPr>
                </w:pPr>
              </w:p>
              <w:p w14:paraId="5730DEDA" w14:textId="67B5A3F7" w:rsidR="00727743" w:rsidRDefault="00727743" w:rsidP="00727743">
                <w:pPr>
                  <w:spacing w:after="0"/>
                  <w:ind w:left="120" w:right="120"/>
                  <w:jc w:val="both"/>
                  <w:rPr>
                    <w:rFonts w:ascii="Arial" w:eastAsia="Times New Roman" w:hAnsi="Arial" w:cs="Arial"/>
                    <w:b w:val="0"/>
                    <w:color w:val="004348"/>
                    <w:sz w:val="24"/>
                    <w:szCs w:val="24"/>
                  </w:rPr>
                </w:pPr>
                <w:r w:rsidRPr="00727743">
                  <w:rPr>
                    <w:rFonts w:ascii="Arial" w:eastAsia="Times New Roman" w:hAnsi="Arial" w:cs="Arial"/>
                    <w:b w:val="0"/>
                    <w:color w:val="004348"/>
                    <w:sz w:val="24"/>
                    <w:szCs w:val="24"/>
                  </w:rPr>
                  <w:t xml:space="preserve">The </w:t>
                </w:r>
                <w:r w:rsidR="00CD6444">
                  <w:rPr>
                    <w:rFonts w:ascii="Arial" w:eastAsia="Times New Roman" w:hAnsi="Arial" w:cs="Arial"/>
                    <w:b w:val="0"/>
                    <w:color w:val="004348"/>
                    <w:sz w:val="24"/>
                    <w:szCs w:val="24"/>
                  </w:rPr>
                  <w:t>cultural event is international. Therefore, English will be the main language for all applications and the website</w:t>
                </w:r>
              </w:p>
              <w:p w14:paraId="76CF91B8" w14:textId="77777777" w:rsidR="007F3710" w:rsidRPr="00727743" w:rsidRDefault="007F3710" w:rsidP="00727743">
                <w:pPr>
                  <w:spacing w:after="0"/>
                  <w:ind w:left="120" w:right="120"/>
                  <w:jc w:val="both"/>
                  <w:rPr>
                    <w:rFonts w:ascii="Times New Roman" w:eastAsia="Times New Roman" w:hAnsi="Times New Roman"/>
                    <w:b w:val="0"/>
                    <w:color w:val="auto"/>
                    <w:sz w:val="24"/>
                    <w:szCs w:val="24"/>
                  </w:rPr>
                </w:pPr>
              </w:p>
              <w:p w14:paraId="08E22ABD" w14:textId="77777777" w:rsidR="00727743" w:rsidRPr="00727743" w:rsidRDefault="00727743" w:rsidP="00727743">
                <w:pPr>
                  <w:spacing w:after="0"/>
                  <w:rPr>
                    <w:rFonts w:ascii="Times New Roman" w:eastAsia="Times New Roman" w:hAnsi="Times New Roman"/>
                    <w:color w:val="auto"/>
                    <w:sz w:val="24"/>
                    <w:szCs w:val="24"/>
                  </w:rPr>
                </w:pPr>
              </w:p>
              <w:p w14:paraId="678E4A75" w14:textId="751913C7" w:rsidR="00727743" w:rsidRDefault="00727743" w:rsidP="00727743">
                <w:pPr>
                  <w:spacing w:after="0"/>
                  <w:ind w:left="120" w:right="120"/>
                  <w:jc w:val="both"/>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Constraint 3: Application and website</w:t>
                </w:r>
              </w:p>
              <w:p w14:paraId="5E18AC62" w14:textId="77777777" w:rsidR="007F3710" w:rsidRPr="00727743" w:rsidRDefault="007F3710" w:rsidP="00727743">
                <w:pPr>
                  <w:spacing w:after="0"/>
                  <w:ind w:left="120" w:right="120"/>
                  <w:jc w:val="both"/>
                  <w:rPr>
                    <w:rFonts w:ascii="Times New Roman" w:eastAsia="Times New Roman" w:hAnsi="Times New Roman"/>
                    <w:color w:val="auto"/>
                    <w:sz w:val="24"/>
                    <w:szCs w:val="24"/>
                  </w:rPr>
                </w:pPr>
              </w:p>
              <w:p w14:paraId="58CB5460" w14:textId="6FE1F9CF" w:rsidR="00727743" w:rsidRDefault="007F3710" w:rsidP="00727743">
                <w:pPr>
                  <w:spacing w:after="0"/>
                  <w:ind w:left="120" w:right="120"/>
                  <w:jc w:val="both"/>
                  <w:rPr>
                    <w:rFonts w:ascii="Arial" w:eastAsia="Times New Roman" w:hAnsi="Arial" w:cs="Arial"/>
                    <w:b w:val="0"/>
                    <w:color w:val="004348"/>
                    <w:sz w:val="24"/>
                    <w:szCs w:val="24"/>
                  </w:rPr>
                </w:pPr>
                <w:r>
                  <w:rPr>
                    <w:rFonts w:ascii="Arial" w:eastAsia="Times New Roman" w:hAnsi="Arial" w:cs="Arial"/>
                    <w:b w:val="0"/>
                    <w:color w:val="004348"/>
                    <w:sz w:val="24"/>
                    <w:szCs w:val="24"/>
                  </w:rPr>
                  <w:t>All the applications and the website should be user friendly</w:t>
                </w:r>
              </w:p>
              <w:p w14:paraId="36184389" w14:textId="5BE3BB14" w:rsidR="007246D1" w:rsidRDefault="007246D1" w:rsidP="00727743">
                <w:pPr>
                  <w:spacing w:after="0"/>
                  <w:ind w:left="120" w:right="120"/>
                  <w:jc w:val="both"/>
                  <w:rPr>
                    <w:rFonts w:ascii="Arial" w:eastAsia="Times New Roman" w:hAnsi="Arial" w:cs="Arial"/>
                    <w:b w:val="0"/>
                    <w:color w:val="004348"/>
                    <w:sz w:val="24"/>
                    <w:szCs w:val="24"/>
                  </w:rPr>
                </w:pPr>
              </w:p>
              <w:p w14:paraId="4A8CE613" w14:textId="1A6351C1" w:rsidR="007246D1" w:rsidRDefault="007246D1" w:rsidP="00727743">
                <w:pPr>
                  <w:spacing w:after="0"/>
                  <w:ind w:left="120" w:right="120"/>
                  <w:jc w:val="both"/>
                  <w:rPr>
                    <w:rFonts w:ascii="Arial" w:eastAsia="Times New Roman" w:hAnsi="Arial" w:cs="Arial"/>
                    <w:b w:val="0"/>
                    <w:color w:val="004348"/>
                    <w:sz w:val="24"/>
                    <w:szCs w:val="24"/>
                  </w:rPr>
                </w:pPr>
              </w:p>
              <w:p w14:paraId="6F440D56" w14:textId="20C08D3C" w:rsidR="007246D1" w:rsidRDefault="007246D1" w:rsidP="00727743">
                <w:pPr>
                  <w:spacing w:after="0"/>
                  <w:ind w:left="120" w:right="120"/>
                  <w:jc w:val="both"/>
                  <w:rPr>
                    <w:rFonts w:ascii="Arial" w:eastAsia="Times New Roman" w:hAnsi="Arial" w:cs="Arial"/>
                    <w:b w:val="0"/>
                    <w:color w:val="004348"/>
                    <w:sz w:val="24"/>
                    <w:szCs w:val="24"/>
                  </w:rPr>
                </w:pPr>
              </w:p>
              <w:p w14:paraId="15F70D58" w14:textId="77777777" w:rsidR="007246D1" w:rsidRPr="00727743" w:rsidRDefault="007246D1" w:rsidP="00727743">
                <w:pPr>
                  <w:spacing w:after="0"/>
                  <w:ind w:left="120" w:right="120"/>
                  <w:jc w:val="both"/>
                  <w:rPr>
                    <w:rFonts w:ascii="Times New Roman" w:eastAsia="Times New Roman" w:hAnsi="Times New Roman"/>
                    <w:b w:val="0"/>
                    <w:color w:val="auto"/>
                    <w:sz w:val="24"/>
                    <w:szCs w:val="24"/>
                  </w:rPr>
                </w:pPr>
              </w:p>
              <w:p w14:paraId="35474316" w14:textId="77777777" w:rsidR="00CE1DA7" w:rsidRPr="000E61B3" w:rsidRDefault="00CE1DA7" w:rsidP="00757185">
                <w:pPr>
                  <w:pStyle w:val="20"/>
                  <w:outlineLvl w:val="1"/>
                  <w:rPr>
                    <w:rFonts w:asciiTheme="minorHAnsi" w:hAnsiTheme="minorHAnsi" w:cstheme="minorHAnsi"/>
                    <w:bCs w:val="0"/>
                    <w:color w:val="03ABAB" w:themeColor="text2" w:themeTint="BF"/>
                    <w:spacing w:val="0"/>
                    <w:sz w:val="48"/>
                    <w:szCs w:val="48"/>
                  </w:rPr>
                </w:pPr>
                <w:bookmarkStart w:id="10" w:name="_Toc525546983"/>
                <w:r w:rsidRPr="000E61B3">
                  <w:rPr>
                    <w:rFonts w:asciiTheme="minorHAnsi" w:hAnsiTheme="minorHAnsi" w:cstheme="minorHAnsi"/>
                    <w:bCs w:val="0"/>
                    <w:color w:val="03ABAB" w:themeColor="text2" w:themeTint="BF"/>
                    <w:spacing w:val="0"/>
                    <w:sz w:val="48"/>
                    <w:szCs w:val="48"/>
                  </w:rPr>
                  <w:t>Project Risks</w:t>
                </w:r>
                <w:bookmarkEnd w:id="10"/>
              </w:p>
              <w:p w14:paraId="09E5763E" w14:textId="77777777" w:rsidR="00757185" w:rsidRPr="009F099B" w:rsidRDefault="00757185" w:rsidP="00757185">
                <w:pPr>
                  <w:rPr>
                    <w:rFonts w:cstheme="minorHAnsi"/>
                  </w:rPr>
                </w:pPr>
              </w:p>
              <w:p w14:paraId="167E369C" w14:textId="123B1DDD" w:rsidR="00727743" w:rsidRDefault="00727743" w:rsidP="00727743">
                <w:pPr>
                  <w:spacing w:after="0"/>
                  <w:ind w:left="120" w:right="120"/>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Risk 1: The project does not meet the deadline</w:t>
                </w:r>
              </w:p>
              <w:p w14:paraId="00F5748A" w14:textId="77777777" w:rsidR="007246D1" w:rsidRPr="00727743" w:rsidRDefault="007246D1" w:rsidP="00727743">
                <w:pPr>
                  <w:spacing w:after="0"/>
                  <w:ind w:left="120" w:right="120"/>
                  <w:rPr>
                    <w:rFonts w:ascii="Times New Roman" w:eastAsia="Times New Roman" w:hAnsi="Times New Roman"/>
                    <w:color w:val="auto"/>
                    <w:sz w:val="24"/>
                    <w:szCs w:val="24"/>
                  </w:rPr>
                </w:pPr>
              </w:p>
              <w:p w14:paraId="0301AF4E"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Probability: Low</w:t>
                </w:r>
              </w:p>
              <w:p w14:paraId="72AEF263"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Impact on project: Medium</w:t>
                </w:r>
              </w:p>
              <w:p w14:paraId="3C95C2DE"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Steps to prevent: Follow the Project Plan and organize regular meetings</w:t>
                </w:r>
              </w:p>
              <w:p w14:paraId="586195A4"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Clean up action: Discuss with the tutor</w:t>
                </w:r>
              </w:p>
              <w:p w14:paraId="32B689FF" w14:textId="77777777" w:rsidR="00727743" w:rsidRPr="00727743" w:rsidRDefault="00727743" w:rsidP="00727743">
                <w:pPr>
                  <w:spacing w:after="0"/>
                  <w:ind w:left="840" w:right="120"/>
                  <w:rPr>
                    <w:rFonts w:ascii="Times New Roman" w:eastAsia="Times New Roman" w:hAnsi="Times New Roman"/>
                    <w:color w:val="auto"/>
                    <w:sz w:val="24"/>
                    <w:szCs w:val="24"/>
                  </w:rPr>
                </w:pPr>
                <w:r w:rsidRPr="00727743">
                  <w:rPr>
                    <w:rFonts w:ascii="Arial" w:eastAsia="Times New Roman" w:hAnsi="Arial" w:cs="Arial"/>
                    <w:color w:val="004348"/>
                    <w:sz w:val="24"/>
                    <w:szCs w:val="24"/>
                  </w:rPr>
                  <w:t xml:space="preserve"> </w:t>
                </w:r>
              </w:p>
              <w:p w14:paraId="1FD8D82D" w14:textId="63849006" w:rsidR="00727743" w:rsidRDefault="00727743" w:rsidP="00727743">
                <w:pPr>
                  <w:spacing w:after="0"/>
                  <w:ind w:left="120" w:right="120"/>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Risk 2: Team member sick or absent by a valid reason</w:t>
                </w:r>
              </w:p>
              <w:p w14:paraId="6F96115E" w14:textId="77777777" w:rsidR="007246D1" w:rsidRPr="00727743" w:rsidRDefault="007246D1" w:rsidP="00727743">
                <w:pPr>
                  <w:spacing w:after="0"/>
                  <w:ind w:left="120" w:right="120"/>
                  <w:rPr>
                    <w:rFonts w:ascii="Times New Roman" w:eastAsia="Times New Roman" w:hAnsi="Times New Roman"/>
                    <w:color w:val="auto"/>
                    <w:sz w:val="24"/>
                    <w:szCs w:val="24"/>
                  </w:rPr>
                </w:pPr>
              </w:p>
              <w:p w14:paraId="5CE9F656"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lastRenderedPageBreak/>
                  <w:t>●      Probability: Medium</w:t>
                </w:r>
              </w:p>
              <w:p w14:paraId="169C1FBB"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Impact on project: Low</w:t>
                </w:r>
              </w:p>
              <w:p w14:paraId="7E79FE47"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Steps to prevent: Inform the team members on time</w:t>
                </w:r>
              </w:p>
              <w:p w14:paraId="291CF696"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Clean up action: Divide workload with other team members</w:t>
                </w:r>
              </w:p>
              <w:p w14:paraId="572C97A8" w14:textId="77777777" w:rsidR="00727743" w:rsidRPr="00727743" w:rsidRDefault="00727743" w:rsidP="00727743">
                <w:pPr>
                  <w:spacing w:after="0"/>
                  <w:rPr>
                    <w:rFonts w:ascii="Times New Roman" w:eastAsia="Times New Roman" w:hAnsi="Times New Roman"/>
                    <w:color w:val="auto"/>
                    <w:sz w:val="24"/>
                    <w:szCs w:val="24"/>
                  </w:rPr>
                </w:pPr>
              </w:p>
              <w:p w14:paraId="64C2E697" w14:textId="77777777" w:rsidR="00727743" w:rsidRPr="00727743" w:rsidRDefault="00727743" w:rsidP="00727743">
                <w:pPr>
                  <w:spacing w:after="0"/>
                  <w:ind w:left="120" w:right="120"/>
                  <w:rPr>
                    <w:rFonts w:ascii="Times New Roman" w:eastAsia="Times New Roman" w:hAnsi="Times New Roman"/>
                    <w:color w:val="auto"/>
                    <w:sz w:val="24"/>
                    <w:szCs w:val="24"/>
                    <w:u w:val="single"/>
                  </w:rPr>
                </w:pPr>
                <w:r w:rsidRPr="00727743">
                  <w:rPr>
                    <w:rFonts w:ascii="Arial" w:eastAsia="Times New Roman" w:hAnsi="Arial" w:cs="Arial"/>
                    <w:color w:val="666666"/>
                    <w:sz w:val="28"/>
                    <w:szCs w:val="28"/>
                  </w:rPr>
                  <w:t xml:space="preserve"> </w:t>
                </w:r>
              </w:p>
              <w:p w14:paraId="2415118A" w14:textId="6B252A9F" w:rsidR="00727743" w:rsidRDefault="00727743" w:rsidP="00727743">
                <w:pPr>
                  <w:spacing w:after="0"/>
                  <w:ind w:left="120" w:right="120"/>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Risk 3:</w:t>
                </w:r>
                <w:r w:rsidRPr="00727743">
                  <w:rPr>
                    <w:rFonts w:ascii="Arial" w:eastAsia="Times New Roman" w:hAnsi="Arial" w:cs="Arial"/>
                    <w:color w:val="666666"/>
                    <w:sz w:val="28"/>
                    <w:szCs w:val="28"/>
                    <w:u w:val="single"/>
                  </w:rPr>
                  <w:t xml:space="preserve"> </w:t>
                </w:r>
                <w:r w:rsidRPr="00727743">
                  <w:rPr>
                    <w:rFonts w:ascii="Arial" w:eastAsia="Times New Roman" w:hAnsi="Arial" w:cs="Arial"/>
                    <w:color w:val="004348"/>
                    <w:sz w:val="24"/>
                    <w:szCs w:val="24"/>
                    <w:u w:val="single"/>
                  </w:rPr>
                  <w:t>Design is infeasible or unexpected</w:t>
                </w:r>
              </w:p>
              <w:p w14:paraId="0BE11020" w14:textId="77777777" w:rsidR="007246D1" w:rsidRPr="00727743" w:rsidRDefault="007246D1" w:rsidP="00727743">
                <w:pPr>
                  <w:spacing w:after="0"/>
                  <w:ind w:left="120" w:right="120"/>
                  <w:rPr>
                    <w:rFonts w:ascii="Times New Roman" w:eastAsia="Times New Roman" w:hAnsi="Times New Roman"/>
                    <w:color w:val="auto"/>
                    <w:sz w:val="24"/>
                    <w:szCs w:val="24"/>
                    <w:u w:val="single"/>
                  </w:rPr>
                </w:pPr>
              </w:p>
              <w:p w14:paraId="574E9713"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Probability: Low</w:t>
                </w:r>
              </w:p>
              <w:p w14:paraId="7D0699BA"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Influence on project: Medium</w:t>
                </w:r>
              </w:p>
              <w:p w14:paraId="01446F02"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Methods to prevent: Communicate with the client clearly</w:t>
                </w:r>
              </w:p>
              <w:p w14:paraId="39634BB6" w14:textId="209BC0AB"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Clean up action: Change the design within</w:t>
                </w:r>
                <w:r w:rsidR="007246D1" w:rsidRPr="007246D1">
                  <w:rPr>
                    <w:rFonts w:ascii="Arial" w:eastAsia="Times New Roman" w:hAnsi="Arial" w:cs="Arial"/>
                    <w:b w:val="0"/>
                    <w:color w:val="004348"/>
                    <w:sz w:val="24"/>
                    <w:szCs w:val="24"/>
                  </w:rPr>
                  <w:t xml:space="preserve"> deadline to satisfy the client</w:t>
                </w:r>
              </w:p>
              <w:p w14:paraId="315C507F" w14:textId="77777777" w:rsidR="00727743" w:rsidRPr="00727743" w:rsidRDefault="00727743" w:rsidP="00727743">
                <w:pPr>
                  <w:spacing w:after="0"/>
                  <w:ind w:left="840" w:right="120"/>
                  <w:rPr>
                    <w:rFonts w:ascii="Times New Roman" w:eastAsia="Times New Roman" w:hAnsi="Times New Roman"/>
                    <w:color w:val="auto"/>
                    <w:sz w:val="24"/>
                    <w:szCs w:val="24"/>
                  </w:rPr>
                </w:pPr>
                <w:r w:rsidRPr="00727743">
                  <w:rPr>
                    <w:rFonts w:ascii="Arial" w:eastAsia="Times New Roman" w:hAnsi="Arial" w:cs="Arial"/>
                    <w:color w:val="004348"/>
                    <w:sz w:val="24"/>
                    <w:szCs w:val="24"/>
                  </w:rPr>
                  <w:t xml:space="preserve"> </w:t>
                </w:r>
              </w:p>
              <w:p w14:paraId="43984FD9" w14:textId="77777777" w:rsidR="007246D1" w:rsidRDefault="007246D1" w:rsidP="00727743">
                <w:pPr>
                  <w:spacing w:after="0"/>
                  <w:ind w:left="120" w:right="120"/>
                  <w:rPr>
                    <w:rFonts w:ascii="Arial" w:eastAsia="Times New Roman" w:hAnsi="Arial" w:cs="Arial"/>
                    <w:color w:val="004348"/>
                    <w:sz w:val="24"/>
                    <w:szCs w:val="24"/>
                    <w:u w:val="single"/>
                  </w:rPr>
                </w:pPr>
              </w:p>
              <w:p w14:paraId="2A53FE1E" w14:textId="77777777" w:rsidR="007246D1" w:rsidRDefault="007246D1" w:rsidP="00727743">
                <w:pPr>
                  <w:spacing w:after="0"/>
                  <w:ind w:left="120" w:right="120"/>
                  <w:rPr>
                    <w:rFonts w:ascii="Arial" w:eastAsia="Times New Roman" w:hAnsi="Arial" w:cs="Arial"/>
                    <w:color w:val="004348"/>
                    <w:sz w:val="24"/>
                    <w:szCs w:val="24"/>
                    <w:u w:val="single"/>
                  </w:rPr>
                </w:pPr>
              </w:p>
              <w:p w14:paraId="3D88F31A" w14:textId="78FEA242" w:rsidR="00727743" w:rsidRDefault="00727743" w:rsidP="00727743">
                <w:pPr>
                  <w:spacing w:after="0"/>
                  <w:ind w:left="120" w:right="120"/>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 xml:space="preserve">Risk 4: </w:t>
                </w:r>
                <w:r w:rsidRPr="00727743">
                  <w:rPr>
                    <w:rFonts w:ascii="Arial" w:eastAsia="Times New Roman" w:hAnsi="Arial" w:cs="Arial"/>
                    <w:color w:val="666666"/>
                    <w:sz w:val="28"/>
                    <w:szCs w:val="28"/>
                    <w:u w:val="single"/>
                  </w:rPr>
                  <w:t> </w:t>
                </w:r>
                <w:r w:rsidR="00FA593B">
                  <w:rPr>
                    <w:rFonts w:ascii="Arial" w:eastAsia="Times New Roman" w:hAnsi="Arial" w:cs="Arial"/>
                    <w:color w:val="004348"/>
                    <w:sz w:val="24"/>
                    <w:szCs w:val="24"/>
                    <w:u w:val="single"/>
                  </w:rPr>
                  <w:t>Private data</w:t>
                </w:r>
                <w:r w:rsidRPr="00727743">
                  <w:rPr>
                    <w:rFonts w:ascii="Arial" w:eastAsia="Times New Roman" w:hAnsi="Arial" w:cs="Arial"/>
                    <w:color w:val="004348"/>
                    <w:sz w:val="24"/>
                    <w:szCs w:val="24"/>
                    <w:u w:val="single"/>
                  </w:rPr>
                  <w:t xml:space="preserve"> security incidents</w:t>
                </w:r>
              </w:p>
              <w:p w14:paraId="739DC334" w14:textId="77777777" w:rsidR="007246D1" w:rsidRPr="00727743" w:rsidRDefault="007246D1" w:rsidP="00727743">
                <w:pPr>
                  <w:spacing w:after="0"/>
                  <w:ind w:left="120" w:right="120"/>
                  <w:rPr>
                    <w:rFonts w:ascii="Times New Roman" w:eastAsia="Times New Roman" w:hAnsi="Times New Roman"/>
                    <w:color w:val="auto"/>
                    <w:sz w:val="24"/>
                    <w:szCs w:val="24"/>
                    <w:u w:val="single"/>
                  </w:rPr>
                </w:pPr>
              </w:p>
              <w:p w14:paraId="49E2F38D"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Probability: Low</w:t>
                </w:r>
              </w:p>
              <w:p w14:paraId="22A65086"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Influence on project: High</w:t>
                </w:r>
              </w:p>
              <w:p w14:paraId="616BF886" w14:textId="28F335DF"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xml:space="preserve">●      Methods to prevent: </w:t>
                </w:r>
                <w:r w:rsidR="00923F96">
                  <w:rPr>
                    <w:rFonts w:ascii="Arial" w:eastAsia="Times New Roman" w:hAnsi="Arial" w:cs="Arial"/>
                    <w:b w:val="0"/>
                    <w:color w:val="004348"/>
                    <w:sz w:val="24"/>
                    <w:szCs w:val="24"/>
                  </w:rPr>
                  <w:t xml:space="preserve">Section up the database </w:t>
                </w:r>
                <w:r w:rsidR="00923F96" w:rsidRPr="00923F96">
                  <w:rPr>
                    <w:rFonts w:ascii="Arial" w:eastAsia="Times New Roman" w:hAnsi="Arial" w:cs="Arial"/>
                    <w:b w:val="0"/>
                    <w:color w:val="004348"/>
                    <w:sz w:val="24"/>
                    <w:szCs w:val="24"/>
                  </w:rPr>
                  <w:t>i</w:t>
                </w:r>
                <w:r w:rsidR="00923F96">
                  <w:rPr>
                    <w:rFonts w:ascii="Arial" w:eastAsia="Times New Roman" w:hAnsi="Arial" w:cs="Arial"/>
                    <w:b w:val="0"/>
                    <w:color w:val="004348"/>
                    <w:sz w:val="24"/>
                    <w:szCs w:val="24"/>
                  </w:rPr>
                  <w:t>nto authorized segments by employee</w:t>
                </w:r>
              </w:p>
              <w:p w14:paraId="062A1057" w14:textId="79408402"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xml:space="preserve">●      Clean up action: </w:t>
                </w:r>
                <w:r w:rsidR="00923F96">
                  <w:rPr>
                    <w:rFonts w:ascii="Arial" w:eastAsia="Times New Roman" w:hAnsi="Arial" w:cs="Arial"/>
                    <w:b w:val="0"/>
                    <w:color w:val="004348"/>
                    <w:sz w:val="24"/>
                    <w:szCs w:val="24"/>
                  </w:rPr>
                  <w:t>The clients</w:t>
                </w:r>
                <w:r w:rsidRPr="00727743">
                  <w:rPr>
                    <w:rFonts w:ascii="Arial" w:eastAsia="Times New Roman" w:hAnsi="Arial" w:cs="Arial"/>
                    <w:b w:val="0"/>
                    <w:color w:val="004348"/>
                    <w:sz w:val="24"/>
                    <w:szCs w:val="24"/>
                  </w:rPr>
                  <w:t xml:space="preserve"> ha</w:t>
                </w:r>
                <w:r w:rsidR="00923F96">
                  <w:rPr>
                    <w:rFonts w:ascii="Arial" w:eastAsia="Times New Roman" w:hAnsi="Arial" w:cs="Arial"/>
                    <w:b w:val="0"/>
                    <w:color w:val="004348"/>
                    <w:sz w:val="24"/>
                    <w:szCs w:val="24"/>
                  </w:rPr>
                  <w:t>ve</w:t>
                </w:r>
                <w:r w:rsidRPr="00727743">
                  <w:rPr>
                    <w:rFonts w:ascii="Arial" w:eastAsia="Times New Roman" w:hAnsi="Arial" w:cs="Arial"/>
                    <w:b w:val="0"/>
                    <w:color w:val="004348"/>
                    <w:sz w:val="24"/>
                    <w:szCs w:val="24"/>
                  </w:rPr>
                  <w:t xml:space="preserve"> the right to immediately request the network service </w:t>
                </w:r>
                <w:r w:rsidR="007246D1">
                  <w:rPr>
                    <w:rFonts w:ascii="Arial" w:eastAsia="Times New Roman" w:hAnsi="Arial" w:cs="Arial"/>
                    <w:b w:val="0"/>
                    <w:color w:val="004348"/>
                    <w:sz w:val="24"/>
                    <w:szCs w:val="24"/>
                  </w:rPr>
                  <w:t xml:space="preserve">       </w:t>
                </w:r>
                <w:r w:rsidRPr="00727743">
                  <w:rPr>
                    <w:rFonts w:ascii="Arial" w:eastAsia="Times New Roman" w:hAnsi="Arial" w:cs="Arial"/>
                    <w:b w:val="0"/>
                    <w:color w:val="004348"/>
                    <w:sz w:val="24"/>
                    <w:szCs w:val="24"/>
                  </w:rPr>
                  <w:t>pro</w:t>
                </w:r>
                <w:r w:rsidR="007246D1">
                  <w:rPr>
                    <w:rFonts w:ascii="Arial" w:eastAsia="Times New Roman" w:hAnsi="Arial" w:cs="Arial"/>
                    <w:b w:val="0"/>
                    <w:color w:val="004348"/>
                    <w:sz w:val="24"/>
                    <w:szCs w:val="24"/>
                  </w:rPr>
                  <w:t xml:space="preserve">vider to delete </w:t>
                </w:r>
                <w:r w:rsidR="00923F96">
                  <w:rPr>
                    <w:rFonts w:ascii="Arial" w:eastAsia="Times New Roman" w:hAnsi="Arial" w:cs="Arial"/>
                    <w:b w:val="0"/>
                    <w:color w:val="004348"/>
                    <w:sz w:val="24"/>
                    <w:szCs w:val="24"/>
                  </w:rPr>
                  <w:t>their personal information</w:t>
                </w:r>
              </w:p>
              <w:p w14:paraId="1DBB2598" w14:textId="77777777" w:rsidR="002B0A3B" w:rsidRDefault="002B0A3B" w:rsidP="00E1640A">
                <w:pPr>
                  <w:pStyle w:val="20"/>
                  <w:jc w:val="both"/>
                  <w:outlineLvl w:val="1"/>
                  <w:rPr>
                    <w:rFonts w:asciiTheme="minorHAnsi" w:hAnsiTheme="minorHAnsi" w:cstheme="minorHAnsi"/>
                    <w:color w:val="004348" w:themeColor="accent1" w:themeShade="80"/>
                    <w:spacing w:val="0"/>
                    <w:sz w:val="24"/>
                    <w:szCs w:val="24"/>
                    <w:u w:val="single"/>
                    <w:lang w:eastAsia="zh-CN"/>
                  </w:rPr>
                </w:pPr>
              </w:p>
              <w:p w14:paraId="77AA031A" w14:textId="77777777" w:rsidR="004B31FC" w:rsidRDefault="004B31FC" w:rsidP="004B31FC"/>
              <w:p w14:paraId="5D7DE502"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16DECE34"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25319EB0"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7F9B8812"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3DE35E65"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3231267C"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48E2268D" w14:textId="1FFBB2A0" w:rsidR="00B1581B" w:rsidRPr="000E61B3" w:rsidRDefault="009F099B" w:rsidP="000E61B3">
                <w:pPr>
                  <w:pStyle w:val="1"/>
                  <w:outlineLvl w:val="0"/>
                  <w:rPr>
                    <w:szCs w:val="56"/>
                  </w:rPr>
                </w:pPr>
                <w:bookmarkStart w:id="11" w:name="_Toc525546984"/>
                <w:r w:rsidRPr="000E61B3">
                  <w:rPr>
                    <w:rFonts w:asciiTheme="minorHAnsi" w:hAnsiTheme="minorHAnsi" w:cstheme="minorHAnsi"/>
                    <w:bCs w:val="0"/>
                    <w:color w:val="008890" w:themeColor="accent1"/>
                    <w:spacing w:val="0"/>
                    <w:szCs w:val="56"/>
                  </w:rPr>
                  <w:lastRenderedPageBreak/>
                  <w:t>P</w:t>
                </w:r>
                <w:r w:rsidR="00CC06BC">
                  <w:rPr>
                    <w:rFonts w:asciiTheme="minorHAnsi" w:hAnsiTheme="minorHAnsi" w:cstheme="minorHAnsi"/>
                    <w:bCs w:val="0"/>
                    <w:color w:val="008890" w:themeColor="accent1"/>
                    <w:spacing w:val="0"/>
                    <w:szCs w:val="56"/>
                  </w:rPr>
                  <w:t>HASING</w:t>
                </w:r>
                <w:bookmarkEnd w:id="11"/>
                <w:r w:rsidRPr="000E61B3">
                  <w:rPr>
                    <w:szCs w:val="56"/>
                  </w:rPr>
                  <w:t xml:space="preserve"> </w:t>
                </w:r>
                <w:bookmarkStart w:id="12" w:name="_GoBack"/>
                <w:bookmarkEnd w:id="12"/>
              </w:p>
              <w:p w14:paraId="39D6AD54" w14:textId="4211B580" w:rsidR="000E61B3" w:rsidRDefault="000E61B3" w:rsidP="000E61B3"/>
              <w:p w14:paraId="340B3C0F" w14:textId="3532019F" w:rsidR="000E61B3" w:rsidRDefault="000E61B3" w:rsidP="000E61B3"/>
              <w:p w14:paraId="18F51EBB" w14:textId="22147557" w:rsidR="000E61B3" w:rsidRDefault="00026DE2" w:rsidP="000E61B3">
                <w:r>
                  <w:rPr>
                    <w:noProof/>
                  </w:rPr>
                  <w:drawing>
                    <wp:anchor distT="0" distB="0" distL="114300" distR="114300" simplePos="0" relativeHeight="251664384" behindDoc="0" locked="0" layoutInCell="1" allowOverlap="1" wp14:anchorId="6538D6B3" wp14:editId="699FF34D">
                      <wp:simplePos x="0" y="0"/>
                      <wp:positionH relativeFrom="column">
                        <wp:posOffset>-564515</wp:posOffset>
                      </wp:positionH>
                      <wp:positionV relativeFrom="paragraph">
                        <wp:posOffset>124460</wp:posOffset>
                      </wp:positionV>
                      <wp:extent cx="7787640" cy="4909286"/>
                      <wp:effectExtent l="0" t="0" r="3810" b="5715"/>
                      <wp:wrapNone/>
                      <wp:docPr id="2" name="Картина 2" descr="Картина, която съдържа знак&#10;&#10;Описание, генерирано с много висока достоверно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s.PNG"/>
                              <pic:cNvPicPr/>
                            </pic:nvPicPr>
                            <pic:blipFill>
                              <a:blip r:embed="rId10">
                                <a:extLst>
                                  <a:ext uri="{28A0092B-C50C-407E-A947-70E740481C1C}">
                                    <a14:useLocalDpi xmlns:a14="http://schemas.microsoft.com/office/drawing/2010/main" val="0"/>
                                  </a:ext>
                                </a:extLst>
                              </a:blip>
                              <a:stretch>
                                <a:fillRect/>
                              </a:stretch>
                            </pic:blipFill>
                            <pic:spPr>
                              <a:xfrm>
                                <a:off x="0" y="0"/>
                                <a:ext cx="7804508" cy="4919919"/>
                              </a:xfrm>
                              <a:prstGeom prst="rect">
                                <a:avLst/>
                              </a:prstGeom>
                            </pic:spPr>
                          </pic:pic>
                        </a:graphicData>
                      </a:graphic>
                      <wp14:sizeRelH relativeFrom="margin">
                        <wp14:pctWidth>0</wp14:pctWidth>
                      </wp14:sizeRelH>
                      <wp14:sizeRelV relativeFrom="margin">
                        <wp14:pctHeight>0</wp14:pctHeight>
                      </wp14:sizeRelV>
                    </wp:anchor>
                  </w:drawing>
                </w:r>
              </w:p>
              <w:p w14:paraId="779BFDEF" w14:textId="284960D4" w:rsidR="000E61B3" w:rsidRDefault="000E61B3" w:rsidP="000E61B3"/>
              <w:p w14:paraId="0D131E55" w14:textId="317F662A" w:rsidR="000E61B3" w:rsidRDefault="000E61B3" w:rsidP="000E61B3"/>
              <w:p w14:paraId="7F7F3770" w14:textId="4E7ED041" w:rsidR="000E61B3" w:rsidRDefault="000E61B3" w:rsidP="000E61B3"/>
              <w:p w14:paraId="72081E29" w14:textId="3C79EED9" w:rsidR="000E61B3" w:rsidRDefault="000E61B3" w:rsidP="000E61B3"/>
              <w:p w14:paraId="2CCCE0A9" w14:textId="4AD38777" w:rsidR="000E61B3" w:rsidRDefault="000E61B3" w:rsidP="000E61B3"/>
              <w:p w14:paraId="3000B26E" w14:textId="25C9E367" w:rsidR="000E61B3" w:rsidRDefault="000E61B3" w:rsidP="000E61B3"/>
              <w:p w14:paraId="4D25BE29" w14:textId="3BFCF945" w:rsidR="000E61B3" w:rsidRDefault="000E61B3" w:rsidP="000E61B3"/>
              <w:p w14:paraId="72F3A5C1" w14:textId="082AC737" w:rsidR="000E61B3" w:rsidRDefault="000E61B3" w:rsidP="000E61B3"/>
              <w:p w14:paraId="6C29443F" w14:textId="062C18BB" w:rsidR="000E61B3" w:rsidRDefault="000E61B3" w:rsidP="000E61B3"/>
              <w:p w14:paraId="64BD6A84" w14:textId="51AC26B7" w:rsidR="000E61B3" w:rsidRDefault="000E61B3" w:rsidP="000E61B3"/>
              <w:p w14:paraId="54560F60" w14:textId="0498A800" w:rsidR="000E61B3" w:rsidRDefault="000E61B3" w:rsidP="000E61B3"/>
              <w:p w14:paraId="6F71BE78" w14:textId="79A503D1" w:rsidR="000E61B3" w:rsidRDefault="000E61B3" w:rsidP="000E61B3"/>
              <w:p w14:paraId="4A905D70" w14:textId="1F5D7CEA" w:rsidR="000E61B3" w:rsidRDefault="000E61B3" w:rsidP="000E61B3"/>
              <w:p w14:paraId="608DCDB6" w14:textId="3B199B81" w:rsidR="000E61B3" w:rsidRDefault="000E61B3" w:rsidP="000E61B3"/>
              <w:p w14:paraId="606F7C47" w14:textId="2FFF9685" w:rsidR="000E61B3" w:rsidRDefault="000E61B3" w:rsidP="000E61B3"/>
              <w:p w14:paraId="7B3E4747" w14:textId="1F415C44" w:rsidR="000E61B3" w:rsidRDefault="000E61B3" w:rsidP="000E61B3"/>
              <w:p w14:paraId="297D5EB7" w14:textId="49A76D4B" w:rsidR="000E61B3" w:rsidRDefault="000E61B3" w:rsidP="000E61B3"/>
              <w:p w14:paraId="3718B5C8" w14:textId="4A0283D6" w:rsidR="000E61B3" w:rsidRDefault="000E61B3" w:rsidP="000E61B3"/>
              <w:p w14:paraId="5D887BD6" w14:textId="5803AB70" w:rsidR="000E61B3" w:rsidRDefault="000E61B3" w:rsidP="000E61B3"/>
              <w:p w14:paraId="1FD4DAB4" w14:textId="43D6FE43" w:rsidR="000E61B3" w:rsidRDefault="000E61B3" w:rsidP="000E61B3"/>
              <w:p w14:paraId="29E52622" w14:textId="56F4BF5E" w:rsidR="000E61B3" w:rsidRDefault="000E61B3" w:rsidP="000E61B3"/>
              <w:p w14:paraId="065E4AE6" w14:textId="6A6C138C" w:rsidR="000E61B3" w:rsidRDefault="000E61B3" w:rsidP="000E61B3"/>
              <w:p w14:paraId="4F36D253" w14:textId="052FACA6" w:rsidR="000E61B3" w:rsidRDefault="000E61B3" w:rsidP="000E61B3"/>
              <w:p w14:paraId="10FEFE66" w14:textId="21725B55" w:rsidR="000E61B3" w:rsidRDefault="000E61B3" w:rsidP="000E61B3"/>
              <w:p w14:paraId="3B26A246" w14:textId="542C1B77" w:rsidR="000E61B3" w:rsidRDefault="000E61B3" w:rsidP="000E61B3"/>
              <w:p w14:paraId="3B267B5F" w14:textId="4E57CEDE" w:rsidR="000E61B3" w:rsidRDefault="000E61B3" w:rsidP="000E61B3"/>
              <w:p w14:paraId="19A7EEF2" w14:textId="5A867AA7" w:rsidR="000E61B3" w:rsidRDefault="000E61B3" w:rsidP="000E61B3"/>
              <w:p w14:paraId="778278D9" w14:textId="77777777" w:rsidR="000E61B3" w:rsidRPr="000E61B3" w:rsidRDefault="000E61B3" w:rsidP="000E61B3">
                <w:pPr>
                  <w:pStyle w:val="20"/>
                  <w:outlineLvl w:val="1"/>
                  <w:rPr>
                    <w:rFonts w:asciiTheme="minorHAnsi" w:hAnsiTheme="minorHAnsi" w:cstheme="minorHAnsi"/>
                    <w:bCs w:val="0"/>
                    <w:color w:val="03ABAB" w:themeColor="text2" w:themeTint="BF"/>
                    <w:spacing w:val="0"/>
                    <w:sz w:val="48"/>
                    <w:szCs w:val="48"/>
                  </w:rPr>
                </w:pPr>
                <w:bookmarkStart w:id="13" w:name="_Toc525546985"/>
                <w:r w:rsidRPr="000E61B3">
                  <w:rPr>
                    <w:rFonts w:asciiTheme="minorHAnsi" w:hAnsiTheme="minorHAnsi" w:cstheme="minorHAnsi"/>
                    <w:bCs w:val="0"/>
                    <w:color w:val="03ABAB" w:themeColor="text2" w:themeTint="BF"/>
                    <w:spacing w:val="0"/>
                    <w:sz w:val="48"/>
                    <w:szCs w:val="48"/>
                  </w:rPr>
                  <w:lastRenderedPageBreak/>
                  <w:t>Phase 1: Initiation</w:t>
                </w:r>
                <w:bookmarkEnd w:id="13"/>
              </w:p>
              <w:p w14:paraId="63631A1C" w14:textId="77777777" w:rsidR="000E61B3" w:rsidRDefault="000E61B3" w:rsidP="000E61B3">
                <w:pPr>
                  <w:pStyle w:val="aff1"/>
                  <w:spacing w:before="0" w:beforeAutospacing="0" w:after="0" w:afterAutospacing="0"/>
                  <w:ind w:left="120" w:right="120"/>
                </w:pPr>
                <w:r>
                  <w:rPr>
                    <w:rFonts w:ascii="Arial" w:hAnsi="Arial" w:cs="Arial"/>
                    <w:b w:val="0"/>
                    <w:bCs w:val="0"/>
                    <w:color w:val="004348"/>
                    <w:sz w:val="28"/>
                    <w:szCs w:val="28"/>
                  </w:rPr>
                  <w:t xml:space="preserve"> </w:t>
                </w:r>
              </w:p>
              <w:p w14:paraId="09E2EFD9" w14:textId="3B2EE9C0" w:rsidR="007F3710" w:rsidRDefault="007F3710" w:rsidP="000E61B3">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 xml:space="preserve">The initiation phase has only one activity: </w:t>
                </w:r>
              </w:p>
              <w:p w14:paraId="11CA4B30" w14:textId="70DC41EA" w:rsidR="007F3710" w:rsidRDefault="007F3710" w:rsidP="007F3710">
                <w:pPr>
                  <w:pStyle w:val="aff1"/>
                  <w:spacing w:before="0" w:beforeAutospacing="0" w:after="0" w:afterAutospacing="0"/>
                  <w:ind w:right="120"/>
                  <w:rPr>
                    <w:rFonts w:ascii="Arial" w:hAnsi="Arial" w:cs="Arial"/>
                    <w:bCs w:val="0"/>
                    <w:color w:val="004348"/>
                    <w:u w:val="single"/>
                  </w:rPr>
                </w:pPr>
              </w:p>
              <w:p w14:paraId="4CD99DCD" w14:textId="18A360FF" w:rsidR="007F3710" w:rsidRPr="007F3710" w:rsidRDefault="007F3710" w:rsidP="00E342AE">
                <w:pPr>
                  <w:pStyle w:val="aff1"/>
                  <w:numPr>
                    <w:ilvl w:val="0"/>
                    <w:numId w:val="11"/>
                  </w:numPr>
                  <w:spacing w:before="0" w:beforeAutospacing="0" w:after="0" w:afterAutospacing="0"/>
                  <w:ind w:right="120"/>
                  <w:rPr>
                    <w:rFonts w:ascii="Arial" w:hAnsi="Arial" w:cs="Arial"/>
                    <w:bCs w:val="0"/>
                    <w:color w:val="004348"/>
                    <w:u w:val="single"/>
                  </w:rPr>
                </w:pPr>
                <w:r>
                  <w:rPr>
                    <w:rFonts w:ascii="Arial" w:hAnsi="Arial" w:cs="Arial"/>
                    <w:b w:val="0"/>
                    <w:bCs w:val="0"/>
                    <w:color w:val="004348"/>
                  </w:rPr>
                  <w:t>Start the project</w:t>
                </w:r>
              </w:p>
              <w:p w14:paraId="500F0084" w14:textId="77777777" w:rsidR="007F3710" w:rsidRDefault="007F3710" w:rsidP="000E61B3">
                <w:pPr>
                  <w:pStyle w:val="aff1"/>
                  <w:spacing w:before="0" w:beforeAutospacing="0" w:after="0" w:afterAutospacing="0"/>
                  <w:ind w:left="120" w:right="120"/>
                  <w:rPr>
                    <w:rFonts w:ascii="Arial" w:hAnsi="Arial" w:cs="Arial"/>
                    <w:b w:val="0"/>
                    <w:bCs w:val="0"/>
                    <w:color w:val="004348"/>
                  </w:rPr>
                </w:pPr>
              </w:p>
              <w:p w14:paraId="3E64C6E4" w14:textId="77777777" w:rsidR="007F3710" w:rsidRDefault="007F3710" w:rsidP="000E61B3">
                <w:pPr>
                  <w:pStyle w:val="aff1"/>
                  <w:spacing w:before="0" w:beforeAutospacing="0" w:after="0" w:afterAutospacing="0"/>
                  <w:ind w:left="120" w:right="120"/>
                  <w:rPr>
                    <w:rFonts w:ascii="Arial" w:hAnsi="Arial" w:cs="Arial"/>
                    <w:b w:val="0"/>
                    <w:bCs w:val="0"/>
                    <w:color w:val="004348"/>
                  </w:rPr>
                </w:pPr>
              </w:p>
              <w:p w14:paraId="1512DC35" w14:textId="22867FCB" w:rsidR="000E61B3" w:rsidRDefault="000E61B3" w:rsidP="000E61B3">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sidR="007F3710" w:rsidRPr="007F3710">
                  <w:rPr>
                    <w:rFonts w:ascii="Arial" w:hAnsi="Arial" w:cs="Arial"/>
                    <w:bCs w:val="0"/>
                    <w:color w:val="004348"/>
                    <w:u w:val="single"/>
                  </w:rPr>
                  <w:t>:</w:t>
                </w:r>
              </w:p>
              <w:p w14:paraId="1CE15C26" w14:textId="77777777" w:rsidR="007F3710" w:rsidRPr="007F3710" w:rsidRDefault="007F3710" w:rsidP="000E61B3">
                <w:pPr>
                  <w:pStyle w:val="aff1"/>
                  <w:spacing w:before="0" w:beforeAutospacing="0" w:after="0" w:afterAutospacing="0"/>
                  <w:ind w:left="120" w:right="120"/>
                  <w:rPr>
                    <w:u w:val="single"/>
                  </w:rPr>
                </w:pPr>
              </w:p>
              <w:p w14:paraId="0F969D05" w14:textId="0BC738DC"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Create a logo and a name for the team</w:t>
                </w:r>
              </w:p>
              <w:p w14:paraId="20129266" w14:textId="74DD16CD"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Determine the theme of event</w:t>
                </w:r>
              </w:p>
              <w:p w14:paraId="038714C5" w14:textId="79826300"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 xml:space="preserve">Meeting with the </w:t>
                </w:r>
                <w:r w:rsidR="00F236EA">
                  <w:rPr>
                    <w:rFonts w:ascii="Arial" w:hAnsi="Arial" w:cs="Arial"/>
                    <w:b w:val="0"/>
                    <w:bCs w:val="0"/>
                    <w:color w:val="004348"/>
                  </w:rPr>
                  <w:t>tutor</w:t>
                </w:r>
              </w:p>
              <w:p w14:paraId="70348881" w14:textId="5B35A7B7"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Divide group work to each member</w:t>
                </w:r>
              </w:p>
              <w:p w14:paraId="2A65ACE2" w14:textId="347000FB"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Make Agenda's and minutes of every meeting</w:t>
                </w:r>
              </w:p>
              <w:p w14:paraId="19A622DC" w14:textId="151C706A"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 xml:space="preserve">Prepare </w:t>
                </w:r>
                <w:r w:rsidR="00F236EA">
                  <w:rPr>
                    <w:rFonts w:ascii="Arial" w:hAnsi="Arial" w:cs="Arial"/>
                    <w:b w:val="0"/>
                    <w:bCs w:val="0"/>
                    <w:color w:val="004348"/>
                  </w:rPr>
                  <w:t xml:space="preserve">presentation and </w:t>
                </w:r>
                <w:r>
                  <w:rPr>
                    <w:rFonts w:ascii="Arial" w:hAnsi="Arial" w:cs="Arial"/>
                    <w:b w:val="0"/>
                    <w:bCs w:val="0"/>
                    <w:color w:val="004348"/>
                  </w:rPr>
                  <w:t>questions to the client</w:t>
                </w:r>
              </w:p>
              <w:p w14:paraId="159413B6"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6CC4F306" w14:textId="3D0D66B8"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31-08-2018 until 03-09-2018</w:t>
                </w:r>
              </w:p>
              <w:p w14:paraId="462A77C3" w14:textId="51134575" w:rsidR="00CD6444" w:rsidRDefault="00CD6444"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Actual working hours: 6 hours</w:t>
                </w:r>
              </w:p>
              <w:p w14:paraId="1B77DB5C" w14:textId="77777777" w:rsidR="007F3710" w:rsidRDefault="007F3710" w:rsidP="000E61B3">
                <w:pPr>
                  <w:pStyle w:val="aff1"/>
                  <w:spacing w:before="0" w:beforeAutospacing="0" w:after="0" w:afterAutospacing="0"/>
                  <w:ind w:left="120" w:right="120"/>
                </w:pPr>
              </w:p>
              <w:p w14:paraId="5AAC1913"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174ADD53" w14:textId="548D0368" w:rsidR="000E61B3" w:rsidRDefault="000E61B3" w:rsidP="000E61B3">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Deliverables for milestone M1 are:</w:t>
                </w:r>
              </w:p>
              <w:p w14:paraId="40C87C95" w14:textId="77777777" w:rsidR="007F3710" w:rsidRPr="007F3710" w:rsidRDefault="007F3710" w:rsidP="000E61B3">
                <w:pPr>
                  <w:pStyle w:val="aff1"/>
                  <w:spacing w:before="0" w:beforeAutospacing="0" w:after="0" w:afterAutospacing="0"/>
                  <w:ind w:left="120" w:right="120"/>
                  <w:rPr>
                    <w:u w:val="single"/>
                  </w:rPr>
                </w:pPr>
              </w:p>
              <w:p w14:paraId="2E197073" w14:textId="2D842819"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Team logo and name</w:t>
                </w:r>
              </w:p>
              <w:p w14:paraId="20FBC791" w14:textId="42030234"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Theme of event</w:t>
                </w:r>
              </w:p>
              <w:p w14:paraId="56711D16" w14:textId="09595CD7" w:rsidR="000E61B3" w:rsidRDefault="000E61B3" w:rsidP="000E61B3">
                <w:pPr>
                  <w:pStyle w:val="aff1"/>
                  <w:spacing w:before="0" w:beforeAutospacing="0" w:after="0" w:afterAutospacing="0"/>
                  <w:ind w:left="1200" w:right="120"/>
                </w:pPr>
              </w:p>
              <w:p w14:paraId="4C75AD08" w14:textId="77777777" w:rsidR="000E61B3" w:rsidRDefault="000E61B3" w:rsidP="000E61B3">
                <w:pPr>
                  <w:pStyle w:val="aff1"/>
                  <w:spacing w:before="0" w:beforeAutospacing="0" w:after="0" w:afterAutospacing="0"/>
                  <w:ind w:left="1200" w:right="120"/>
                </w:pPr>
                <w:r>
                  <w:rPr>
                    <w:rFonts w:ascii="Arial" w:hAnsi="Arial" w:cs="Arial"/>
                    <w:b w:val="0"/>
                    <w:bCs w:val="0"/>
                    <w:color w:val="004348"/>
                  </w:rPr>
                  <w:t xml:space="preserve"> </w:t>
                </w:r>
              </w:p>
              <w:p w14:paraId="597BF627" w14:textId="77777777" w:rsidR="000E61B3" w:rsidRPr="000E61B3" w:rsidRDefault="000E61B3" w:rsidP="000E61B3">
                <w:pPr>
                  <w:rPr>
                    <w:rFonts w:cstheme="minorHAnsi"/>
                    <w:bCs w:val="0"/>
                    <w:color w:val="03ABAB" w:themeColor="text2" w:themeTint="BF"/>
                    <w:sz w:val="56"/>
                    <w:szCs w:val="48"/>
                  </w:rPr>
                </w:pPr>
              </w:p>
              <w:p w14:paraId="039F25BD" w14:textId="77777777" w:rsidR="000E61B3" w:rsidRPr="000E61B3" w:rsidRDefault="000E61B3" w:rsidP="000E61B3">
                <w:pPr>
                  <w:pStyle w:val="20"/>
                  <w:outlineLvl w:val="1"/>
                  <w:rPr>
                    <w:rFonts w:asciiTheme="minorHAnsi" w:hAnsiTheme="minorHAnsi" w:cstheme="minorHAnsi"/>
                    <w:bCs w:val="0"/>
                    <w:color w:val="03ABAB" w:themeColor="text2" w:themeTint="BF"/>
                    <w:spacing w:val="0"/>
                    <w:sz w:val="48"/>
                    <w:szCs w:val="48"/>
                  </w:rPr>
                </w:pPr>
                <w:bookmarkStart w:id="14" w:name="_Toc525546986"/>
                <w:r w:rsidRPr="000E61B3">
                  <w:rPr>
                    <w:rFonts w:asciiTheme="minorHAnsi" w:hAnsiTheme="minorHAnsi" w:cstheme="minorHAnsi"/>
                    <w:bCs w:val="0"/>
                    <w:color w:val="03ABAB" w:themeColor="text2" w:themeTint="BF"/>
                    <w:spacing w:val="0"/>
                    <w:sz w:val="48"/>
                    <w:szCs w:val="48"/>
                  </w:rPr>
                  <w:t>Phase 2: Plan</w:t>
                </w:r>
                <w:bookmarkEnd w:id="14"/>
              </w:p>
              <w:p w14:paraId="0B7788E6" w14:textId="77777777" w:rsidR="000E61B3" w:rsidRDefault="000E61B3" w:rsidP="000E61B3">
                <w:pPr>
                  <w:pStyle w:val="aff1"/>
                  <w:spacing w:before="0" w:beforeAutospacing="0" w:after="0" w:afterAutospacing="0"/>
                  <w:ind w:left="120" w:right="120"/>
                </w:pPr>
                <w:r>
                  <w:rPr>
                    <w:rFonts w:ascii="Arial" w:hAnsi="Arial" w:cs="Arial"/>
                    <w:b w:val="0"/>
                    <w:bCs w:val="0"/>
                    <w:color w:val="004348"/>
                    <w:sz w:val="28"/>
                    <w:szCs w:val="28"/>
                  </w:rPr>
                  <w:t xml:space="preserve"> </w:t>
                </w:r>
              </w:p>
              <w:p w14:paraId="6EFDD88C" w14:textId="124C7E6D" w:rsidR="007F3710" w:rsidRDefault="007F3710" w:rsidP="000E61B3">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 xml:space="preserve">The second phase has two activities: </w:t>
                </w:r>
              </w:p>
              <w:p w14:paraId="1B9ADC30" w14:textId="77777777" w:rsidR="007F3710" w:rsidRPr="007F3710" w:rsidRDefault="007F3710" w:rsidP="000E61B3">
                <w:pPr>
                  <w:pStyle w:val="aff1"/>
                  <w:spacing w:before="0" w:beforeAutospacing="0" w:after="0" w:afterAutospacing="0"/>
                  <w:ind w:left="120" w:right="120"/>
                  <w:rPr>
                    <w:rFonts w:ascii="Arial" w:hAnsi="Arial" w:cs="Arial"/>
                    <w:bCs w:val="0"/>
                    <w:color w:val="004348"/>
                    <w:u w:val="single"/>
                  </w:rPr>
                </w:pPr>
              </w:p>
              <w:p w14:paraId="2B915A39" w14:textId="39E52767" w:rsidR="007F3710" w:rsidRDefault="00F236EA" w:rsidP="00E342AE">
                <w:pPr>
                  <w:pStyle w:val="aff1"/>
                  <w:numPr>
                    <w:ilvl w:val="0"/>
                    <w:numId w:val="11"/>
                  </w:numPr>
                  <w:spacing w:before="0" w:beforeAutospacing="0" w:after="0" w:afterAutospacing="0"/>
                  <w:ind w:right="120"/>
                  <w:rPr>
                    <w:rFonts w:ascii="Arial" w:hAnsi="Arial" w:cs="Arial"/>
                    <w:b w:val="0"/>
                    <w:bCs w:val="0"/>
                    <w:color w:val="004348"/>
                  </w:rPr>
                </w:pPr>
                <w:r>
                  <w:rPr>
                    <w:rFonts w:ascii="Arial" w:hAnsi="Arial" w:cs="Arial"/>
                    <w:b w:val="0"/>
                    <w:bCs w:val="0"/>
                    <w:color w:val="004348"/>
                  </w:rPr>
                  <w:t>Give a presentation to the client</w:t>
                </w:r>
              </w:p>
              <w:p w14:paraId="03CB8CBE" w14:textId="76F2DB93" w:rsidR="000E61B3" w:rsidRDefault="00F236EA" w:rsidP="00E342AE">
                <w:pPr>
                  <w:pStyle w:val="aff1"/>
                  <w:numPr>
                    <w:ilvl w:val="0"/>
                    <w:numId w:val="11"/>
                  </w:numPr>
                  <w:spacing w:before="0" w:beforeAutospacing="0" w:after="0" w:afterAutospacing="0"/>
                  <w:ind w:right="120"/>
                </w:pPr>
                <w:r>
                  <w:rPr>
                    <w:rFonts w:ascii="Arial" w:hAnsi="Arial" w:cs="Arial"/>
                    <w:b w:val="0"/>
                    <w:bCs w:val="0"/>
                    <w:color w:val="004348"/>
                  </w:rPr>
                  <w:t xml:space="preserve">Meeting with the client </w:t>
                </w:r>
              </w:p>
              <w:p w14:paraId="0D918CA9" w14:textId="1B5A34BB" w:rsidR="007F3710" w:rsidRDefault="007F3710" w:rsidP="000E61B3">
                <w:pPr>
                  <w:pStyle w:val="aff1"/>
                  <w:spacing w:before="0" w:beforeAutospacing="0" w:after="0" w:afterAutospacing="0"/>
                  <w:ind w:left="120" w:right="120"/>
                  <w:rPr>
                    <w:rFonts w:ascii="Arial" w:hAnsi="Arial" w:cs="Arial"/>
                    <w:b w:val="0"/>
                    <w:bCs w:val="0"/>
                    <w:color w:val="004348"/>
                  </w:rPr>
                </w:pPr>
              </w:p>
              <w:p w14:paraId="6EA5A2A7" w14:textId="77777777" w:rsidR="00452E42" w:rsidRDefault="00452E42" w:rsidP="000E61B3">
                <w:pPr>
                  <w:pStyle w:val="aff1"/>
                  <w:spacing w:before="0" w:beforeAutospacing="0" w:after="0" w:afterAutospacing="0"/>
                  <w:ind w:left="120" w:right="120"/>
                  <w:rPr>
                    <w:rFonts w:ascii="Arial" w:hAnsi="Arial" w:cs="Arial"/>
                    <w:b w:val="0"/>
                    <w:bCs w:val="0"/>
                    <w:color w:val="004348"/>
                  </w:rPr>
                </w:pPr>
              </w:p>
              <w:p w14:paraId="32E2F671" w14:textId="0DA6B497" w:rsidR="000E61B3" w:rsidRDefault="000E61B3" w:rsidP="000E61B3">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sidR="007F3710">
                  <w:rPr>
                    <w:rFonts w:ascii="Arial" w:hAnsi="Arial" w:cs="Arial"/>
                    <w:bCs w:val="0"/>
                    <w:color w:val="004348"/>
                    <w:u w:val="single"/>
                  </w:rPr>
                  <w:t>:</w:t>
                </w:r>
              </w:p>
              <w:p w14:paraId="4F6AC25F" w14:textId="77777777" w:rsidR="00452E42" w:rsidRPr="007F3710" w:rsidRDefault="00452E42" w:rsidP="000E61B3">
                <w:pPr>
                  <w:pStyle w:val="aff1"/>
                  <w:spacing w:before="0" w:beforeAutospacing="0" w:after="0" w:afterAutospacing="0"/>
                  <w:ind w:left="120" w:right="120"/>
                  <w:rPr>
                    <w:u w:val="single"/>
                  </w:rPr>
                </w:pPr>
              </w:p>
              <w:p w14:paraId="48152757" w14:textId="7E1F579F" w:rsidR="000E61B3" w:rsidRDefault="00F236EA" w:rsidP="00E342AE">
                <w:pPr>
                  <w:pStyle w:val="aff1"/>
                  <w:numPr>
                    <w:ilvl w:val="0"/>
                    <w:numId w:val="11"/>
                  </w:numPr>
                  <w:spacing w:before="0" w:beforeAutospacing="0" w:after="0" w:afterAutospacing="0"/>
                  <w:ind w:right="120"/>
                </w:pPr>
                <w:r>
                  <w:rPr>
                    <w:rFonts w:ascii="Arial" w:hAnsi="Arial" w:cs="Arial"/>
                    <w:b w:val="0"/>
                    <w:bCs w:val="0"/>
                    <w:color w:val="004348"/>
                  </w:rPr>
                  <w:t>Meet</w:t>
                </w:r>
                <w:r w:rsidR="000E61B3">
                  <w:rPr>
                    <w:rFonts w:ascii="Arial" w:hAnsi="Arial" w:cs="Arial"/>
                    <w:b w:val="0"/>
                    <w:bCs w:val="0"/>
                    <w:color w:val="004348"/>
                  </w:rPr>
                  <w:t xml:space="preserve"> with the client and</w:t>
                </w:r>
                <w:r>
                  <w:rPr>
                    <w:rFonts w:ascii="Arial" w:hAnsi="Arial" w:cs="Arial"/>
                    <w:b w:val="0"/>
                    <w:bCs w:val="0"/>
                    <w:color w:val="004348"/>
                  </w:rPr>
                  <w:t xml:space="preserve"> the</w:t>
                </w:r>
                <w:r w:rsidR="000E61B3">
                  <w:rPr>
                    <w:rFonts w:ascii="Arial" w:hAnsi="Arial" w:cs="Arial"/>
                    <w:b w:val="0"/>
                    <w:bCs w:val="0"/>
                    <w:color w:val="004348"/>
                  </w:rPr>
                  <w:t xml:space="preserve"> tutor</w:t>
                </w:r>
              </w:p>
              <w:p w14:paraId="6E9309B9" w14:textId="04168039"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Make a presentation for the event</w:t>
                </w:r>
              </w:p>
              <w:p w14:paraId="19E8E53C" w14:textId="6E41C11A"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lastRenderedPageBreak/>
                  <w:t>Discuss proposal and come to an agreement</w:t>
                </w:r>
              </w:p>
              <w:p w14:paraId="16AEFF59" w14:textId="6B99FDB3"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Create the first version of project plan</w:t>
                </w:r>
              </w:p>
              <w:p w14:paraId="5286B6EC" w14:textId="0D3D725F" w:rsidR="000E61B3" w:rsidRDefault="00F236EA" w:rsidP="00E342AE">
                <w:pPr>
                  <w:pStyle w:val="aff1"/>
                  <w:numPr>
                    <w:ilvl w:val="0"/>
                    <w:numId w:val="11"/>
                  </w:numPr>
                  <w:spacing w:before="0" w:beforeAutospacing="0" w:after="0" w:afterAutospacing="0"/>
                  <w:ind w:right="120"/>
                </w:pPr>
                <w:r>
                  <w:rPr>
                    <w:rFonts w:ascii="Arial" w:hAnsi="Arial" w:cs="Arial"/>
                    <w:b w:val="0"/>
                    <w:bCs w:val="0"/>
                    <w:color w:val="004348"/>
                  </w:rPr>
                  <w:t>Discuss the</w:t>
                </w:r>
                <w:r w:rsidR="000E61B3">
                  <w:rPr>
                    <w:rFonts w:ascii="Arial" w:hAnsi="Arial" w:cs="Arial"/>
                    <w:b w:val="0"/>
                    <w:bCs w:val="0"/>
                    <w:color w:val="004348"/>
                  </w:rPr>
                  <w:t xml:space="preserve"> design</w:t>
                </w:r>
                <w:r>
                  <w:rPr>
                    <w:rFonts w:ascii="Arial" w:hAnsi="Arial" w:cs="Arial"/>
                    <w:b w:val="0"/>
                    <w:bCs w:val="0"/>
                    <w:color w:val="004348"/>
                  </w:rPr>
                  <w:t xml:space="preserve"> of the applications</w:t>
                </w:r>
                <w:r w:rsidR="000E61B3">
                  <w:rPr>
                    <w:rFonts w:ascii="Arial" w:hAnsi="Arial" w:cs="Arial"/>
                    <w:b w:val="0"/>
                    <w:bCs w:val="0"/>
                    <w:color w:val="004348"/>
                  </w:rPr>
                  <w:t xml:space="preserve">, </w:t>
                </w:r>
                <w:r>
                  <w:rPr>
                    <w:rFonts w:ascii="Arial" w:hAnsi="Arial" w:cs="Arial"/>
                    <w:b w:val="0"/>
                    <w:bCs w:val="0"/>
                    <w:color w:val="004348"/>
                  </w:rPr>
                  <w:t xml:space="preserve">the </w:t>
                </w:r>
                <w:r w:rsidR="000E61B3">
                  <w:rPr>
                    <w:rFonts w:ascii="Arial" w:hAnsi="Arial" w:cs="Arial"/>
                    <w:b w:val="0"/>
                    <w:bCs w:val="0"/>
                    <w:color w:val="004348"/>
                  </w:rPr>
                  <w:t>website and</w:t>
                </w:r>
                <w:r>
                  <w:rPr>
                    <w:rFonts w:ascii="Arial" w:hAnsi="Arial" w:cs="Arial"/>
                    <w:b w:val="0"/>
                    <w:bCs w:val="0"/>
                    <w:color w:val="004348"/>
                  </w:rPr>
                  <w:t xml:space="preserve"> the</w:t>
                </w:r>
                <w:r w:rsidR="000E61B3">
                  <w:rPr>
                    <w:rFonts w:ascii="Arial" w:hAnsi="Arial" w:cs="Arial"/>
                    <w:b w:val="0"/>
                    <w:bCs w:val="0"/>
                    <w:color w:val="004348"/>
                  </w:rPr>
                  <w:t xml:space="preserve"> database</w:t>
                </w:r>
              </w:p>
              <w:p w14:paraId="1524616A" w14:textId="2C496C57"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Investigate identification method, e.g.: barcode, QR-code or RFID-chip</w:t>
                </w:r>
              </w:p>
              <w:p w14:paraId="2FB9E5A4"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09AB9F05" w14:textId="6B5C78A0"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04-09-2018 until 14-09-2018</w:t>
                </w:r>
              </w:p>
              <w:p w14:paraId="558C6F7C" w14:textId="0A36E3F7" w:rsidR="00CD6444" w:rsidRDefault="00CD6444"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Actual working hours: 7 hours</w:t>
                </w:r>
              </w:p>
              <w:p w14:paraId="560CD2F4" w14:textId="635DCDC3" w:rsidR="00452E42" w:rsidRDefault="00452E42" w:rsidP="000E61B3">
                <w:pPr>
                  <w:pStyle w:val="aff1"/>
                  <w:spacing w:before="0" w:beforeAutospacing="0" w:after="0" w:afterAutospacing="0"/>
                  <w:ind w:left="120" w:right="120"/>
                </w:pPr>
              </w:p>
              <w:p w14:paraId="20AB9DAA" w14:textId="77777777" w:rsidR="00452E42" w:rsidRDefault="00452E42" w:rsidP="000E61B3">
                <w:pPr>
                  <w:pStyle w:val="aff1"/>
                  <w:spacing w:before="0" w:beforeAutospacing="0" w:after="0" w:afterAutospacing="0"/>
                  <w:ind w:left="120" w:right="120"/>
                </w:pPr>
              </w:p>
              <w:p w14:paraId="18003F83" w14:textId="4505B1EF" w:rsidR="000E61B3" w:rsidRDefault="000E61B3" w:rsidP="000E61B3">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Deliverables for milestone M2 are:</w:t>
                </w:r>
              </w:p>
              <w:p w14:paraId="0687E8C2" w14:textId="77777777" w:rsidR="00452E42" w:rsidRPr="00452E42" w:rsidRDefault="00452E42" w:rsidP="000E61B3">
                <w:pPr>
                  <w:pStyle w:val="aff1"/>
                  <w:spacing w:before="0" w:beforeAutospacing="0" w:after="0" w:afterAutospacing="0"/>
                  <w:ind w:left="120" w:right="120"/>
                  <w:rPr>
                    <w:u w:val="single"/>
                  </w:rPr>
                </w:pPr>
              </w:p>
              <w:p w14:paraId="5C913D02" w14:textId="5B69F7FD"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Presentation for the event</w:t>
                </w:r>
              </w:p>
              <w:p w14:paraId="4ADE6D50" w14:textId="72CC44D7" w:rsidR="000E61B3" w:rsidRPr="00452E4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First version of project plan</w:t>
                </w:r>
              </w:p>
              <w:p w14:paraId="2179F441" w14:textId="5E9C16BC" w:rsidR="00452E42" w:rsidRDefault="00452E42" w:rsidP="00452E42">
                <w:pPr>
                  <w:pStyle w:val="aff1"/>
                  <w:spacing w:before="0" w:beforeAutospacing="0" w:after="0" w:afterAutospacing="0"/>
                  <w:ind w:left="720" w:right="120"/>
                  <w:rPr>
                    <w:rFonts w:ascii="Arial" w:hAnsi="Arial" w:cs="Arial"/>
                    <w:b w:val="0"/>
                    <w:bCs w:val="0"/>
                    <w:color w:val="004348"/>
                  </w:rPr>
                </w:pPr>
              </w:p>
              <w:p w14:paraId="2521222F" w14:textId="425AF82F" w:rsidR="00452E42" w:rsidRDefault="00452E42" w:rsidP="0064191E">
                <w:pPr>
                  <w:pStyle w:val="20"/>
                  <w:outlineLvl w:val="1"/>
                </w:pPr>
              </w:p>
              <w:p w14:paraId="36F004A2" w14:textId="77777777" w:rsidR="00452E42" w:rsidRDefault="00452E42" w:rsidP="00452E42">
                <w:pPr>
                  <w:pStyle w:val="aff1"/>
                  <w:spacing w:before="0" w:beforeAutospacing="0" w:after="0" w:afterAutospacing="0"/>
                  <w:ind w:left="720" w:right="120"/>
                </w:pPr>
              </w:p>
              <w:p w14:paraId="74804950" w14:textId="1EF47127" w:rsidR="000E61B3" w:rsidRPr="0064191E" w:rsidRDefault="000E61B3" w:rsidP="0064191E">
                <w:pPr>
                  <w:pStyle w:val="20"/>
                  <w:outlineLvl w:val="1"/>
                  <w:rPr>
                    <w:rFonts w:asciiTheme="minorHAnsi" w:hAnsiTheme="minorHAnsi" w:cstheme="minorHAnsi"/>
                    <w:bCs w:val="0"/>
                    <w:color w:val="03ABAB" w:themeColor="text2" w:themeTint="BF"/>
                    <w:spacing w:val="0"/>
                    <w:sz w:val="48"/>
                    <w:szCs w:val="48"/>
                  </w:rPr>
                </w:pPr>
                <w:r>
                  <w:rPr>
                    <w:rFonts w:ascii="Arial" w:hAnsi="Arial" w:cs="Arial"/>
                    <w:b w:val="0"/>
                    <w:bCs w:val="0"/>
                    <w:color w:val="004348"/>
                  </w:rPr>
                  <w:t xml:space="preserve"> </w:t>
                </w:r>
                <w:bookmarkStart w:id="15" w:name="_Toc525546987"/>
                <w:r w:rsidRPr="0064191E">
                  <w:rPr>
                    <w:rFonts w:asciiTheme="minorHAnsi" w:hAnsiTheme="minorHAnsi" w:cstheme="minorHAnsi"/>
                    <w:bCs w:val="0"/>
                    <w:color w:val="03ABAB" w:themeColor="text2" w:themeTint="BF"/>
                    <w:spacing w:val="0"/>
                    <w:sz w:val="48"/>
                    <w:szCs w:val="48"/>
                  </w:rPr>
                  <w:t>Phase 3: Design</w:t>
                </w:r>
                <w:bookmarkEnd w:id="15"/>
              </w:p>
              <w:p w14:paraId="788971ED" w14:textId="77777777" w:rsidR="000E61B3" w:rsidRDefault="000E61B3" w:rsidP="000E61B3">
                <w:pPr>
                  <w:pStyle w:val="aff1"/>
                  <w:spacing w:before="0" w:beforeAutospacing="0" w:after="0" w:afterAutospacing="0"/>
                  <w:ind w:left="120" w:right="120"/>
                </w:pPr>
                <w:r>
                  <w:rPr>
                    <w:rFonts w:ascii="Arial" w:hAnsi="Arial" w:cs="Arial"/>
                    <w:b w:val="0"/>
                    <w:bCs w:val="0"/>
                    <w:color w:val="004348"/>
                    <w:sz w:val="28"/>
                    <w:szCs w:val="28"/>
                  </w:rPr>
                  <w:t xml:space="preserve"> </w:t>
                </w:r>
              </w:p>
              <w:p w14:paraId="46202D90" w14:textId="413700E6" w:rsidR="00E342AE" w:rsidRDefault="00E342AE" w:rsidP="00E342AE">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 xml:space="preserve">The </w:t>
                </w:r>
                <w:r>
                  <w:rPr>
                    <w:rFonts w:ascii="Arial" w:hAnsi="Arial" w:cs="Arial"/>
                    <w:bCs w:val="0"/>
                    <w:color w:val="004348"/>
                    <w:u w:val="single"/>
                  </w:rPr>
                  <w:t>third</w:t>
                </w:r>
                <w:r w:rsidRPr="00452E42">
                  <w:rPr>
                    <w:rFonts w:ascii="Arial" w:hAnsi="Arial" w:cs="Arial"/>
                    <w:bCs w:val="0"/>
                    <w:color w:val="004348"/>
                    <w:u w:val="single"/>
                  </w:rPr>
                  <w:t xml:space="preserve"> phase has </w:t>
                </w:r>
                <w:r w:rsidR="003F1403">
                  <w:rPr>
                    <w:rFonts w:ascii="Arial" w:hAnsi="Arial" w:cs="Arial"/>
                    <w:bCs w:val="0"/>
                    <w:color w:val="004348"/>
                    <w:u w:val="single"/>
                  </w:rPr>
                  <w:t xml:space="preserve">three </w:t>
                </w:r>
                <w:r>
                  <w:rPr>
                    <w:rFonts w:ascii="Arial" w:hAnsi="Arial" w:cs="Arial"/>
                    <w:bCs w:val="0"/>
                    <w:color w:val="004348"/>
                    <w:u w:val="single"/>
                  </w:rPr>
                  <w:t>activities</w:t>
                </w:r>
                <w:r w:rsidRPr="00452E42">
                  <w:rPr>
                    <w:rFonts w:ascii="Arial" w:hAnsi="Arial" w:cs="Arial"/>
                    <w:bCs w:val="0"/>
                    <w:color w:val="004348"/>
                    <w:u w:val="single"/>
                  </w:rPr>
                  <w:t xml:space="preserve">: </w:t>
                </w:r>
              </w:p>
              <w:p w14:paraId="4BEAD787" w14:textId="0B5B3C2C" w:rsidR="00E342AE" w:rsidRDefault="00E342AE" w:rsidP="000E61B3">
                <w:pPr>
                  <w:pStyle w:val="aff1"/>
                  <w:spacing w:before="0" w:beforeAutospacing="0" w:after="0" w:afterAutospacing="0"/>
                  <w:ind w:left="120" w:right="120"/>
                  <w:rPr>
                    <w:rFonts w:ascii="Arial" w:hAnsi="Arial" w:cs="Arial"/>
                    <w:b w:val="0"/>
                    <w:bCs w:val="0"/>
                    <w:color w:val="004348"/>
                  </w:rPr>
                </w:pPr>
              </w:p>
              <w:p w14:paraId="32AF0993" w14:textId="7EA58A77" w:rsidR="00E342AE" w:rsidRDefault="00E342AE" w:rsidP="00E342AE">
                <w:pPr>
                  <w:pStyle w:val="aff1"/>
                  <w:numPr>
                    <w:ilvl w:val="0"/>
                    <w:numId w:val="11"/>
                  </w:numPr>
                  <w:spacing w:before="0" w:beforeAutospacing="0" w:after="0" w:afterAutospacing="0"/>
                  <w:ind w:right="120"/>
                </w:pPr>
                <w:r>
                  <w:rPr>
                    <w:rFonts w:ascii="Arial" w:hAnsi="Arial" w:cs="Arial"/>
                    <w:b w:val="0"/>
                    <w:bCs w:val="0"/>
                    <w:color w:val="004348"/>
                  </w:rPr>
                  <w:t>Visual design of the website</w:t>
                </w:r>
                <w:r w:rsidR="00F236EA">
                  <w:rPr>
                    <w:rFonts w:ascii="Arial" w:hAnsi="Arial" w:cs="Arial"/>
                    <w:b w:val="0"/>
                    <w:bCs w:val="0"/>
                    <w:color w:val="004348"/>
                  </w:rPr>
                  <w:t xml:space="preserve"> and sitemap</w:t>
                </w:r>
              </w:p>
              <w:p w14:paraId="4F04FC73" w14:textId="5771DCA2" w:rsidR="00E342AE" w:rsidRPr="00F236EA" w:rsidRDefault="00F236EA" w:rsidP="00E342AE">
                <w:pPr>
                  <w:pStyle w:val="aff1"/>
                  <w:numPr>
                    <w:ilvl w:val="0"/>
                    <w:numId w:val="11"/>
                  </w:numPr>
                  <w:spacing w:before="0" w:beforeAutospacing="0" w:after="0" w:afterAutospacing="0"/>
                  <w:ind w:right="120"/>
                </w:pPr>
                <w:r>
                  <w:rPr>
                    <w:rFonts w:ascii="Arial" w:hAnsi="Arial" w:cs="Arial"/>
                    <w:b w:val="0"/>
                    <w:bCs w:val="0"/>
                    <w:color w:val="004348"/>
                  </w:rPr>
                  <w:t xml:space="preserve">First version of ERD </w:t>
                </w:r>
              </w:p>
              <w:p w14:paraId="17A2B55E" w14:textId="682B1302" w:rsidR="00F236EA" w:rsidRDefault="00F236EA" w:rsidP="00E342AE">
                <w:pPr>
                  <w:pStyle w:val="aff1"/>
                  <w:numPr>
                    <w:ilvl w:val="0"/>
                    <w:numId w:val="11"/>
                  </w:numPr>
                  <w:spacing w:before="0" w:beforeAutospacing="0" w:after="0" w:afterAutospacing="0"/>
                  <w:ind w:right="120"/>
                </w:pPr>
                <w:r>
                  <w:rPr>
                    <w:rFonts w:ascii="Arial" w:hAnsi="Arial" w:cs="Arial"/>
                    <w:b w:val="0"/>
                    <w:bCs w:val="0"/>
                    <w:color w:val="004348"/>
                  </w:rPr>
                  <w:t>First version of GUI design</w:t>
                </w:r>
              </w:p>
              <w:p w14:paraId="1BD896C0" w14:textId="77777777" w:rsidR="00E342AE" w:rsidRPr="00E342AE" w:rsidRDefault="00E342AE" w:rsidP="00E342AE">
                <w:pPr>
                  <w:pStyle w:val="aff1"/>
                  <w:spacing w:before="0" w:beforeAutospacing="0" w:after="0" w:afterAutospacing="0"/>
                  <w:ind w:left="840" w:right="120"/>
                </w:pPr>
              </w:p>
              <w:p w14:paraId="0E6F3DBC" w14:textId="5CA00AB8" w:rsidR="00E342AE" w:rsidRDefault="00E342AE" w:rsidP="00E342AE">
                <w:pPr>
                  <w:pStyle w:val="aff1"/>
                  <w:spacing w:before="0" w:beforeAutospacing="0" w:after="0" w:afterAutospacing="0"/>
                  <w:ind w:left="840" w:right="120"/>
                  <w:rPr>
                    <w:rFonts w:ascii="Arial" w:hAnsi="Arial" w:cs="Arial"/>
                    <w:b w:val="0"/>
                    <w:bCs w:val="0"/>
                    <w:color w:val="004348"/>
                  </w:rPr>
                </w:pPr>
              </w:p>
              <w:p w14:paraId="3E5EC02D" w14:textId="77777777" w:rsidR="00E342AE" w:rsidRDefault="00E342AE" w:rsidP="00E342AE">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p>
              <w:p w14:paraId="5A9918F1" w14:textId="77777777" w:rsidR="00E342AE" w:rsidRDefault="00E342AE" w:rsidP="00E342AE">
                <w:pPr>
                  <w:pStyle w:val="aff1"/>
                  <w:spacing w:before="0" w:beforeAutospacing="0" w:after="0" w:afterAutospacing="0"/>
                  <w:ind w:left="840" w:right="120"/>
                </w:pPr>
              </w:p>
              <w:p w14:paraId="1BC0BC0C" w14:textId="2154B587"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Check in and out for the culture event</w:t>
                </w:r>
              </w:p>
              <w:p w14:paraId="4BFAE47C" w14:textId="1F6226D6"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Check in and out for the camping sites</w:t>
                </w:r>
              </w:p>
              <w:p w14:paraId="731C57DD" w14:textId="02DE6AC4" w:rsidR="000E61B3" w:rsidRPr="00E342AE" w:rsidRDefault="000E61B3" w:rsidP="00E342AE">
                <w:pPr>
                  <w:pStyle w:val="aff1"/>
                  <w:numPr>
                    <w:ilvl w:val="0"/>
                    <w:numId w:val="11"/>
                  </w:numPr>
                  <w:spacing w:before="0" w:beforeAutospacing="0" w:after="0" w:afterAutospacing="0"/>
                  <w:ind w:right="120"/>
                </w:pPr>
                <w:r>
                  <w:rPr>
                    <w:rFonts w:ascii="Arial" w:hAnsi="Arial" w:cs="Arial"/>
                    <w:b w:val="0"/>
                    <w:bCs w:val="0"/>
                    <w:color w:val="004348"/>
                  </w:rPr>
                  <w:t>Overview profile and balance of the visitors</w:t>
                </w:r>
              </w:p>
              <w:p w14:paraId="0A925A8E" w14:textId="3B4CDEA9" w:rsidR="000E61B3" w:rsidRDefault="000E61B3" w:rsidP="000E61B3">
                <w:pPr>
                  <w:pStyle w:val="aff1"/>
                  <w:spacing w:before="0" w:beforeAutospacing="0" w:after="0" w:afterAutospacing="0"/>
                  <w:ind w:left="120" w:right="120"/>
                </w:pPr>
              </w:p>
              <w:p w14:paraId="2BA8A220" w14:textId="386E610D"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15-09-2018 until 23-09-2018</w:t>
                </w:r>
              </w:p>
              <w:p w14:paraId="7D8DFB9F" w14:textId="734B7B94" w:rsidR="00CD6444" w:rsidRDefault="00CD6444" w:rsidP="000E61B3">
                <w:pPr>
                  <w:pStyle w:val="aff1"/>
                  <w:spacing w:before="0" w:beforeAutospacing="0" w:after="0" w:afterAutospacing="0"/>
                  <w:ind w:left="120" w:right="120"/>
                </w:pPr>
                <w:r>
                  <w:rPr>
                    <w:rFonts w:ascii="Arial" w:hAnsi="Arial" w:cs="Arial"/>
                    <w:b w:val="0"/>
                    <w:bCs w:val="0"/>
                    <w:color w:val="004348"/>
                  </w:rPr>
                  <w:t>Actual working hours: 10 hours</w:t>
                </w:r>
              </w:p>
              <w:p w14:paraId="7F60635D" w14:textId="4AFB64B1"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 xml:space="preserve"> </w:t>
                </w:r>
              </w:p>
              <w:p w14:paraId="2952C107" w14:textId="77777777" w:rsidR="00452E42" w:rsidRDefault="00452E42" w:rsidP="000E61B3">
                <w:pPr>
                  <w:pStyle w:val="aff1"/>
                  <w:spacing w:before="0" w:beforeAutospacing="0" w:after="0" w:afterAutospacing="0"/>
                  <w:ind w:left="120" w:right="120"/>
                </w:pPr>
              </w:p>
              <w:p w14:paraId="2FD0DA67" w14:textId="03293088" w:rsidR="000E61B3" w:rsidRDefault="000E61B3" w:rsidP="000E61B3">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Deliverables for milestone M3 are:</w:t>
                </w:r>
              </w:p>
              <w:p w14:paraId="2FB5AE7F" w14:textId="77777777" w:rsidR="00452E42" w:rsidRDefault="00452E42" w:rsidP="00452E42">
                <w:pPr>
                  <w:pStyle w:val="aff1"/>
                  <w:spacing w:before="0" w:beforeAutospacing="0" w:after="0" w:afterAutospacing="0"/>
                  <w:ind w:right="120"/>
                  <w:textAlignment w:val="baseline"/>
                  <w:rPr>
                    <w:u w:val="single"/>
                  </w:rPr>
                </w:pPr>
              </w:p>
              <w:p w14:paraId="32AF5EB5" w14:textId="06B094F2" w:rsidR="00452E42" w:rsidRDefault="000E61B3" w:rsidP="00E342AE">
                <w:pPr>
                  <w:pStyle w:val="aff1"/>
                  <w:numPr>
                    <w:ilvl w:val="0"/>
                    <w:numId w:val="11"/>
                  </w:numPr>
                  <w:spacing w:before="0" w:beforeAutospacing="0" w:after="0" w:afterAutospacing="0"/>
                  <w:ind w:right="120"/>
                  <w:textAlignment w:val="baseline"/>
                  <w:rPr>
                    <w:rFonts w:ascii="Arial" w:hAnsi="Arial" w:cs="Arial"/>
                    <w:b w:val="0"/>
                    <w:bCs w:val="0"/>
                    <w:color w:val="004348"/>
                  </w:rPr>
                </w:pPr>
                <w:r>
                  <w:rPr>
                    <w:rFonts w:ascii="Arial" w:hAnsi="Arial" w:cs="Arial"/>
                    <w:b w:val="0"/>
                    <w:bCs w:val="0"/>
                    <w:color w:val="004348"/>
                  </w:rPr>
                  <w:t>Final version of project plan</w:t>
                </w:r>
              </w:p>
              <w:p w14:paraId="3B73C13C" w14:textId="2631224E" w:rsidR="00E342AE" w:rsidRPr="00E342AE" w:rsidRDefault="00E342AE" w:rsidP="00E342AE">
                <w:pPr>
                  <w:pStyle w:val="aff1"/>
                  <w:numPr>
                    <w:ilvl w:val="0"/>
                    <w:numId w:val="11"/>
                  </w:numPr>
                  <w:spacing w:before="0" w:beforeAutospacing="0" w:after="0" w:afterAutospacing="0"/>
                  <w:ind w:right="120"/>
                </w:pPr>
                <w:r>
                  <w:rPr>
                    <w:rFonts w:ascii="Arial" w:hAnsi="Arial" w:cs="Arial"/>
                    <w:b w:val="0"/>
                    <w:bCs w:val="0"/>
                    <w:color w:val="004348"/>
                  </w:rPr>
                  <w:t>Visual design of the website</w:t>
                </w:r>
                <w:r w:rsidR="00F236EA">
                  <w:rPr>
                    <w:rFonts w:ascii="Arial" w:hAnsi="Arial" w:cs="Arial"/>
                    <w:b w:val="0"/>
                    <w:bCs w:val="0"/>
                    <w:color w:val="004348"/>
                  </w:rPr>
                  <w:t xml:space="preserve"> and sitemap</w:t>
                </w:r>
              </w:p>
              <w:p w14:paraId="62C8DF48" w14:textId="77777777" w:rsidR="00E342AE" w:rsidRDefault="00E342AE" w:rsidP="00E342AE">
                <w:pPr>
                  <w:pStyle w:val="aff1"/>
                  <w:numPr>
                    <w:ilvl w:val="0"/>
                    <w:numId w:val="11"/>
                  </w:numPr>
                  <w:spacing w:before="0" w:beforeAutospacing="0" w:after="0" w:afterAutospacing="0"/>
                  <w:ind w:right="120"/>
                </w:pPr>
                <w:r>
                  <w:rPr>
                    <w:rFonts w:ascii="Arial" w:hAnsi="Arial" w:cs="Arial"/>
                    <w:b w:val="0"/>
                    <w:bCs w:val="0"/>
                    <w:color w:val="004348"/>
                  </w:rPr>
                  <w:t>First version of ERD diagram</w:t>
                </w:r>
              </w:p>
              <w:p w14:paraId="381344ED" w14:textId="7A67ED18" w:rsidR="00F236EA" w:rsidRDefault="00F236EA" w:rsidP="00E342AE">
                <w:pPr>
                  <w:pStyle w:val="aff1"/>
                  <w:numPr>
                    <w:ilvl w:val="0"/>
                    <w:numId w:val="11"/>
                  </w:numPr>
                  <w:spacing w:before="0" w:beforeAutospacing="0" w:after="0" w:afterAutospacing="0"/>
                  <w:ind w:right="120"/>
                  <w:textAlignment w:val="baseline"/>
                  <w:rPr>
                    <w:rFonts w:ascii="Arial" w:hAnsi="Arial" w:cs="Arial"/>
                    <w:b w:val="0"/>
                    <w:bCs w:val="0"/>
                    <w:color w:val="004348"/>
                  </w:rPr>
                </w:pPr>
                <w:r>
                  <w:rPr>
                    <w:rFonts w:ascii="Arial" w:hAnsi="Arial" w:cs="Arial"/>
                    <w:b w:val="0"/>
                    <w:bCs w:val="0"/>
                    <w:color w:val="004348"/>
                  </w:rPr>
                  <w:t>First version of GUI design</w:t>
                </w:r>
              </w:p>
              <w:p w14:paraId="39BEB022" w14:textId="7FFF9AC4" w:rsidR="000E61B3" w:rsidRDefault="000E61B3" w:rsidP="0064191E">
                <w:pPr>
                  <w:pStyle w:val="aff1"/>
                  <w:spacing w:before="0" w:beforeAutospacing="0" w:after="0" w:afterAutospacing="0"/>
                  <w:ind w:left="360"/>
                  <w:rPr>
                    <w:b w:val="0"/>
                    <w:bCs w:val="0"/>
                  </w:rPr>
                </w:pPr>
                <w:r>
                  <w:rPr>
                    <w:rStyle w:val="apple-tab-span"/>
                    <w:rFonts w:ascii="Arial" w:hAnsi="Arial" w:cs="Arial"/>
                    <w:b w:val="0"/>
                    <w:bCs w:val="0"/>
                    <w:color w:val="004348"/>
                    <w:sz w:val="20"/>
                    <w:szCs w:val="20"/>
                  </w:rPr>
                  <w:lastRenderedPageBreak/>
                  <w:tab/>
                </w:r>
                <w:r>
                  <w:rPr>
                    <w:rStyle w:val="apple-tab-span"/>
                    <w:rFonts w:ascii="Arial" w:hAnsi="Arial" w:cs="Arial"/>
                    <w:b w:val="0"/>
                    <w:bCs w:val="0"/>
                    <w:color w:val="004348"/>
                    <w:sz w:val="20"/>
                    <w:szCs w:val="20"/>
                  </w:rPr>
                  <w:tab/>
                </w:r>
                <w:r>
                  <w:rPr>
                    <w:rStyle w:val="apple-tab-span"/>
                    <w:rFonts w:ascii="Arial" w:hAnsi="Arial" w:cs="Arial"/>
                    <w:b w:val="0"/>
                    <w:bCs w:val="0"/>
                    <w:color w:val="004348"/>
                    <w:sz w:val="20"/>
                    <w:szCs w:val="20"/>
                  </w:rPr>
                  <w:tab/>
                </w:r>
                <w:r>
                  <w:rPr>
                    <w:rStyle w:val="apple-tab-span"/>
                    <w:rFonts w:ascii="Arial" w:hAnsi="Arial" w:cs="Arial"/>
                    <w:b w:val="0"/>
                    <w:bCs w:val="0"/>
                    <w:color w:val="004348"/>
                    <w:sz w:val="20"/>
                    <w:szCs w:val="20"/>
                  </w:rPr>
                  <w:tab/>
                </w:r>
              </w:p>
              <w:p w14:paraId="26BA8B64" w14:textId="7DECB3FB" w:rsidR="000E61B3" w:rsidRPr="0064191E" w:rsidRDefault="000E61B3" w:rsidP="0064191E">
                <w:pPr>
                  <w:pStyle w:val="20"/>
                  <w:outlineLvl w:val="1"/>
                  <w:rPr>
                    <w:rFonts w:asciiTheme="minorHAnsi" w:hAnsiTheme="minorHAnsi" w:cstheme="minorHAnsi"/>
                    <w:bCs w:val="0"/>
                    <w:color w:val="03ABAB" w:themeColor="text2" w:themeTint="BF"/>
                    <w:spacing w:val="0"/>
                    <w:sz w:val="48"/>
                    <w:szCs w:val="48"/>
                  </w:rPr>
                </w:pPr>
                <w:bookmarkStart w:id="16" w:name="_Toc525546988"/>
                <w:r w:rsidRPr="0064191E">
                  <w:rPr>
                    <w:rFonts w:asciiTheme="minorHAnsi" w:hAnsiTheme="minorHAnsi" w:cstheme="minorHAnsi"/>
                    <w:bCs w:val="0"/>
                    <w:color w:val="03ABAB" w:themeColor="text2" w:themeTint="BF"/>
                    <w:spacing w:val="0"/>
                    <w:sz w:val="48"/>
                    <w:szCs w:val="48"/>
                  </w:rPr>
                  <w:t>Phase 4: Improve</w:t>
                </w:r>
                <w:bookmarkEnd w:id="16"/>
              </w:p>
              <w:p w14:paraId="5D824A14" w14:textId="77777777" w:rsidR="000E61B3" w:rsidRDefault="000E61B3" w:rsidP="000E61B3">
                <w:pPr>
                  <w:pStyle w:val="aff1"/>
                  <w:spacing w:before="0" w:beforeAutospacing="0" w:after="0" w:afterAutospacing="0"/>
                  <w:ind w:left="120" w:right="120"/>
                </w:pPr>
                <w:r>
                  <w:rPr>
                    <w:rFonts w:ascii="Arial" w:hAnsi="Arial" w:cs="Arial"/>
                    <w:b w:val="0"/>
                    <w:bCs w:val="0"/>
                    <w:color w:val="004348"/>
                    <w:sz w:val="28"/>
                    <w:szCs w:val="28"/>
                  </w:rPr>
                  <w:t xml:space="preserve"> </w:t>
                </w:r>
              </w:p>
              <w:p w14:paraId="07D83F23" w14:textId="6AAF0C06" w:rsidR="00452E42" w:rsidRDefault="00452E42" w:rsidP="000E61B3">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 xml:space="preserve">The fourth phase has one activity: </w:t>
                </w:r>
              </w:p>
              <w:p w14:paraId="586D26A8" w14:textId="77777777" w:rsidR="00452E42" w:rsidRPr="00452E42" w:rsidRDefault="00452E42" w:rsidP="000E61B3">
                <w:pPr>
                  <w:pStyle w:val="aff1"/>
                  <w:spacing w:before="0" w:beforeAutospacing="0" w:after="0" w:afterAutospacing="0"/>
                  <w:ind w:left="120" w:right="120"/>
                  <w:rPr>
                    <w:rFonts w:ascii="Arial" w:hAnsi="Arial" w:cs="Arial"/>
                    <w:bCs w:val="0"/>
                    <w:color w:val="004348"/>
                    <w:u w:val="single"/>
                  </w:rPr>
                </w:pPr>
              </w:p>
              <w:p w14:paraId="6A60B76E" w14:textId="2F79F014" w:rsidR="000E61B3" w:rsidRPr="00452E4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Improve the software design (Non-functional)</w:t>
                </w:r>
              </w:p>
              <w:p w14:paraId="73FC02A8" w14:textId="77777777" w:rsidR="00452E42" w:rsidRDefault="00452E42" w:rsidP="00452E42">
                <w:pPr>
                  <w:pStyle w:val="aff1"/>
                  <w:spacing w:before="0" w:beforeAutospacing="0" w:after="0" w:afterAutospacing="0"/>
                  <w:ind w:left="840" w:right="120"/>
                </w:pPr>
              </w:p>
              <w:p w14:paraId="48E57D57" w14:textId="77777777" w:rsidR="00452E42" w:rsidRDefault="00452E42" w:rsidP="000E61B3">
                <w:pPr>
                  <w:pStyle w:val="aff1"/>
                  <w:spacing w:before="0" w:beforeAutospacing="0" w:after="0" w:afterAutospacing="0"/>
                  <w:ind w:left="1200" w:right="120" w:hanging="720"/>
                  <w:rPr>
                    <w:rFonts w:ascii="Arial" w:hAnsi="Arial" w:cs="Arial"/>
                    <w:b w:val="0"/>
                    <w:bCs w:val="0"/>
                    <w:color w:val="004348"/>
                  </w:rPr>
                </w:pPr>
              </w:p>
              <w:p w14:paraId="33FA96DA" w14:textId="77777777" w:rsidR="00452E42" w:rsidRDefault="00452E42" w:rsidP="00452E42">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Pr>
                    <w:rFonts w:ascii="Arial" w:hAnsi="Arial" w:cs="Arial"/>
                    <w:bCs w:val="0"/>
                    <w:color w:val="004348"/>
                    <w:u w:val="single"/>
                  </w:rPr>
                  <w:t>:</w:t>
                </w:r>
              </w:p>
              <w:p w14:paraId="35FA96BF" w14:textId="77777777" w:rsidR="00452E42" w:rsidRDefault="00452E42" w:rsidP="000E61B3">
                <w:pPr>
                  <w:pStyle w:val="aff1"/>
                  <w:spacing w:before="0" w:beforeAutospacing="0" w:after="0" w:afterAutospacing="0"/>
                  <w:ind w:left="1200" w:right="120" w:hanging="720"/>
                  <w:rPr>
                    <w:rFonts w:ascii="Arial" w:hAnsi="Arial" w:cs="Arial"/>
                    <w:b w:val="0"/>
                    <w:bCs w:val="0"/>
                    <w:color w:val="004348"/>
                  </w:rPr>
                </w:pPr>
              </w:p>
              <w:p w14:paraId="1B69F2D2" w14:textId="2B10FA7D"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Meeting with tutor</w:t>
                </w:r>
              </w:p>
              <w:p w14:paraId="4A951F6E" w14:textId="37704250"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Discuss the software design(Non-functional)</w:t>
                </w:r>
              </w:p>
              <w:p w14:paraId="55E3A131" w14:textId="411967E7"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Improve the software design(Non-functional)</w:t>
                </w:r>
              </w:p>
              <w:p w14:paraId="18ABB3AA" w14:textId="49C8D14E"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Create setup document</w:t>
                </w:r>
              </w:p>
              <w:p w14:paraId="0E183297" w14:textId="30D584B3"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Work on the process report</w:t>
                </w:r>
              </w:p>
              <w:p w14:paraId="51597650"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701CC263" w14:textId="31D0C79D"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24-09-2018 until 11-11-2018</w:t>
                </w:r>
              </w:p>
              <w:p w14:paraId="3186ACC6" w14:textId="668466EA" w:rsidR="00CD6444" w:rsidRDefault="00CD6444"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Actual working hours: 30 hours</w:t>
                </w:r>
              </w:p>
              <w:p w14:paraId="0C8B711A" w14:textId="5C7E9FB3" w:rsidR="00452E42" w:rsidRDefault="00452E42" w:rsidP="000E61B3">
                <w:pPr>
                  <w:pStyle w:val="aff1"/>
                  <w:spacing w:before="0" w:beforeAutospacing="0" w:after="0" w:afterAutospacing="0"/>
                  <w:ind w:left="120" w:right="120"/>
                  <w:rPr>
                    <w:rFonts w:ascii="Arial" w:hAnsi="Arial" w:cs="Arial"/>
                    <w:b w:val="0"/>
                    <w:bCs w:val="0"/>
                    <w:color w:val="004348"/>
                  </w:rPr>
                </w:pPr>
              </w:p>
              <w:p w14:paraId="00C18B25" w14:textId="77777777" w:rsidR="00452E42" w:rsidRDefault="00452E42" w:rsidP="000E61B3">
                <w:pPr>
                  <w:pStyle w:val="aff1"/>
                  <w:spacing w:before="0" w:beforeAutospacing="0" w:after="0" w:afterAutospacing="0"/>
                  <w:ind w:left="120" w:right="120"/>
                </w:pPr>
              </w:p>
              <w:p w14:paraId="1A5A3C50" w14:textId="1C03BA40" w:rsidR="000E61B3" w:rsidRDefault="000E61B3" w:rsidP="000E61B3">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Deliverables for milestone M4 are:</w:t>
                </w:r>
              </w:p>
              <w:p w14:paraId="560CD861" w14:textId="77777777" w:rsidR="00452E42" w:rsidRPr="00452E42" w:rsidRDefault="00452E42" w:rsidP="000E61B3">
                <w:pPr>
                  <w:pStyle w:val="aff1"/>
                  <w:spacing w:before="0" w:beforeAutospacing="0" w:after="0" w:afterAutospacing="0"/>
                  <w:ind w:left="120" w:right="120"/>
                  <w:rPr>
                    <w:u w:val="single"/>
                  </w:rPr>
                </w:pPr>
              </w:p>
              <w:p w14:paraId="12C895B8" w14:textId="2F393358"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Non-functional application GUI, website and database(ERD)</w:t>
                </w:r>
              </w:p>
              <w:p w14:paraId="3424605A" w14:textId="34DF28E4"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Setup document</w:t>
                </w:r>
              </w:p>
              <w:p w14:paraId="7291327C" w14:textId="04802A02"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Process report of block 1</w:t>
                </w:r>
              </w:p>
              <w:p w14:paraId="474ABE6D" w14:textId="7BA26F72"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Agenda's and minutes meeting</w:t>
                </w:r>
              </w:p>
              <w:p w14:paraId="19782D59" w14:textId="77777777" w:rsidR="000E61B3" w:rsidRDefault="000E61B3" w:rsidP="000E61B3"/>
              <w:p w14:paraId="32706954"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1D85859F"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2663F0E4" w14:textId="77777777" w:rsidR="000E61B3" w:rsidRPr="0064191E" w:rsidRDefault="000E61B3" w:rsidP="0064191E">
                <w:pPr>
                  <w:pStyle w:val="20"/>
                  <w:outlineLvl w:val="1"/>
                  <w:rPr>
                    <w:rFonts w:asciiTheme="minorHAnsi" w:hAnsiTheme="minorHAnsi" w:cstheme="minorHAnsi"/>
                    <w:bCs w:val="0"/>
                    <w:color w:val="03ABAB" w:themeColor="text2" w:themeTint="BF"/>
                    <w:spacing w:val="0"/>
                    <w:sz w:val="48"/>
                    <w:szCs w:val="48"/>
                  </w:rPr>
                </w:pPr>
                <w:bookmarkStart w:id="17" w:name="_Toc525546989"/>
                <w:r w:rsidRPr="0064191E">
                  <w:rPr>
                    <w:rFonts w:asciiTheme="minorHAnsi" w:hAnsiTheme="minorHAnsi" w:cstheme="minorHAnsi"/>
                    <w:bCs w:val="0"/>
                    <w:color w:val="03ABAB" w:themeColor="text2" w:themeTint="BF"/>
                    <w:spacing w:val="0"/>
                    <w:sz w:val="48"/>
                    <w:szCs w:val="48"/>
                  </w:rPr>
                  <w:t>Phase 5: Develop</w:t>
                </w:r>
                <w:bookmarkEnd w:id="17"/>
              </w:p>
              <w:p w14:paraId="1E56B2F2" w14:textId="034A6E99" w:rsidR="00452E42" w:rsidRPr="0064191E" w:rsidRDefault="00452E42" w:rsidP="0064191E">
                <w:pPr>
                  <w:pStyle w:val="20"/>
                  <w:outlineLvl w:val="1"/>
                  <w:rPr>
                    <w:rFonts w:ascii="Arial" w:hAnsi="Arial" w:cs="Arial"/>
                    <w:bCs w:val="0"/>
                    <w:color w:val="004348"/>
                    <w:sz w:val="24"/>
                    <w:szCs w:val="24"/>
                    <w:u w:val="single"/>
                  </w:rPr>
                </w:pPr>
                <w:r w:rsidRPr="0064191E">
                  <w:rPr>
                    <w:rFonts w:asciiTheme="minorHAnsi" w:hAnsiTheme="minorHAnsi" w:cstheme="minorHAnsi"/>
                    <w:bCs w:val="0"/>
                    <w:color w:val="03ABAB" w:themeColor="text2" w:themeTint="BF"/>
                    <w:spacing w:val="0"/>
                    <w:sz w:val="24"/>
                    <w:szCs w:val="24"/>
                  </w:rPr>
                  <w:t xml:space="preserve"> </w:t>
                </w:r>
                <w:bookmarkStart w:id="18" w:name="_Toc525546990"/>
                <w:r w:rsidRPr="0064191E">
                  <w:rPr>
                    <w:rFonts w:ascii="Arial" w:hAnsi="Arial" w:cs="Arial"/>
                    <w:bCs w:val="0"/>
                    <w:color w:val="004348"/>
                    <w:sz w:val="24"/>
                    <w:szCs w:val="24"/>
                    <w:u w:val="single"/>
                  </w:rPr>
                  <w:t>The fifth phase has one activity:</w:t>
                </w:r>
                <w:bookmarkEnd w:id="18"/>
                <w:r w:rsidRPr="0064191E">
                  <w:rPr>
                    <w:rFonts w:ascii="Arial" w:hAnsi="Arial" w:cs="Arial"/>
                    <w:bCs w:val="0"/>
                    <w:color w:val="004348"/>
                    <w:sz w:val="24"/>
                    <w:szCs w:val="24"/>
                    <w:u w:val="single"/>
                  </w:rPr>
                  <w:t xml:space="preserve"> </w:t>
                </w:r>
              </w:p>
              <w:p w14:paraId="41C03BE0" w14:textId="77777777" w:rsidR="00452E42" w:rsidRDefault="00452E42" w:rsidP="00452E42">
                <w:pPr>
                  <w:pStyle w:val="aff1"/>
                  <w:spacing w:before="0" w:beforeAutospacing="0" w:after="0" w:afterAutospacing="0"/>
                  <w:ind w:right="120"/>
                  <w:rPr>
                    <w:rFonts w:asciiTheme="minorHAnsi" w:eastAsiaTheme="minorHAnsi" w:hAnsiTheme="minorHAnsi"/>
                    <w:color w:val="000000" w:themeColor="text1"/>
                    <w:sz w:val="20"/>
                    <w:szCs w:val="20"/>
                  </w:rPr>
                </w:pPr>
              </w:p>
              <w:p w14:paraId="00EE8614" w14:textId="365E6876" w:rsidR="00E21022" w:rsidRDefault="00F236EA" w:rsidP="00F236EA">
                <w:pPr>
                  <w:pStyle w:val="aff1"/>
                  <w:numPr>
                    <w:ilvl w:val="0"/>
                    <w:numId w:val="11"/>
                  </w:numPr>
                  <w:spacing w:before="0" w:beforeAutospacing="0" w:after="0" w:afterAutospacing="0"/>
                  <w:ind w:right="120"/>
                  <w:rPr>
                    <w:rFonts w:ascii="Arial" w:hAnsi="Arial" w:cs="Arial"/>
                    <w:b w:val="0"/>
                    <w:bCs w:val="0"/>
                    <w:color w:val="004348"/>
                  </w:rPr>
                </w:pPr>
                <w:r w:rsidRPr="00F236EA">
                  <w:rPr>
                    <w:rFonts w:ascii="Arial" w:hAnsi="Arial" w:cs="Arial"/>
                    <w:b w:val="0"/>
                    <w:bCs w:val="0"/>
                    <w:color w:val="004348"/>
                  </w:rPr>
                  <w:t>Actual implementation (create functional website, functional application and the database</w:t>
                </w:r>
                <w:r>
                  <w:rPr>
                    <w:rFonts w:ascii="Arial" w:hAnsi="Arial" w:cs="Arial"/>
                    <w:b w:val="0"/>
                    <w:bCs w:val="0"/>
                    <w:color w:val="004348"/>
                  </w:rPr>
                  <w:t>)</w:t>
                </w:r>
                <w:r w:rsidRPr="00F236EA">
                  <w:rPr>
                    <w:rFonts w:ascii="Arial" w:hAnsi="Arial" w:cs="Arial"/>
                    <w:b w:val="0"/>
                    <w:bCs w:val="0"/>
                    <w:color w:val="004348"/>
                  </w:rPr>
                  <w:t xml:space="preserve"> </w:t>
                </w:r>
              </w:p>
              <w:p w14:paraId="122ACE73" w14:textId="0F3ED4B1" w:rsidR="00E21022" w:rsidRDefault="00E21022" w:rsidP="00E21022">
                <w:pPr>
                  <w:pStyle w:val="aff1"/>
                  <w:spacing w:before="0" w:beforeAutospacing="0" w:after="0" w:afterAutospacing="0"/>
                  <w:ind w:right="120"/>
                  <w:rPr>
                    <w:rFonts w:ascii="Arial" w:hAnsi="Arial" w:cs="Arial"/>
                    <w:b w:val="0"/>
                    <w:bCs w:val="0"/>
                    <w:color w:val="004348"/>
                  </w:rPr>
                </w:pPr>
              </w:p>
              <w:p w14:paraId="52E69F63" w14:textId="747D67B6" w:rsidR="00E21022" w:rsidRDefault="00E21022" w:rsidP="00E21022">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Pr>
                    <w:rFonts w:ascii="Arial" w:hAnsi="Arial" w:cs="Arial"/>
                    <w:bCs w:val="0"/>
                    <w:color w:val="004348"/>
                    <w:u w:val="single"/>
                  </w:rPr>
                  <w:t>:</w:t>
                </w:r>
              </w:p>
              <w:p w14:paraId="0A00ADA7" w14:textId="57128EF2" w:rsidR="00E21022" w:rsidRDefault="00E21022" w:rsidP="00E21022">
                <w:pPr>
                  <w:pStyle w:val="aff1"/>
                  <w:spacing w:before="0" w:beforeAutospacing="0" w:after="0" w:afterAutospacing="0"/>
                  <w:ind w:left="120" w:right="120"/>
                  <w:rPr>
                    <w:rFonts w:ascii="Arial" w:hAnsi="Arial" w:cs="Arial"/>
                    <w:bCs w:val="0"/>
                    <w:color w:val="004348"/>
                    <w:u w:val="single"/>
                  </w:rPr>
                </w:pPr>
              </w:p>
              <w:p w14:paraId="6A6A2F80" w14:textId="11E04EB4"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Meeting with tutor</w:t>
                </w:r>
              </w:p>
              <w:p w14:paraId="06AD2BFA" w14:textId="62E65D3E"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Develop the functionalities for website</w:t>
                </w:r>
              </w:p>
              <w:p w14:paraId="3C7CCD91" w14:textId="465AEF29"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Develop the functionalities for applications</w:t>
                </w:r>
              </w:p>
              <w:p w14:paraId="1AE712EA" w14:textId="5D7834F3"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lastRenderedPageBreak/>
                  <w:t>Develop database according to ERD</w:t>
                </w:r>
              </w:p>
              <w:p w14:paraId="2DCD4951" w14:textId="77777777" w:rsidR="000E61B3" w:rsidRDefault="000E61B3" w:rsidP="000E61B3">
                <w:pPr>
                  <w:pStyle w:val="aff1"/>
                  <w:spacing w:before="0" w:beforeAutospacing="0" w:after="0" w:afterAutospacing="0"/>
                  <w:ind w:left="1200" w:right="120" w:hanging="720"/>
                </w:pPr>
                <w:r>
                  <w:rPr>
                    <w:rFonts w:ascii="Arial" w:hAnsi="Arial" w:cs="Arial"/>
                    <w:b w:val="0"/>
                    <w:bCs w:val="0"/>
                    <w:color w:val="004348"/>
                  </w:rPr>
                  <w:t xml:space="preserve"> </w:t>
                </w:r>
              </w:p>
              <w:p w14:paraId="378265A5" w14:textId="327C418B"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12-11-2018 until 09-12-2018</w:t>
                </w:r>
              </w:p>
              <w:p w14:paraId="63EB30F5" w14:textId="082ECE72" w:rsidR="00E21022" w:rsidRDefault="00CD6444"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Actual working hours: 80 hours</w:t>
                </w:r>
              </w:p>
              <w:p w14:paraId="428997E2" w14:textId="77777777" w:rsidR="00E21022" w:rsidRDefault="00E21022" w:rsidP="000E61B3">
                <w:pPr>
                  <w:pStyle w:val="aff1"/>
                  <w:spacing w:before="0" w:beforeAutospacing="0" w:after="0" w:afterAutospacing="0"/>
                  <w:ind w:left="120" w:right="120"/>
                </w:pPr>
              </w:p>
              <w:p w14:paraId="20822DC8" w14:textId="33949CE8" w:rsidR="000E61B3" w:rsidRDefault="000E61B3" w:rsidP="000E61B3">
                <w:pPr>
                  <w:pStyle w:val="aff1"/>
                  <w:spacing w:before="0" w:beforeAutospacing="0" w:after="0" w:afterAutospacing="0"/>
                  <w:ind w:left="120" w:right="120"/>
                  <w:rPr>
                    <w:rFonts w:ascii="Arial" w:hAnsi="Arial" w:cs="Arial"/>
                    <w:bCs w:val="0"/>
                    <w:color w:val="004348"/>
                    <w:u w:val="single"/>
                  </w:rPr>
                </w:pPr>
                <w:r w:rsidRPr="00E21022">
                  <w:rPr>
                    <w:rFonts w:ascii="Arial" w:hAnsi="Arial" w:cs="Arial"/>
                    <w:bCs w:val="0"/>
                    <w:color w:val="004348"/>
                    <w:u w:val="single"/>
                  </w:rPr>
                  <w:t>Deliverables for milestone M5 are:</w:t>
                </w:r>
              </w:p>
              <w:p w14:paraId="3C604B2F" w14:textId="77777777" w:rsidR="00E21022" w:rsidRDefault="00E21022" w:rsidP="00E21022">
                <w:pPr>
                  <w:pStyle w:val="aff1"/>
                  <w:spacing w:before="0" w:beforeAutospacing="0" w:after="0" w:afterAutospacing="0"/>
                  <w:ind w:right="120"/>
                  <w:rPr>
                    <w:u w:val="single"/>
                  </w:rPr>
                </w:pPr>
              </w:p>
              <w:p w14:paraId="3D230608" w14:textId="6452179A"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Version of website with functionalities</w:t>
                </w:r>
              </w:p>
              <w:p w14:paraId="15A4415A" w14:textId="77777777" w:rsidR="00E2102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Version of applications with functionalities</w:t>
                </w:r>
              </w:p>
              <w:p w14:paraId="5AC8A541" w14:textId="23630782"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Database</w:t>
                </w:r>
              </w:p>
              <w:p w14:paraId="55C645E2" w14:textId="7A1CE2C2" w:rsidR="000E61B3" w:rsidRDefault="000E61B3" w:rsidP="000E61B3">
                <w:pPr>
                  <w:spacing w:after="240"/>
                </w:pPr>
              </w:p>
              <w:p w14:paraId="4134269C" w14:textId="77777777" w:rsidR="0064191E" w:rsidRDefault="0064191E" w:rsidP="000E61B3">
                <w:pPr>
                  <w:spacing w:after="240"/>
                </w:pPr>
              </w:p>
              <w:p w14:paraId="3273D05C" w14:textId="77777777" w:rsidR="000E61B3" w:rsidRPr="0064191E" w:rsidRDefault="000E61B3" w:rsidP="0064191E">
                <w:pPr>
                  <w:pStyle w:val="20"/>
                  <w:outlineLvl w:val="1"/>
                  <w:rPr>
                    <w:rFonts w:asciiTheme="minorHAnsi" w:hAnsiTheme="minorHAnsi" w:cstheme="minorHAnsi"/>
                    <w:bCs w:val="0"/>
                    <w:color w:val="03ABAB" w:themeColor="text2" w:themeTint="BF"/>
                    <w:spacing w:val="0"/>
                    <w:sz w:val="48"/>
                    <w:szCs w:val="48"/>
                  </w:rPr>
                </w:pPr>
                <w:bookmarkStart w:id="19" w:name="_Toc525546991"/>
                <w:r w:rsidRPr="0064191E">
                  <w:rPr>
                    <w:rFonts w:asciiTheme="minorHAnsi" w:hAnsiTheme="minorHAnsi" w:cstheme="minorHAnsi"/>
                    <w:bCs w:val="0"/>
                    <w:color w:val="03ABAB" w:themeColor="text2" w:themeTint="BF"/>
                    <w:spacing w:val="0"/>
                    <w:sz w:val="48"/>
                    <w:szCs w:val="48"/>
                  </w:rPr>
                  <w:t>Phase 6: T</w:t>
                </w:r>
                <w:r w:rsidRPr="008B02AA">
                  <w:rPr>
                    <w:rFonts w:asciiTheme="minorHAnsi" w:hAnsiTheme="minorHAnsi" w:cstheme="minorHAnsi"/>
                    <w:bCs w:val="0"/>
                    <w:color w:val="03ABAB" w:themeColor="text2" w:themeTint="BF"/>
                    <w:spacing w:val="0"/>
                    <w:sz w:val="48"/>
                    <w:szCs w:val="48"/>
                  </w:rPr>
                  <w:t>e</w:t>
                </w:r>
                <w:r w:rsidRPr="0064191E">
                  <w:rPr>
                    <w:rFonts w:asciiTheme="minorHAnsi" w:hAnsiTheme="minorHAnsi" w:cstheme="minorHAnsi"/>
                    <w:bCs w:val="0"/>
                    <w:color w:val="03ABAB" w:themeColor="text2" w:themeTint="BF"/>
                    <w:spacing w:val="0"/>
                    <w:sz w:val="48"/>
                    <w:szCs w:val="48"/>
                  </w:rPr>
                  <w:t>st</w:t>
                </w:r>
                <w:bookmarkEnd w:id="19"/>
              </w:p>
              <w:p w14:paraId="200D2A6C" w14:textId="77777777" w:rsidR="000E61B3" w:rsidRDefault="000E61B3" w:rsidP="000E61B3"/>
              <w:p w14:paraId="547FDC5D" w14:textId="7318198B" w:rsidR="00E21022" w:rsidRDefault="000E61B3" w:rsidP="00E21022">
                <w:pPr>
                  <w:pStyle w:val="aff1"/>
                  <w:spacing w:before="0" w:beforeAutospacing="0" w:after="0" w:afterAutospacing="0"/>
                  <w:ind w:left="120" w:right="120"/>
                  <w:rPr>
                    <w:rFonts w:ascii="Arial" w:hAnsi="Arial" w:cs="Arial"/>
                    <w:bCs w:val="0"/>
                    <w:color w:val="004348"/>
                    <w:u w:val="single"/>
                  </w:rPr>
                </w:pPr>
                <w:r>
                  <w:rPr>
                    <w:rFonts w:ascii="Arial" w:hAnsi="Arial" w:cs="Arial"/>
                    <w:b w:val="0"/>
                    <w:bCs w:val="0"/>
                    <w:color w:val="004348"/>
                    <w:sz w:val="28"/>
                    <w:szCs w:val="28"/>
                  </w:rPr>
                  <w:t xml:space="preserve"> </w:t>
                </w:r>
                <w:r w:rsidR="00E21022" w:rsidRPr="00452E42">
                  <w:rPr>
                    <w:rFonts w:ascii="Arial" w:hAnsi="Arial" w:cs="Arial"/>
                    <w:bCs w:val="0"/>
                    <w:color w:val="004348"/>
                    <w:u w:val="single"/>
                  </w:rPr>
                  <w:t xml:space="preserve">The </w:t>
                </w:r>
                <w:r w:rsidR="00E21022">
                  <w:rPr>
                    <w:rFonts w:ascii="Arial" w:hAnsi="Arial" w:cs="Arial"/>
                    <w:bCs w:val="0"/>
                    <w:color w:val="004348"/>
                    <w:u w:val="single"/>
                  </w:rPr>
                  <w:t>sixth</w:t>
                </w:r>
                <w:r w:rsidR="00E21022" w:rsidRPr="00452E42">
                  <w:rPr>
                    <w:rFonts w:ascii="Arial" w:hAnsi="Arial" w:cs="Arial"/>
                    <w:bCs w:val="0"/>
                    <w:color w:val="004348"/>
                    <w:u w:val="single"/>
                  </w:rPr>
                  <w:t xml:space="preserve"> phase has one activity: </w:t>
                </w:r>
              </w:p>
              <w:p w14:paraId="7BC1CA6E" w14:textId="77777777" w:rsidR="00E21022" w:rsidRDefault="000E61B3" w:rsidP="000E61B3">
                <w:pPr>
                  <w:pStyle w:val="aff1"/>
                  <w:spacing w:before="0" w:beforeAutospacing="0" w:after="0" w:afterAutospacing="0"/>
                  <w:ind w:left="120" w:right="120"/>
                  <w:rPr>
                    <w:rFonts w:ascii="Arial" w:hAnsi="Arial" w:cs="Arial"/>
                    <w:b w:val="0"/>
                    <w:bCs w:val="0"/>
                    <w:color w:val="004348"/>
                    <w:sz w:val="28"/>
                    <w:szCs w:val="28"/>
                  </w:rPr>
                </w:pPr>
                <w:r>
                  <w:rPr>
                    <w:rFonts w:ascii="Arial" w:hAnsi="Arial" w:cs="Arial"/>
                    <w:b w:val="0"/>
                    <w:bCs w:val="0"/>
                    <w:color w:val="004348"/>
                    <w:sz w:val="28"/>
                    <w:szCs w:val="28"/>
                  </w:rPr>
                  <w:t> </w:t>
                </w:r>
              </w:p>
              <w:p w14:paraId="34213246" w14:textId="5E94DF21" w:rsidR="000E61B3" w:rsidRPr="00E2102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Testing</w:t>
                </w:r>
              </w:p>
              <w:p w14:paraId="1040EE27" w14:textId="25FCF6A2" w:rsidR="00E21022" w:rsidRDefault="00E21022" w:rsidP="00E21022">
                <w:pPr>
                  <w:pStyle w:val="aff1"/>
                  <w:spacing w:before="0" w:beforeAutospacing="0" w:after="0" w:afterAutospacing="0"/>
                  <w:ind w:right="120"/>
                  <w:rPr>
                    <w:rFonts w:ascii="Arial" w:hAnsi="Arial" w:cs="Arial"/>
                    <w:b w:val="0"/>
                    <w:bCs w:val="0"/>
                    <w:color w:val="004348"/>
                  </w:rPr>
                </w:pPr>
              </w:p>
              <w:p w14:paraId="748E5B9F" w14:textId="145DDA80" w:rsidR="00E21022" w:rsidRDefault="00E21022" w:rsidP="00E21022">
                <w:pPr>
                  <w:pStyle w:val="aff1"/>
                  <w:spacing w:before="0" w:beforeAutospacing="0" w:after="0" w:afterAutospacing="0"/>
                  <w:ind w:right="120"/>
                  <w:rPr>
                    <w:rFonts w:ascii="Arial" w:hAnsi="Arial" w:cs="Arial"/>
                    <w:b w:val="0"/>
                    <w:bCs w:val="0"/>
                    <w:color w:val="004348"/>
                  </w:rPr>
                </w:pPr>
              </w:p>
              <w:p w14:paraId="20561DE8" w14:textId="77777777" w:rsidR="00E21022" w:rsidRDefault="00E21022" w:rsidP="00E21022">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Pr>
                    <w:rFonts w:ascii="Arial" w:hAnsi="Arial" w:cs="Arial"/>
                    <w:bCs w:val="0"/>
                    <w:color w:val="004348"/>
                    <w:u w:val="single"/>
                  </w:rPr>
                  <w:t>:</w:t>
                </w:r>
              </w:p>
              <w:p w14:paraId="6F941E2A" w14:textId="77777777" w:rsidR="00E21022" w:rsidRDefault="00E21022" w:rsidP="00E21022">
                <w:pPr>
                  <w:pStyle w:val="aff1"/>
                  <w:spacing w:before="0" w:beforeAutospacing="0" w:after="0" w:afterAutospacing="0"/>
                  <w:ind w:right="120"/>
                </w:pPr>
              </w:p>
              <w:p w14:paraId="78927461" w14:textId="759B2A91"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Testing the applications and websites to figure out bugs</w:t>
                </w:r>
              </w:p>
              <w:p w14:paraId="20B6B92B" w14:textId="77777777" w:rsidR="00E2102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Fixing the bugs and testing again</w:t>
                </w:r>
              </w:p>
              <w:p w14:paraId="5E77D801" w14:textId="3F0E3FEA"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Work on the process report</w:t>
                </w:r>
              </w:p>
              <w:p w14:paraId="2D8EBB58" w14:textId="249ACC30" w:rsidR="000E61B3" w:rsidRPr="00E2102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Final Meeting with tutor</w:t>
                </w:r>
              </w:p>
              <w:p w14:paraId="57B5FA61" w14:textId="77777777" w:rsidR="000E61B3" w:rsidRDefault="000E61B3" w:rsidP="000E61B3">
                <w:pPr>
                  <w:pStyle w:val="aff1"/>
                  <w:spacing w:before="0" w:beforeAutospacing="0" w:after="0" w:afterAutospacing="0"/>
                  <w:ind w:left="1200" w:right="120"/>
                </w:pPr>
                <w:r>
                  <w:rPr>
                    <w:rFonts w:ascii="Arial" w:hAnsi="Arial" w:cs="Arial"/>
                    <w:b w:val="0"/>
                    <w:bCs w:val="0"/>
                    <w:color w:val="004348"/>
                  </w:rPr>
                  <w:t xml:space="preserve"> </w:t>
                </w:r>
              </w:p>
              <w:p w14:paraId="7B534C27" w14:textId="06B2A064"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10-12-2018 until 07-01-2019</w:t>
                </w:r>
              </w:p>
              <w:p w14:paraId="0DBFDFEB" w14:textId="319C8667" w:rsidR="00CD6444" w:rsidRDefault="00CD6444"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Actual working hours: 10 hours</w:t>
                </w:r>
              </w:p>
              <w:p w14:paraId="235035AD" w14:textId="5727F88D" w:rsidR="00E21022" w:rsidRDefault="00E21022" w:rsidP="000E61B3">
                <w:pPr>
                  <w:pStyle w:val="aff1"/>
                  <w:spacing w:before="0" w:beforeAutospacing="0" w:after="0" w:afterAutospacing="0"/>
                  <w:ind w:left="120" w:right="120"/>
                  <w:rPr>
                    <w:rFonts w:ascii="Arial" w:hAnsi="Arial" w:cs="Arial"/>
                    <w:b w:val="0"/>
                    <w:bCs w:val="0"/>
                    <w:color w:val="004348"/>
                  </w:rPr>
                </w:pPr>
              </w:p>
              <w:p w14:paraId="337716BC" w14:textId="77777777" w:rsidR="00E21022" w:rsidRDefault="00E21022" w:rsidP="000E61B3">
                <w:pPr>
                  <w:pStyle w:val="aff1"/>
                  <w:spacing w:before="0" w:beforeAutospacing="0" w:after="0" w:afterAutospacing="0"/>
                  <w:ind w:left="120" w:right="120"/>
                </w:pPr>
              </w:p>
              <w:p w14:paraId="3CEFFB0D" w14:textId="18F9AB07" w:rsidR="00E21022" w:rsidRDefault="00DE5DBA" w:rsidP="00E21022">
                <w:pPr>
                  <w:pStyle w:val="aff1"/>
                  <w:spacing w:before="0" w:beforeAutospacing="0" w:after="0" w:afterAutospacing="0"/>
                  <w:ind w:left="120" w:right="120"/>
                  <w:rPr>
                    <w:rFonts w:ascii="Arial" w:hAnsi="Arial" w:cs="Arial"/>
                    <w:bCs w:val="0"/>
                    <w:color w:val="004348"/>
                    <w:u w:val="single"/>
                  </w:rPr>
                </w:pPr>
                <w:r>
                  <w:rPr>
                    <w:rFonts w:ascii="Arial" w:hAnsi="Arial" w:cs="Arial"/>
                    <w:bCs w:val="0"/>
                    <w:color w:val="004348"/>
                    <w:u w:val="single"/>
                  </w:rPr>
                  <w:t>Deliverables for milestone M6</w:t>
                </w:r>
                <w:r w:rsidR="000E61B3" w:rsidRPr="00E21022">
                  <w:rPr>
                    <w:rFonts w:ascii="Arial" w:hAnsi="Arial" w:cs="Arial"/>
                    <w:bCs w:val="0"/>
                    <w:color w:val="004348"/>
                    <w:u w:val="single"/>
                  </w:rPr>
                  <w:t xml:space="preserve"> are:</w:t>
                </w:r>
              </w:p>
              <w:p w14:paraId="6B8874DA" w14:textId="77777777" w:rsidR="00E21022" w:rsidRDefault="00E21022" w:rsidP="00E21022">
                <w:pPr>
                  <w:pStyle w:val="aff1"/>
                  <w:spacing w:before="0" w:beforeAutospacing="0" w:after="0" w:afterAutospacing="0"/>
                  <w:ind w:left="120" w:right="120"/>
                  <w:rPr>
                    <w:rFonts w:ascii="Arial" w:hAnsi="Arial" w:cs="Arial"/>
                    <w:bCs w:val="0"/>
                    <w:color w:val="004348"/>
                    <w:u w:val="single"/>
                  </w:rPr>
                </w:pPr>
              </w:p>
              <w:p w14:paraId="7D586633" w14:textId="441F1549" w:rsidR="00E21022" w:rsidRDefault="000E61B3" w:rsidP="00E342AE">
                <w:pPr>
                  <w:pStyle w:val="aff1"/>
                  <w:numPr>
                    <w:ilvl w:val="0"/>
                    <w:numId w:val="11"/>
                  </w:numPr>
                  <w:spacing w:before="0" w:beforeAutospacing="0" w:after="0" w:afterAutospacing="0"/>
                  <w:ind w:right="120"/>
                  <w:rPr>
                    <w:rFonts w:ascii="Arial" w:hAnsi="Arial" w:cs="Arial"/>
                    <w:bCs w:val="0"/>
                    <w:color w:val="004348"/>
                    <w:u w:val="single"/>
                  </w:rPr>
                </w:pPr>
                <w:r>
                  <w:rPr>
                    <w:rFonts w:ascii="Arial" w:hAnsi="Arial" w:cs="Arial"/>
                    <w:b w:val="0"/>
                    <w:bCs w:val="0"/>
                    <w:color w:val="004348"/>
                  </w:rPr>
                  <w:t xml:space="preserve">Final version of website </w:t>
                </w:r>
              </w:p>
              <w:p w14:paraId="17804027" w14:textId="77807446" w:rsidR="00E21022" w:rsidRDefault="000E61B3" w:rsidP="00E342AE">
                <w:pPr>
                  <w:pStyle w:val="aff1"/>
                  <w:numPr>
                    <w:ilvl w:val="0"/>
                    <w:numId w:val="11"/>
                  </w:numPr>
                  <w:spacing w:before="0" w:beforeAutospacing="0" w:after="0" w:afterAutospacing="0"/>
                  <w:ind w:right="120"/>
                  <w:rPr>
                    <w:rFonts w:ascii="Arial" w:hAnsi="Arial" w:cs="Arial"/>
                    <w:bCs w:val="0"/>
                    <w:color w:val="004348"/>
                    <w:u w:val="single"/>
                  </w:rPr>
                </w:pPr>
                <w:r>
                  <w:rPr>
                    <w:rFonts w:ascii="Arial" w:hAnsi="Arial" w:cs="Arial"/>
                    <w:b w:val="0"/>
                    <w:bCs w:val="0"/>
                    <w:color w:val="004348"/>
                  </w:rPr>
                  <w:t xml:space="preserve">Final version of applications </w:t>
                </w:r>
              </w:p>
              <w:p w14:paraId="2C2DA176" w14:textId="15F98AB5" w:rsidR="000E61B3" w:rsidRPr="00E21022" w:rsidRDefault="000E61B3" w:rsidP="00E342AE">
                <w:pPr>
                  <w:pStyle w:val="aff1"/>
                  <w:numPr>
                    <w:ilvl w:val="0"/>
                    <w:numId w:val="11"/>
                  </w:numPr>
                  <w:spacing w:before="0" w:beforeAutospacing="0" w:after="0" w:afterAutospacing="0"/>
                  <w:ind w:right="120"/>
                  <w:rPr>
                    <w:rFonts w:ascii="Arial" w:hAnsi="Arial" w:cs="Arial"/>
                    <w:bCs w:val="0"/>
                    <w:color w:val="004348"/>
                    <w:u w:val="single"/>
                  </w:rPr>
                </w:pPr>
                <w:r>
                  <w:rPr>
                    <w:rFonts w:ascii="Arial" w:hAnsi="Arial" w:cs="Arial"/>
                    <w:b w:val="0"/>
                    <w:bCs w:val="0"/>
                    <w:color w:val="004348"/>
                  </w:rPr>
                  <w:t>Final version of Database</w:t>
                </w:r>
              </w:p>
              <w:p w14:paraId="6D97E81B" w14:textId="214AFD2D"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Process report of block 1&amp;2</w:t>
                </w:r>
              </w:p>
              <w:p w14:paraId="77B05582" w14:textId="54DF5C65" w:rsidR="000E61B3" w:rsidRDefault="00E21022" w:rsidP="00E342AE">
                <w:pPr>
                  <w:pStyle w:val="aff1"/>
                  <w:numPr>
                    <w:ilvl w:val="0"/>
                    <w:numId w:val="11"/>
                  </w:numPr>
                  <w:spacing w:before="0" w:beforeAutospacing="0" w:after="0" w:afterAutospacing="0"/>
                  <w:ind w:right="120"/>
                </w:pPr>
                <w:r>
                  <w:rPr>
                    <w:rFonts w:ascii="Arial" w:hAnsi="Arial" w:cs="Arial"/>
                    <w:b w:val="0"/>
                    <w:bCs w:val="0"/>
                    <w:color w:val="004348"/>
                  </w:rPr>
                  <w:t>A</w:t>
                </w:r>
                <w:r w:rsidR="000E61B3">
                  <w:rPr>
                    <w:rFonts w:ascii="Arial" w:hAnsi="Arial" w:cs="Arial"/>
                    <w:b w:val="0"/>
                    <w:bCs w:val="0"/>
                    <w:color w:val="004348"/>
                  </w:rPr>
                  <w:t>genda's and minutes meeting</w:t>
                </w:r>
              </w:p>
              <w:p w14:paraId="42CD4640" w14:textId="17E87F9C" w:rsidR="000E61B3" w:rsidRDefault="000E61B3" w:rsidP="000E61B3">
                <w:pPr>
                  <w:spacing w:after="240"/>
                </w:pPr>
              </w:p>
              <w:p w14:paraId="63363619" w14:textId="77777777" w:rsidR="007209AA" w:rsidRDefault="007209AA" w:rsidP="0064191E">
                <w:pPr>
                  <w:pStyle w:val="20"/>
                  <w:outlineLvl w:val="1"/>
                  <w:rPr>
                    <w:rFonts w:asciiTheme="minorHAnsi" w:hAnsiTheme="minorHAnsi" w:cstheme="minorHAnsi"/>
                    <w:bCs w:val="0"/>
                    <w:color w:val="03ABAB" w:themeColor="text2" w:themeTint="BF"/>
                    <w:spacing w:val="0"/>
                    <w:sz w:val="48"/>
                    <w:szCs w:val="48"/>
                  </w:rPr>
                </w:pPr>
                <w:bookmarkStart w:id="20" w:name="_Toc525546992"/>
              </w:p>
              <w:p w14:paraId="1BD667CB" w14:textId="6E0F7CDE" w:rsidR="00E21022" w:rsidRPr="0064191E" w:rsidRDefault="000E61B3" w:rsidP="0064191E">
                <w:pPr>
                  <w:pStyle w:val="20"/>
                  <w:outlineLvl w:val="1"/>
                  <w:rPr>
                    <w:rFonts w:asciiTheme="minorHAnsi" w:hAnsiTheme="minorHAnsi" w:cstheme="minorHAnsi"/>
                    <w:bCs w:val="0"/>
                    <w:color w:val="03ABAB" w:themeColor="text2" w:themeTint="BF"/>
                    <w:spacing w:val="0"/>
                    <w:sz w:val="48"/>
                    <w:szCs w:val="48"/>
                  </w:rPr>
                </w:pPr>
                <w:r w:rsidRPr="0064191E">
                  <w:rPr>
                    <w:rFonts w:asciiTheme="minorHAnsi" w:hAnsiTheme="minorHAnsi" w:cstheme="minorHAnsi"/>
                    <w:bCs w:val="0"/>
                    <w:color w:val="03ABAB" w:themeColor="text2" w:themeTint="BF"/>
                    <w:spacing w:val="0"/>
                    <w:sz w:val="48"/>
                    <w:szCs w:val="48"/>
                  </w:rPr>
                  <w:lastRenderedPageBreak/>
                  <w:t>Phase 7: Closure</w:t>
                </w:r>
                <w:bookmarkEnd w:id="20"/>
              </w:p>
              <w:p w14:paraId="774D5FB3" w14:textId="77777777" w:rsidR="0064191E" w:rsidRDefault="0064191E" w:rsidP="00E21022">
                <w:pPr>
                  <w:pStyle w:val="aff1"/>
                  <w:spacing w:before="0" w:beforeAutospacing="0" w:after="0" w:afterAutospacing="0"/>
                  <w:ind w:left="120" w:right="120"/>
                  <w:rPr>
                    <w:rFonts w:ascii="Arial" w:hAnsi="Arial" w:cs="Arial"/>
                    <w:bCs w:val="0"/>
                    <w:color w:val="004348"/>
                    <w:u w:val="single"/>
                  </w:rPr>
                </w:pPr>
              </w:p>
              <w:p w14:paraId="218FC150" w14:textId="3522135B" w:rsidR="00E21022" w:rsidRDefault="00E21022" w:rsidP="00E21022">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 xml:space="preserve">The </w:t>
                </w:r>
                <w:r>
                  <w:rPr>
                    <w:rFonts w:ascii="Arial" w:hAnsi="Arial" w:cs="Arial"/>
                    <w:bCs w:val="0"/>
                    <w:color w:val="004348"/>
                    <w:u w:val="single"/>
                  </w:rPr>
                  <w:t>seventh</w:t>
                </w:r>
                <w:r w:rsidRPr="00452E42">
                  <w:rPr>
                    <w:rFonts w:ascii="Arial" w:hAnsi="Arial" w:cs="Arial"/>
                    <w:bCs w:val="0"/>
                    <w:color w:val="004348"/>
                    <w:u w:val="single"/>
                  </w:rPr>
                  <w:t xml:space="preserve"> phase has </w:t>
                </w:r>
                <w:r>
                  <w:rPr>
                    <w:rFonts w:ascii="Arial" w:hAnsi="Arial" w:cs="Arial"/>
                    <w:bCs w:val="0"/>
                    <w:color w:val="004348"/>
                    <w:u w:val="single"/>
                  </w:rPr>
                  <w:t>two activities</w:t>
                </w:r>
                <w:r w:rsidRPr="00452E42">
                  <w:rPr>
                    <w:rFonts w:ascii="Arial" w:hAnsi="Arial" w:cs="Arial"/>
                    <w:bCs w:val="0"/>
                    <w:color w:val="004348"/>
                    <w:u w:val="single"/>
                  </w:rPr>
                  <w:t xml:space="preserve">: </w:t>
                </w:r>
              </w:p>
              <w:p w14:paraId="0DC038DC" w14:textId="77777777" w:rsidR="00E21022" w:rsidRDefault="00E21022" w:rsidP="000E61B3">
                <w:pPr>
                  <w:pStyle w:val="aff1"/>
                  <w:spacing w:before="0" w:beforeAutospacing="0" w:after="0" w:afterAutospacing="0"/>
                  <w:ind w:left="120" w:right="120"/>
                  <w:rPr>
                    <w:rFonts w:ascii="Arial" w:hAnsi="Arial" w:cs="Arial"/>
                    <w:b w:val="0"/>
                    <w:bCs w:val="0"/>
                    <w:color w:val="004348"/>
                    <w:sz w:val="28"/>
                    <w:szCs w:val="28"/>
                  </w:rPr>
                </w:pPr>
              </w:p>
              <w:p w14:paraId="32EDC22B" w14:textId="1E0E01F7" w:rsidR="00E21022" w:rsidRDefault="00E21022" w:rsidP="00E342AE">
                <w:pPr>
                  <w:pStyle w:val="aff1"/>
                  <w:numPr>
                    <w:ilvl w:val="0"/>
                    <w:numId w:val="11"/>
                  </w:numPr>
                  <w:spacing w:before="0" w:beforeAutospacing="0" w:after="0" w:afterAutospacing="0"/>
                  <w:ind w:right="120"/>
                  <w:rPr>
                    <w:rFonts w:ascii="Arial" w:hAnsi="Arial" w:cs="Arial"/>
                    <w:b w:val="0"/>
                    <w:bCs w:val="0"/>
                    <w:color w:val="004348"/>
                  </w:rPr>
                </w:pPr>
                <w:bookmarkStart w:id="21" w:name="_Hlk529363764"/>
                <w:r>
                  <w:rPr>
                    <w:rFonts w:ascii="Arial" w:hAnsi="Arial" w:cs="Arial"/>
                    <w:b w:val="0"/>
                    <w:bCs w:val="0"/>
                    <w:color w:val="004348"/>
                  </w:rPr>
                  <w:t>Finalization</w:t>
                </w:r>
              </w:p>
              <w:p w14:paraId="00F9C57B" w14:textId="1A6E3135" w:rsidR="000E61B3" w:rsidRPr="00E21022" w:rsidRDefault="000E61B3" w:rsidP="00E342AE">
                <w:pPr>
                  <w:pStyle w:val="aff1"/>
                  <w:numPr>
                    <w:ilvl w:val="0"/>
                    <w:numId w:val="11"/>
                  </w:numPr>
                  <w:spacing w:before="0" w:beforeAutospacing="0" w:after="0" w:afterAutospacing="0"/>
                  <w:ind w:right="120"/>
                </w:pPr>
                <w:bookmarkStart w:id="22" w:name="_Hlk529363800"/>
                <w:bookmarkEnd w:id="21"/>
                <w:r>
                  <w:rPr>
                    <w:rFonts w:ascii="Arial" w:hAnsi="Arial" w:cs="Arial"/>
                    <w:b w:val="0"/>
                    <w:bCs w:val="0"/>
                    <w:color w:val="004348"/>
                  </w:rPr>
                  <w:t>Presentation</w:t>
                </w:r>
              </w:p>
              <w:bookmarkEnd w:id="22"/>
              <w:p w14:paraId="106274E1" w14:textId="2C2A9F2D" w:rsidR="00E21022" w:rsidRDefault="00E21022" w:rsidP="00E21022">
                <w:pPr>
                  <w:pStyle w:val="aff1"/>
                  <w:spacing w:before="0" w:beforeAutospacing="0" w:after="0" w:afterAutospacing="0"/>
                  <w:ind w:right="120"/>
                  <w:rPr>
                    <w:rFonts w:ascii="Arial" w:hAnsi="Arial" w:cs="Arial"/>
                    <w:b w:val="0"/>
                    <w:bCs w:val="0"/>
                    <w:color w:val="004348"/>
                  </w:rPr>
                </w:pPr>
              </w:p>
              <w:p w14:paraId="7A29471A" w14:textId="1C99B4C5" w:rsidR="00E21022" w:rsidRDefault="00E21022" w:rsidP="00E21022">
                <w:pPr>
                  <w:pStyle w:val="aff1"/>
                  <w:spacing w:before="0" w:beforeAutospacing="0" w:after="0" w:afterAutospacing="0"/>
                  <w:ind w:right="120"/>
                  <w:rPr>
                    <w:rFonts w:ascii="Arial" w:hAnsi="Arial" w:cs="Arial"/>
                    <w:b w:val="0"/>
                    <w:bCs w:val="0"/>
                    <w:color w:val="004348"/>
                  </w:rPr>
                </w:pPr>
              </w:p>
              <w:p w14:paraId="69F36DC6" w14:textId="77777777" w:rsidR="00E21022" w:rsidRDefault="00E21022" w:rsidP="00E21022">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Pr>
                    <w:rFonts w:ascii="Arial" w:hAnsi="Arial" w:cs="Arial"/>
                    <w:bCs w:val="0"/>
                    <w:color w:val="004348"/>
                    <w:u w:val="single"/>
                  </w:rPr>
                  <w:t>:</w:t>
                </w:r>
              </w:p>
              <w:p w14:paraId="71B61C3C" w14:textId="77777777" w:rsidR="00E21022" w:rsidRDefault="00E21022" w:rsidP="00E21022">
                <w:pPr>
                  <w:pStyle w:val="aff1"/>
                  <w:spacing w:before="0" w:beforeAutospacing="0" w:after="0" w:afterAutospacing="0"/>
                  <w:ind w:right="120"/>
                </w:pPr>
              </w:p>
              <w:p w14:paraId="0919A7A0" w14:textId="52B0D2F9"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Finalize and hand in all deliverables</w:t>
                </w:r>
              </w:p>
              <w:p w14:paraId="3840517C" w14:textId="649A6BD4" w:rsidR="000E61B3" w:rsidRDefault="00E21022" w:rsidP="00E342AE">
                <w:pPr>
                  <w:pStyle w:val="aff1"/>
                  <w:numPr>
                    <w:ilvl w:val="0"/>
                    <w:numId w:val="11"/>
                  </w:numPr>
                  <w:spacing w:before="0" w:beforeAutospacing="0" w:after="0" w:afterAutospacing="0"/>
                  <w:ind w:right="120"/>
                </w:pPr>
                <w:r>
                  <w:rPr>
                    <w:rFonts w:ascii="Arial" w:hAnsi="Arial" w:cs="Arial"/>
                    <w:b w:val="0"/>
                    <w:bCs w:val="0"/>
                    <w:color w:val="004348"/>
                  </w:rPr>
                  <w:t>Give the final</w:t>
                </w:r>
                <w:r w:rsidR="000E61B3">
                  <w:rPr>
                    <w:rFonts w:ascii="Arial" w:hAnsi="Arial" w:cs="Arial"/>
                    <w:b w:val="0"/>
                    <w:bCs w:val="0"/>
                    <w:color w:val="004348"/>
                  </w:rPr>
                  <w:t xml:space="preserve"> presentation to tutor and client</w:t>
                </w:r>
              </w:p>
              <w:p w14:paraId="1682D568" w14:textId="77777777" w:rsidR="000E61B3" w:rsidRDefault="000E61B3" w:rsidP="000E61B3">
                <w:pPr>
                  <w:pStyle w:val="aff1"/>
                  <w:spacing w:before="0" w:beforeAutospacing="0" w:after="0" w:afterAutospacing="0"/>
                  <w:ind w:left="1200" w:right="120" w:hanging="720"/>
                </w:pPr>
                <w:r>
                  <w:rPr>
                    <w:rFonts w:ascii="Arial" w:hAnsi="Arial" w:cs="Arial"/>
                    <w:b w:val="0"/>
                    <w:bCs w:val="0"/>
                    <w:color w:val="004348"/>
                  </w:rPr>
                  <w:t xml:space="preserve"> </w:t>
                </w:r>
              </w:p>
              <w:p w14:paraId="3441C05D" w14:textId="5CDCE499"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08-01-2019 until 28-01-2019</w:t>
                </w:r>
              </w:p>
              <w:p w14:paraId="213AB0DA" w14:textId="17F96156" w:rsidR="00CD6444" w:rsidRDefault="00CD6444"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Actual working hours: 4 hours</w:t>
                </w:r>
              </w:p>
              <w:p w14:paraId="6E953AE6" w14:textId="6E017A2B" w:rsidR="00E21022" w:rsidRDefault="00E21022" w:rsidP="000E61B3">
                <w:pPr>
                  <w:pStyle w:val="aff1"/>
                  <w:spacing w:before="0" w:beforeAutospacing="0" w:after="0" w:afterAutospacing="0"/>
                  <w:ind w:left="120" w:right="120"/>
                  <w:rPr>
                    <w:rFonts w:ascii="Arial" w:hAnsi="Arial" w:cs="Arial"/>
                    <w:b w:val="0"/>
                    <w:bCs w:val="0"/>
                    <w:color w:val="004348"/>
                  </w:rPr>
                </w:pPr>
              </w:p>
              <w:p w14:paraId="49B8C41F" w14:textId="77777777" w:rsidR="00E21022" w:rsidRDefault="00E21022" w:rsidP="000E61B3">
                <w:pPr>
                  <w:pStyle w:val="aff1"/>
                  <w:spacing w:before="0" w:beforeAutospacing="0" w:after="0" w:afterAutospacing="0"/>
                  <w:ind w:left="120" w:right="120"/>
                </w:pPr>
              </w:p>
              <w:p w14:paraId="597D717F" w14:textId="5048C6E2" w:rsidR="000E61B3" w:rsidRDefault="000E61B3" w:rsidP="000E61B3">
                <w:pPr>
                  <w:pStyle w:val="aff1"/>
                  <w:spacing w:before="0" w:beforeAutospacing="0" w:after="0" w:afterAutospacing="0"/>
                  <w:ind w:left="120" w:right="120"/>
                  <w:rPr>
                    <w:rFonts w:ascii="Arial" w:hAnsi="Arial" w:cs="Arial"/>
                    <w:bCs w:val="0"/>
                    <w:color w:val="004348"/>
                    <w:u w:val="single"/>
                  </w:rPr>
                </w:pPr>
                <w:r w:rsidRPr="00E21022">
                  <w:rPr>
                    <w:rFonts w:ascii="Arial" w:hAnsi="Arial" w:cs="Arial"/>
                    <w:bCs w:val="0"/>
                    <w:color w:val="004348"/>
                    <w:u w:val="single"/>
                  </w:rPr>
                  <w:t>Deliverables for milestone M5 are:</w:t>
                </w:r>
              </w:p>
              <w:p w14:paraId="13029BFA" w14:textId="77777777" w:rsidR="00E21022" w:rsidRPr="00E21022" w:rsidRDefault="00E21022" w:rsidP="000E61B3">
                <w:pPr>
                  <w:pStyle w:val="aff1"/>
                  <w:spacing w:before="0" w:beforeAutospacing="0" w:after="0" w:afterAutospacing="0"/>
                  <w:ind w:left="120" w:right="120"/>
                  <w:rPr>
                    <w:u w:val="single"/>
                  </w:rPr>
                </w:pPr>
              </w:p>
              <w:p w14:paraId="3C77FA71" w14:textId="682B7BD8"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All deliverables</w:t>
                </w:r>
              </w:p>
              <w:p w14:paraId="61CF8AB4" w14:textId="673AF4DE"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Final presentation</w:t>
                </w:r>
              </w:p>
              <w:p w14:paraId="741C301B" w14:textId="786E7B09" w:rsidR="000E61B3" w:rsidRDefault="000E61B3" w:rsidP="000E61B3"/>
              <w:p w14:paraId="4172F298" w14:textId="77777777" w:rsidR="000E61B3" w:rsidRPr="000E61B3" w:rsidRDefault="000E61B3" w:rsidP="000E61B3"/>
              <w:p w14:paraId="322F5AA1" w14:textId="2DA11C83" w:rsidR="005A6CB6" w:rsidRDefault="005A6CB6" w:rsidP="005A6CB6">
                <w:pPr>
                  <w:pStyle w:val="20"/>
                  <w:outlineLvl w:val="1"/>
                  <w:rPr>
                    <w:rFonts w:asciiTheme="minorHAnsi" w:hAnsiTheme="minorHAnsi" w:cstheme="minorHAnsi"/>
                  </w:rPr>
                </w:pPr>
              </w:p>
              <w:p w14:paraId="14B46773" w14:textId="77777777" w:rsidR="009F099B" w:rsidRPr="009F099B" w:rsidRDefault="009F099B" w:rsidP="009F099B">
                <w:pPr>
                  <w:rPr>
                    <w:rFonts w:cstheme="minorHAnsi"/>
                  </w:rPr>
                </w:pPr>
              </w:p>
              <w:p w14:paraId="0CDF6A20" w14:textId="77777777" w:rsidR="00B1581B" w:rsidRPr="009F099B" w:rsidRDefault="00B1581B" w:rsidP="003C0687">
                <w:pPr>
                  <w:rPr>
                    <w:rFonts w:cstheme="minorHAnsi"/>
                  </w:rPr>
                </w:pPr>
              </w:p>
              <w:p w14:paraId="71F6F6E8" w14:textId="77777777" w:rsidR="003C0687" w:rsidRPr="009F099B" w:rsidRDefault="003C0687" w:rsidP="003C0687">
                <w:pPr>
                  <w:rPr>
                    <w:rFonts w:cstheme="minorHAnsi"/>
                  </w:rPr>
                </w:pPr>
              </w:p>
              <w:p w14:paraId="2A6B25B5" w14:textId="77777777" w:rsidR="003C0687" w:rsidRPr="009F099B" w:rsidRDefault="003C0687" w:rsidP="003C0687">
                <w:pPr>
                  <w:rPr>
                    <w:rFonts w:cstheme="minorHAnsi"/>
                  </w:rPr>
                </w:pPr>
              </w:p>
              <w:p w14:paraId="6B925B4E" w14:textId="77777777" w:rsidR="005F71EB" w:rsidRPr="009F099B" w:rsidRDefault="005F71EB" w:rsidP="005F71EB">
                <w:pPr>
                  <w:rPr>
                    <w:rFonts w:cstheme="minorHAnsi"/>
                  </w:rPr>
                </w:pPr>
              </w:p>
            </w:tc>
          </w:tr>
        </w:tbl>
        <w:tbl>
          <w:tblPr>
            <w:tblStyle w:val="43"/>
            <w:tblpPr w:leftFromText="180" w:rightFromText="180" w:vertAnchor="text" w:horzAnchor="margin" w:tblpXSpec="center" w:tblpY="-11156"/>
            <w:tblOverlap w:val="never"/>
            <w:tblW w:w="11635" w:type="dxa"/>
            <w:tblLook w:val="04A0" w:firstRow="1" w:lastRow="0" w:firstColumn="1" w:lastColumn="0" w:noHBand="0" w:noVBand="1"/>
          </w:tblPr>
          <w:tblGrid>
            <w:gridCol w:w="11635"/>
          </w:tblGrid>
          <w:tr w:rsidR="00261119" w:rsidRPr="009F099B" w14:paraId="4F21B14C" w14:textId="77777777" w:rsidTr="005F71EB">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635" w:type="dxa"/>
                <w:shd w:val="clear" w:color="auto" w:fill="auto"/>
              </w:tcPr>
              <w:p w14:paraId="03C814AD" w14:textId="30361EE0" w:rsidR="00261119" w:rsidRPr="009F099B" w:rsidRDefault="00261119" w:rsidP="00261119">
                <w:pPr>
                  <w:pStyle w:val="a6"/>
                  <w:framePr w:hSpace="0" w:wrap="auto" w:vAnchor="margin" w:hAnchor="text" w:yAlign="inline"/>
                  <w:rPr>
                    <w:rFonts w:asciiTheme="minorHAnsi" w:hAnsiTheme="minorHAnsi"/>
                    <w:b w:val="0"/>
                    <w:bCs w:val="0"/>
                  </w:rPr>
                </w:pPr>
              </w:p>
              <w:p w14:paraId="2DCDE6F3" w14:textId="77777777" w:rsidR="00261119" w:rsidRPr="009F099B" w:rsidRDefault="00261119" w:rsidP="00261119">
                <w:pPr>
                  <w:pStyle w:val="a6"/>
                  <w:framePr w:hSpace="0" w:wrap="auto" w:vAnchor="margin" w:hAnchor="text" w:yAlign="inline"/>
                  <w:rPr>
                    <w:rFonts w:asciiTheme="minorHAnsi" w:hAnsiTheme="minorHAnsi"/>
                    <w:b w:val="0"/>
                    <w:bCs w:val="0"/>
                  </w:rPr>
                </w:pPr>
              </w:p>
            </w:tc>
          </w:tr>
        </w:tbl>
        <w:p w14:paraId="5A9B9337" w14:textId="77777777" w:rsidR="000F1DCE" w:rsidRPr="009F099B" w:rsidRDefault="00A952FD">
          <w:pPr>
            <w:spacing w:after="200"/>
            <w:rPr>
              <w:rFonts w:cstheme="minorHAnsi"/>
              <w:b/>
            </w:rPr>
          </w:pPr>
        </w:p>
      </w:sdtContent>
    </w:sdt>
    <w:sectPr w:rsidR="000F1DCE" w:rsidRPr="009F099B" w:rsidSect="00452E4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240B2" w14:textId="77777777" w:rsidR="00A952FD" w:rsidRDefault="00A952FD">
      <w:pPr>
        <w:spacing w:after="0" w:line="240" w:lineRule="auto"/>
      </w:pPr>
      <w:r>
        <w:separator/>
      </w:r>
    </w:p>
  </w:endnote>
  <w:endnote w:type="continuationSeparator" w:id="0">
    <w:p w14:paraId="0C1AABEE" w14:textId="77777777" w:rsidR="00A952FD" w:rsidRDefault="00A95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olor w:val="auto"/>
        <w:sz w:val="22"/>
        <w:szCs w:val="22"/>
      </w:rPr>
      <w:id w:val="-454256760"/>
      <w:docPartObj>
        <w:docPartGallery w:val="Page Numbers (Bottom of Page)"/>
        <w:docPartUnique/>
      </w:docPartObj>
    </w:sdtPr>
    <w:sdtEndPr>
      <w:rPr>
        <w:rFonts w:asciiTheme="majorHAnsi" w:eastAsiaTheme="majorEastAsia" w:hAnsiTheme="majorHAnsi" w:cstheme="majorBidi"/>
        <w:color w:val="008890" w:themeColor="accent1"/>
        <w:sz w:val="40"/>
        <w:szCs w:val="40"/>
      </w:rPr>
    </w:sdtEndPr>
    <w:sdtContent>
      <w:p w14:paraId="0FF75A58" w14:textId="77777777" w:rsidR="00CE0A88" w:rsidRDefault="00CE0A88">
        <w:pPr>
          <w:pStyle w:val="a8"/>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PAGE   \* MERGEFORMAT</w:instrText>
        </w:r>
        <w:r>
          <w:rPr>
            <w:rFonts w:eastAsiaTheme="minorEastAsia"/>
            <w:color w:val="auto"/>
            <w:sz w:val="22"/>
            <w:szCs w:val="22"/>
          </w:rPr>
          <w:fldChar w:fldCharType="separate"/>
        </w:r>
        <w:r w:rsidR="0079208F" w:rsidRPr="0079208F">
          <w:rPr>
            <w:rFonts w:asciiTheme="majorHAnsi" w:eastAsiaTheme="majorEastAsia" w:hAnsiTheme="majorHAnsi" w:cstheme="majorBidi"/>
            <w:noProof/>
            <w:color w:val="008890" w:themeColor="accent1"/>
            <w:sz w:val="40"/>
            <w:szCs w:val="40"/>
            <w:lang w:val="bg-BG"/>
          </w:rPr>
          <w:t>8</w:t>
        </w:r>
        <w:r>
          <w:rPr>
            <w:rFonts w:asciiTheme="majorHAnsi" w:eastAsiaTheme="majorEastAsia" w:hAnsiTheme="majorHAnsi" w:cstheme="majorBidi"/>
            <w:color w:val="008890" w:themeColor="accent1"/>
            <w:sz w:val="40"/>
            <w:szCs w:val="40"/>
          </w:rPr>
          <w:fldChar w:fldCharType="end"/>
        </w:r>
      </w:p>
    </w:sdtContent>
  </w:sdt>
  <w:p w14:paraId="1F5196F2" w14:textId="77777777" w:rsidR="00966173" w:rsidRDefault="0096617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olor w:val="auto"/>
        <w:sz w:val="22"/>
        <w:szCs w:val="22"/>
      </w:rPr>
      <w:id w:val="-737166080"/>
      <w:docPartObj>
        <w:docPartGallery w:val="Page Numbers (Bottom of Page)"/>
        <w:docPartUnique/>
      </w:docPartObj>
    </w:sdtPr>
    <w:sdtEndPr>
      <w:rPr>
        <w:rFonts w:asciiTheme="majorHAnsi" w:eastAsiaTheme="majorEastAsia" w:hAnsiTheme="majorHAnsi" w:cstheme="majorBidi"/>
        <w:color w:val="008890" w:themeColor="accent1"/>
        <w:sz w:val="40"/>
        <w:szCs w:val="40"/>
      </w:rPr>
    </w:sdtEndPr>
    <w:sdtContent>
      <w:p w14:paraId="7FC65331" w14:textId="77777777" w:rsidR="00CE0A88" w:rsidRDefault="00CE0A88">
        <w:pPr>
          <w:pStyle w:val="a8"/>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PAGE   \* MERGEFORMAT</w:instrText>
        </w:r>
        <w:r>
          <w:rPr>
            <w:rFonts w:eastAsiaTheme="minorEastAsia"/>
            <w:color w:val="auto"/>
            <w:sz w:val="22"/>
            <w:szCs w:val="22"/>
          </w:rPr>
          <w:fldChar w:fldCharType="separate"/>
        </w:r>
        <w:r w:rsidR="0079208F" w:rsidRPr="0079208F">
          <w:rPr>
            <w:rFonts w:asciiTheme="majorHAnsi" w:eastAsiaTheme="majorEastAsia" w:hAnsiTheme="majorHAnsi" w:cstheme="majorBidi"/>
            <w:noProof/>
            <w:color w:val="008890" w:themeColor="accent1"/>
            <w:sz w:val="40"/>
            <w:szCs w:val="40"/>
            <w:lang w:val="bg-BG"/>
          </w:rPr>
          <w:t>7</w:t>
        </w:r>
        <w:r>
          <w:rPr>
            <w:rFonts w:asciiTheme="majorHAnsi" w:eastAsiaTheme="majorEastAsia" w:hAnsiTheme="majorHAnsi" w:cstheme="majorBidi"/>
            <w:color w:val="008890" w:themeColor="accent1"/>
            <w:sz w:val="40"/>
            <w:szCs w:val="40"/>
          </w:rPr>
          <w:fldChar w:fldCharType="end"/>
        </w:r>
      </w:p>
    </w:sdtContent>
  </w:sdt>
  <w:p w14:paraId="76727AE1" w14:textId="77777777" w:rsidR="00AA1F13" w:rsidRDefault="00AA1F13">
    <w:pPr>
      <w:pStyle w:val="a8"/>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F8A42" w14:textId="77777777" w:rsidR="00261119" w:rsidRDefault="0026111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F4D1B" w14:textId="77777777" w:rsidR="00A952FD" w:rsidRDefault="00A952FD">
      <w:pPr>
        <w:spacing w:after="0" w:line="240" w:lineRule="auto"/>
      </w:pPr>
      <w:r>
        <w:separator/>
      </w:r>
    </w:p>
  </w:footnote>
  <w:footnote w:type="continuationSeparator" w:id="0">
    <w:p w14:paraId="1145BFDF" w14:textId="77777777" w:rsidR="00A952FD" w:rsidRDefault="00A95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464F1" w14:textId="77777777" w:rsidR="00261119" w:rsidRDefault="00261119">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08513" w14:textId="77777777" w:rsidR="00261119" w:rsidRDefault="00261119">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C41BF" w14:textId="77777777" w:rsidR="00261119" w:rsidRDefault="00261119">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00656B" w:themeColor="accent1" w:themeShade="BF"/>
      </w:rPr>
    </w:lvl>
  </w:abstractNum>
  <w:abstractNum w:abstractNumId="5" w15:restartNumberingAfterBreak="0">
    <w:nsid w:val="023F47C0"/>
    <w:multiLevelType w:val="hybridMultilevel"/>
    <w:tmpl w:val="B6740BF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06C5716C"/>
    <w:multiLevelType w:val="hybridMultilevel"/>
    <w:tmpl w:val="CF26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414BB"/>
    <w:multiLevelType w:val="hybridMultilevel"/>
    <w:tmpl w:val="1892EDB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3722B04"/>
    <w:multiLevelType w:val="hybridMultilevel"/>
    <w:tmpl w:val="1AAA514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168B06DE"/>
    <w:multiLevelType w:val="hybridMultilevel"/>
    <w:tmpl w:val="27C6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02DC3"/>
    <w:multiLevelType w:val="hybridMultilevel"/>
    <w:tmpl w:val="BE78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13D4D"/>
    <w:multiLevelType w:val="hybridMultilevel"/>
    <w:tmpl w:val="EB8AA2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243541B8"/>
    <w:multiLevelType w:val="hybridMultilevel"/>
    <w:tmpl w:val="DB0A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013EF"/>
    <w:multiLevelType w:val="hybridMultilevel"/>
    <w:tmpl w:val="F84A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147A6"/>
    <w:multiLevelType w:val="hybridMultilevel"/>
    <w:tmpl w:val="D510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E7EDC"/>
    <w:multiLevelType w:val="hybridMultilevel"/>
    <w:tmpl w:val="0918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1796A"/>
    <w:multiLevelType w:val="hybridMultilevel"/>
    <w:tmpl w:val="3970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754C3"/>
    <w:multiLevelType w:val="hybridMultilevel"/>
    <w:tmpl w:val="FEE0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06354"/>
    <w:multiLevelType w:val="hybridMultilevel"/>
    <w:tmpl w:val="D662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C1D89"/>
    <w:multiLevelType w:val="hybridMultilevel"/>
    <w:tmpl w:val="8436A72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15:restartNumberingAfterBreak="0">
    <w:nsid w:val="4C0E70AC"/>
    <w:multiLevelType w:val="hybridMultilevel"/>
    <w:tmpl w:val="C1C2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17DF8"/>
    <w:multiLevelType w:val="hybridMultilevel"/>
    <w:tmpl w:val="C20AAA5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15:restartNumberingAfterBreak="0">
    <w:nsid w:val="53861469"/>
    <w:multiLevelType w:val="hybridMultilevel"/>
    <w:tmpl w:val="EACC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056ED"/>
    <w:multiLevelType w:val="hybridMultilevel"/>
    <w:tmpl w:val="2040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569AB"/>
    <w:multiLevelType w:val="hybridMultilevel"/>
    <w:tmpl w:val="14A09F3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2"/>
  </w:num>
  <w:num w:numId="7">
    <w:abstractNumId w:val="16"/>
  </w:num>
  <w:num w:numId="8">
    <w:abstractNumId w:val="5"/>
  </w:num>
  <w:num w:numId="9">
    <w:abstractNumId w:val="20"/>
  </w:num>
  <w:num w:numId="10">
    <w:abstractNumId w:val="15"/>
  </w:num>
  <w:num w:numId="11">
    <w:abstractNumId w:val="13"/>
  </w:num>
  <w:num w:numId="12">
    <w:abstractNumId w:val="24"/>
  </w:num>
  <w:num w:numId="13">
    <w:abstractNumId w:val="9"/>
  </w:num>
  <w:num w:numId="14">
    <w:abstractNumId w:val="6"/>
  </w:num>
  <w:num w:numId="15">
    <w:abstractNumId w:val="23"/>
  </w:num>
  <w:num w:numId="16">
    <w:abstractNumId w:val="19"/>
  </w:num>
  <w:num w:numId="17">
    <w:abstractNumId w:val="18"/>
  </w:num>
  <w:num w:numId="18">
    <w:abstractNumId w:val="11"/>
  </w:num>
  <w:num w:numId="19">
    <w:abstractNumId w:val="17"/>
  </w:num>
  <w:num w:numId="20">
    <w:abstractNumId w:val="10"/>
  </w:num>
  <w:num w:numId="21">
    <w:abstractNumId w:val="8"/>
  </w:num>
  <w:num w:numId="22">
    <w:abstractNumId w:val="12"/>
  </w:num>
  <w:num w:numId="23">
    <w:abstractNumId w:val="21"/>
  </w:num>
  <w:num w:numId="24">
    <w:abstractNumId w:val="14"/>
  </w:num>
  <w:num w:numId="25">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13"/>
    <w:rsid w:val="00026DE2"/>
    <w:rsid w:val="00074E8B"/>
    <w:rsid w:val="000D0258"/>
    <w:rsid w:val="000E61B3"/>
    <w:rsid w:val="000F1DCE"/>
    <w:rsid w:val="0010376C"/>
    <w:rsid w:val="00160604"/>
    <w:rsid w:val="0016270C"/>
    <w:rsid w:val="00191F46"/>
    <w:rsid w:val="00192B0E"/>
    <w:rsid w:val="001931E6"/>
    <w:rsid w:val="001A3A99"/>
    <w:rsid w:val="001F487E"/>
    <w:rsid w:val="00203C63"/>
    <w:rsid w:val="00261119"/>
    <w:rsid w:val="00267539"/>
    <w:rsid w:val="002710E9"/>
    <w:rsid w:val="00292ECD"/>
    <w:rsid w:val="002B0A3B"/>
    <w:rsid w:val="002D71F4"/>
    <w:rsid w:val="00322D38"/>
    <w:rsid w:val="0033156F"/>
    <w:rsid w:val="0038701A"/>
    <w:rsid w:val="003B3056"/>
    <w:rsid w:val="003C0687"/>
    <w:rsid w:val="003D2F00"/>
    <w:rsid w:val="003F1403"/>
    <w:rsid w:val="004154B5"/>
    <w:rsid w:val="00430948"/>
    <w:rsid w:val="00435CF3"/>
    <w:rsid w:val="00452E42"/>
    <w:rsid w:val="004A2C0E"/>
    <w:rsid w:val="004B31FC"/>
    <w:rsid w:val="004E4D8D"/>
    <w:rsid w:val="00501E47"/>
    <w:rsid w:val="0051615D"/>
    <w:rsid w:val="00521393"/>
    <w:rsid w:val="00524BAA"/>
    <w:rsid w:val="005A3F91"/>
    <w:rsid w:val="005A6CB6"/>
    <w:rsid w:val="005C5BDA"/>
    <w:rsid w:val="005F1A08"/>
    <w:rsid w:val="005F71EB"/>
    <w:rsid w:val="00616989"/>
    <w:rsid w:val="0064191E"/>
    <w:rsid w:val="006A43B2"/>
    <w:rsid w:val="00703910"/>
    <w:rsid w:val="00713C38"/>
    <w:rsid w:val="007209AA"/>
    <w:rsid w:val="007246D1"/>
    <w:rsid w:val="00727743"/>
    <w:rsid w:val="00747404"/>
    <w:rsid w:val="00757185"/>
    <w:rsid w:val="0079208F"/>
    <w:rsid w:val="007A1C1C"/>
    <w:rsid w:val="007A75FC"/>
    <w:rsid w:val="007B346A"/>
    <w:rsid w:val="007C33EF"/>
    <w:rsid w:val="007F3710"/>
    <w:rsid w:val="008419E5"/>
    <w:rsid w:val="00867EA6"/>
    <w:rsid w:val="008B02AA"/>
    <w:rsid w:val="008D4B7E"/>
    <w:rsid w:val="008F2DD8"/>
    <w:rsid w:val="00923F96"/>
    <w:rsid w:val="00942CE0"/>
    <w:rsid w:val="00962160"/>
    <w:rsid w:val="00966173"/>
    <w:rsid w:val="009768A9"/>
    <w:rsid w:val="009F099B"/>
    <w:rsid w:val="00A016E2"/>
    <w:rsid w:val="00A018CE"/>
    <w:rsid w:val="00A362E1"/>
    <w:rsid w:val="00A42D74"/>
    <w:rsid w:val="00A82151"/>
    <w:rsid w:val="00A94FC7"/>
    <w:rsid w:val="00A952FD"/>
    <w:rsid w:val="00AA1F13"/>
    <w:rsid w:val="00AA69BF"/>
    <w:rsid w:val="00AD0D4F"/>
    <w:rsid w:val="00AE545B"/>
    <w:rsid w:val="00AE5C56"/>
    <w:rsid w:val="00B1581B"/>
    <w:rsid w:val="00B4367F"/>
    <w:rsid w:val="00B507C7"/>
    <w:rsid w:val="00B67627"/>
    <w:rsid w:val="00B70300"/>
    <w:rsid w:val="00B92197"/>
    <w:rsid w:val="00B93FDF"/>
    <w:rsid w:val="00BB0743"/>
    <w:rsid w:val="00BC5723"/>
    <w:rsid w:val="00BD5052"/>
    <w:rsid w:val="00C33080"/>
    <w:rsid w:val="00C34D86"/>
    <w:rsid w:val="00C375A8"/>
    <w:rsid w:val="00C454F3"/>
    <w:rsid w:val="00C77D65"/>
    <w:rsid w:val="00C80AFE"/>
    <w:rsid w:val="00CB4A4D"/>
    <w:rsid w:val="00CC06BC"/>
    <w:rsid w:val="00CC79B8"/>
    <w:rsid w:val="00CD6444"/>
    <w:rsid w:val="00CE0A88"/>
    <w:rsid w:val="00CE1DA7"/>
    <w:rsid w:val="00D254C1"/>
    <w:rsid w:val="00D73345"/>
    <w:rsid w:val="00D832B3"/>
    <w:rsid w:val="00D95C9D"/>
    <w:rsid w:val="00DA7C93"/>
    <w:rsid w:val="00DB6B13"/>
    <w:rsid w:val="00DC7AE1"/>
    <w:rsid w:val="00DE539F"/>
    <w:rsid w:val="00DE5DBA"/>
    <w:rsid w:val="00DE6F3F"/>
    <w:rsid w:val="00E0736E"/>
    <w:rsid w:val="00E108F5"/>
    <w:rsid w:val="00E1640A"/>
    <w:rsid w:val="00E21022"/>
    <w:rsid w:val="00E342AE"/>
    <w:rsid w:val="00E707C0"/>
    <w:rsid w:val="00E76F31"/>
    <w:rsid w:val="00EE7DC4"/>
    <w:rsid w:val="00EF0E81"/>
    <w:rsid w:val="00F05FBA"/>
    <w:rsid w:val="00F07B0B"/>
    <w:rsid w:val="00F07EB5"/>
    <w:rsid w:val="00F236EA"/>
    <w:rsid w:val="00F40664"/>
    <w:rsid w:val="00F71F80"/>
    <w:rsid w:val="00FA593B"/>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9158577"/>
  <w15:docId w15:val="{C7E4B110-56E0-4EE6-873F-7402E826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61119"/>
    <w:pPr>
      <w:spacing w:after="160"/>
    </w:pPr>
    <w:rPr>
      <w:rFonts w:cs="Times New Roman"/>
      <w:color w:val="000000" w:themeColor="text1"/>
      <w:sz w:val="20"/>
      <w:szCs w:val="20"/>
    </w:rPr>
  </w:style>
  <w:style w:type="paragraph" w:styleId="1">
    <w:name w:val="heading 1"/>
    <w:basedOn w:val="a0"/>
    <w:next w:val="a0"/>
    <w:link w:val="10"/>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20">
    <w:name w:val="heading 2"/>
    <w:basedOn w:val="a0"/>
    <w:next w:val="a0"/>
    <w:link w:val="21"/>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30">
    <w:name w:val="heading 3"/>
    <w:basedOn w:val="a0"/>
    <w:next w:val="a0"/>
    <w:link w:val="31"/>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40">
    <w:name w:val="heading 4"/>
    <w:basedOn w:val="a0"/>
    <w:next w:val="a0"/>
    <w:link w:val="41"/>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50">
    <w:name w:val="heading 5"/>
    <w:basedOn w:val="a0"/>
    <w:next w:val="a0"/>
    <w:link w:val="51"/>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6">
    <w:name w:val="heading 6"/>
    <w:basedOn w:val="a0"/>
    <w:next w:val="a0"/>
    <w:link w:val="60"/>
    <w:uiPriority w:val="9"/>
    <w:unhideWhenUsed/>
    <w:qFormat/>
    <w:pPr>
      <w:spacing w:before="200" w:after="0"/>
      <w:outlineLvl w:val="5"/>
    </w:pPr>
    <w:rPr>
      <w:rFonts w:asciiTheme="majorHAnsi" w:hAnsiTheme="majorHAnsi"/>
      <w:color w:val="5D6D17" w:themeColor="accent3" w:themeShade="7F"/>
      <w:spacing w:val="10"/>
      <w:sz w:val="24"/>
    </w:rPr>
  </w:style>
  <w:style w:type="paragraph" w:styleId="7">
    <w:name w:val="heading 7"/>
    <w:basedOn w:val="a0"/>
    <w:next w:val="a0"/>
    <w:link w:val="70"/>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8">
    <w:name w:val="heading 8"/>
    <w:basedOn w:val="a0"/>
    <w:next w:val="a0"/>
    <w:link w:val="80"/>
    <w:uiPriority w:val="9"/>
    <w:unhideWhenUsed/>
    <w:qFormat/>
    <w:pPr>
      <w:spacing w:before="200" w:after="0"/>
      <w:outlineLvl w:val="7"/>
    </w:pPr>
    <w:rPr>
      <w:rFonts w:asciiTheme="majorHAnsi" w:hAnsiTheme="majorHAnsi"/>
      <w:color w:val="008890" w:themeColor="accent1"/>
      <w:spacing w:val="10"/>
    </w:rPr>
  </w:style>
  <w:style w:type="paragraph" w:styleId="9">
    <w:name w:val="heading 9"/>
    <w:basedOn w:val="a0"/>
    <w:next w:val="a0"/>
    <w:link w:val="90"/>
    <w:uiPriority w:val="9"/>
    <w:unhideWhenUsed/>
    <w:qFormat/>
    <w:pPr>
      <w:spacing w:before="200" w:after="0"/>
      <w:outlineLvl w:val="8"/>
    </w:pPr>
    <w:rPr>
      <w:rFonts w:asciiTheme="majorHAnsi" w:hAnsiTheme="majorHAnsi"/>
      <w:i/>
      <w:color w:val="008890"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rsid w:val="000F1DCE"/>
    <w:rPr>
      <w:rFonts w:ascii="Franklin Gothic Book" w:hAnsi="Franklin Gothic Book" w:cs="Times New Roman"/>
      <w:color w:val="00656B" w:themeColor="accent1" w:themeShade="BF"/>
      <w:spacing w:val="20"/>
      <w:sz w:val="56"/>
      <w:szCs w:val="32"/>
    </w:rPr>
  </w:style>
  <w:style w:type="character" w:customStyle="1" w:styleId="21">
    <w:name w:val="Заглавие 2 Знак"/>
    <w:basedOn w:val="a1"/>
    <w:link w:val="20"/>
    <w:uiPriority w:val="9"/>
    <w:rsid w:val="000F1DCE"/>
    <w:rPr>
      <w:rFonts w:ascii="Franklin Gothic Book" w:hAnsi="Franklin Gothic Book" w:cs="Times New Roman"/>
      <w:color w:val="595959" w:themeColor="text1" w:themeTint="A6"/>
      <w:spacing w:val="20"/>
      <w:sz w:val="44"/>
      <w:szCs w:val="28"/>
    </w:rPr>
  </w:style>
  <w:style w:type="character" w:customStyle="1" w:styleId="31">
    <w:name w:val="Заглавие 3 Знак"/>
    <w:basedOn w:val="a1"/>
    <w:link w:val="30"/>
    <w:uiPriority w:val="9"/>
    <w:rsid w:val="000F1DCE"/>
    <w:rPr>
      <w:rFonts w:ascii="Franklin Gothic Book" w:hAnsi="Franklin Gothic Book" w:cs="Times New Roman"/>
      <w:color w:val="595959" w:themeColor="text1" w:themeTint="A6"/>
      <w:spacing w:val="20"/>
      <w:sz w:val="36"/>
      <w:szCs w:val="24"/>
    </w:rPr>
  </w:style>
  <w:style w:type="paragraph" w:styleId="a4">
    <w:name w:val="Title"/>
    <w:basedOn w:val="a0"/>
    <w:link w:val="a5"/>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a5">
    <w:name w:val="Заглавие Знак"/>
    <w:basedOn w:val="a1"/>
    <w:link w:val="a4"/>
    <w:uiPriority w:val="10"/>
    <w:rsid w:val="007B346A"/>
    <w:rPr>
      <w:rFonts w:ascii="Franklin Gothic Demi Cond" w:hAnsi="Franklin Gothic Demi Cond" w:cs="Times New Roman"/>
      <w:b/>
      <w:bCs/>
      <w:color w:val="008890" w:themeColor="accent1"/>
      <w:sz w:val="96"/>
      <w:szCs w:val="48"/>
    </w:rPr>
  </w:style>
  <w:style w:type="paragraph" w:styleId="a6">
    <w:name w:val="Subtitle"/>
    <w:basedOn w:val="a0"/>
    <w:link w:val="a7"/>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a7">
    <w:name w:val="Подзаглавие Знак"/>
    <w:basedOn w:val="a1"/>
    <w:link w:val="a6"/>
    <w:rsid w:val="007B346A"/>
    <w:rPr>
      <w:rFonts w:ascii="Franklin Gothic Book" w:hAnsi="Franklin Gothic Book" w:cstheme="minorHAnsi"/>
      <w:color w:val="7F7F7F" w:themeColor="text1" w:themeTint="80"/>
      <w:sz w:val="44"/>
      <w:szCs w:val="24"/>
    </w:rPr>
  </w:style>
  <w:style w:type="paragraph" w:styleId="a8">
    <w:name w:val="footer"/>
    <w:basedOn w:val="a0"/>
    <w:link w:val="a9"/>
    <w:uiPriority w:val="99"/>
    <w:unhideWhenUsed/>
    <w:pPr>
      <w:tabs>
        <w:tab w:val="center" w:pos="4320"/>
        <w:tab w:val="right" w:pos="8640"/>
      </w:tabs>
    </w:pPr>
  </w:style>
  <w:style w:type="character" w:customStyle="1" w:styleId="a9">
    <w:name w:val="Долен колонтитул Знак"/>
    <w:basedOn w:val="a1"/>
    <w:link w:val="a8"/>
    <w:uiPriority w:val="99"/>
    <w:rPr>
      <w:rFonts w:cs="Times New Roman"/>
      <w:color w:val="000000" w:themeColor="text1"/>
      <w:szCs w:val="20"/>
    </w:rPr>
  </w:style>
  <w:style w:type="paragraph" w:styleId="aa">
    <w:name w:val="caption"/>
    <w:basedOn w:val="a0"/>
    <w:next w:val="a0"/>
    <w:uiPriority w:val="35"/>
    <w:unhideWhenUsed/>
    <w:qFormat/>
    <w:pPr>
      <w:spacing w:after="0" w:line="240" w:lineRule="auto"/>
    </w:pPr>
    <w:rPr>
      <w:bCs/>
      <w:smallCaps/>
      <w:color w:val="B3C225" w:themeColor="accent2" w:themeShade="BF"/>
      <w:spacing w:val="10"/>
      <w:sz w:val="18"/>
      <w:szCs w:val="18"/>
    </w:rPr>
  </w:style>
  <w:style w:type="paragraph" w:styleId="ab">
    <w:name w:val="Balloon Text"/>
    <w:basedOn w:val="a0"/>
    <w:link w:val="ac"/>
    <w:uiPriority w:val="99"/>
    <w:semiHidden/>
    <w:unhideWhenUsed/>
    <w:rPr>
      <w:rFonts w:ascii="Tahoma" w:hAnsi="Tahoma" w:cs="Tahoma"/>
      <w:sz w:val="16"/>
      <w:szCs w:val="16"/>
    </w:rPr>
  </w:style>
  <w:style w:type="character" w:customStyle="1" w:styleId="ac">
    <w:name w:val="Изнесен текст Знак"/>
    <w:basedOn w:val="a1"/>
    <w:link w:val="ab"/>
    <w:uiPriority w:val="99"/>
    <w:semiHidden/>
    <w:rPr>
      <w:rFonts w:ascii="Tahoma" w:hAnsi="Tahoma" w:cs="Tahoma"/>
      <w:color w:val="000000" w:themeColor="text1"/>
      <w:sz w:val="16"/>
      <w:szCs w:val="16"/>
    </w:rPr>
  </w:style>
  <w:style w:type="paragraph" w:styleId="ad">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ae">
    <w:name w:val="Book Title"/>
    <w:basedOn w:val="a1"/>
    <w:uiPriority w:val="33"/>
    <w:qFormat/>
    <w:rPr>
      <w:rFonts w:asciiTheme="majorHAnsi" w:hAnsiTheme="majorHAnsi" w:cs="Times New Roman"/>
      <w:i/>
      <w:color w:val="855D5D" w:themeColor="accent6"/>
      <w:sz w:val="20"/>
      <w:szCs w:val="20"/>
    </w:rPr>
  </w:style>
  <w:style w:type="character" w:styleId="af">
    <w:name w:val="Emphasis"/>
    <w:uiPriority w:val="20"/>
    <w:qFormat/>
    <w:rPr>
      <w:b/>
      <w:i/>
      <w:color w:val="404040" w:themeColor="text1" w:themeTint="BF"/>
      <w:spacing w:val="2"/>
      <w:w w:val="100"/>
    </w:rPr>
  </w:style>
  <w:style w:type="paragraph" w:styleId="af0">
    <w:name w:val="header"/>
    <w:basedOn w:val="a0"/>
    <w:link w:val="af1"/>
    <w:uiPriority w:val="99"/>
    <w:unhideWhenUsed/>
    <w:pPr>
      <w:tabs>
        <w:tab w:val="center" w:pos="4320"/>
        <w:tab w:val="right" w:pos="8640"/>
      </w:tabs>
    </w:pPr>
  </w:style>
  <w:style w:type="character" w:customStyle="1" w:styleId="af1">
    <w:name w:val="Горен колонтитул Знак"/>
    <w:basedOn w:val="a1"/>
    <w:link w:val="af0"/>
    <w:uiPriority w:val="99"/>
    <w:rPr>
      <w:rFonts w:cs="Times New Roman"/>
      <w:color w:val="000000" w:themeColor="text1"/>
      <w:szCs w:val="20"/>
    </w:rPr>
  </w:style>
  <w:style w:type="character" w:customStyle="1" w:styleId="41">
    <w:name w:val="Заглавие 4 Знак"/>
    <w:basedOn w:val="a1"/>
    <w:link w:val="40"/>
    <w:uiPriority w:val="9"/>
    <w:rPr>
      <w:rFonts w:asciiTheme="majorHAnsi" w:hAnsiTheme="majorHAnsi" w:cs="Times New Roman"/>
      <w:b/>
      <w:color w:val="8CA423" w:themeColor="accent3" w:themeShade="BF"/>
      <w:spacing w:val="20"/>
      <w:sz w:val="24"/>
    </w:rPr>
  </w:style>
  <w:style w:type="character" w:customStyle="1" w:styleId="51">
    <w:name w:val="Заглавие 5 Знак"/>
    <w:basedOn w:val="a1"/>
    <w:link w:val="50"/>
    <w:uiPriority w:val="9"/>
    <w:rPr>
      <w:rFonts w:asciiTheme="majorHAnsi" w:hAnsiTheme="majorHAnsi" w:cs="Times New Roman"/>
      <w:b/>
      <w:i/>
      <w:color w:val="8CA423" w:themeColor="accent3" w:themeShade="BF"/>
      <w:spacing w:val="20"/>
      <w:szCs w:val="26"/>
    </w:rPr>
  </w:style>
  <w:style w:type="character" w:customStyle="1" w:styleId="60">
    <w:name w:val="Заглавие 6 Знак"/>
    <w:basedOn w:val="a1"/>
    <w:link w:val="6"/>
    <w:uiPriority w:val="9"/>
    <w:rPr>
      <w:rFonts w:asciiTheme="majorHAnsi" w:hAnsiTheme="majorHAnsi" w:cs="Times New Roman"/>
      <w:color w:val="5D6D17" w:themeColor="accent3" w:themeShade="7F"/>
      <w:spacing w:val="10"/>
      <w:sz w:val="24"/>
      <w:szCs w:val="20"/>
    </w:rPr>
  </w:style>
  <w:style w:type="character" w:customStyle="1" w:styleId="70">
    <w:name w:val="Заглавие 7 Знак"/>
    <w:basedOn w:val="a1"/>
    <w:link w:val="7"/>
    <w:uiPriority w:val="9"/>
    <w:rPr>
      <w:rFonts w:asciiTheme="majorHAnsi" w:hAnsiTheme="majorHAnsi" w:cs="Times New Roman"/>
      <w:i/>
      <w:color w:val="5D6D17" w:themeColor="accent3" w:themeShade="7F"/>
      <w:spacing w:val="10"/>
      <w:sz w:val="24"/>
      <w:szCs w:val="20"/>
    </w:rPr>
  </w:style>
  <w:style w:type="character" w:customStyle="1" w:styleId="80">
    <w:name w:val="Заглавие 8 Знак"/>
    <w:basedOn w:val="a1"/>
    <w:link w:val="8"/>
    <w:uiPriority w:val="9"/>
    <w:rPr>
      <w:rFonts w:asciiTheme="majorHAnsi" w:hAnsiTheme="majorHAnsi" w:cs="Times New Roman"/>
      <w:color w:val="008890" w:themeColor="accent1"/>
      <w:spacing w:val="10"/>
      <w:szCs w:val="20"/>
    </w:rPr>
  </w:style>
  <w:style w:type="character" w:customStyle="1" w:styleId="90">
    <w:name w:val="Заглавие 9 Знак"/>
    <w:basedOn w:val="a1"/>
    <w:link w:val="9"/>
    <w:uiPriority w:val="9"/>
    <w:rPr>
      <w:rFonts w:asciiTheme="majorHAnsi" w:hAnsiTheme="majorHAnsi" w:cs="Times New Roman"/>
      <w:i/>
      <w:color w:val="008890" w:themeColor="accent1"/>
      <w:spacing w:val="10"/>
      <w:szCs w:val="20"/>
    </w:rPr>
  </w:style>
  <w:style w:type="character" w:styleId="af2">
    <w:name w:val="Intense Emphasis"/>
    <w:basedOn w:val="a1"/>
    <w:uiPriority w:val="21"/>
    <w:qFormat/>
    <w:rPr>
      <w:rFonts w:asciiTheme="minorHAnsi" w:hAnsiTheme="minorHAnsi" w:cs="Times New Roman"/>
      <w:b/>
      <w:i/>
      <w:smallCaps/>
      <w:color w:val="D2DF57" w:themeColor="accent2"/>
      <w:spacing w:val="2"/>
      <w:w w:val="100"/>
      <w:sz w:val="20"/>
      <w:szCs w:val="20"/>
    </w:rPr>
  </w:style>
  <w:style w:type="paragraph" w:styleId="af3">
    <w:name w:val="Intense Quote"/>
    <w:basedOn w:val="a0"/>
    <w:link w:val="af4"/>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af4">
    <w:name w:val="Интензивно цитиране Знак"/>
    <w:basedOn w:val="a1"/>
    <w:link w:val="af3"/>
    <w:uiPriority w:val="30"/>
    <w:rPr>
      <w:rFonts w:asciiTheme="majorHAnsi" w:hAnsiTheme="majorHAnsi" w:cs="Times New Roman"/>
      <w:i/>
      <w:color w:val="FFFFFF" w:themeColor="background1"/>
      <w:sz w:val="32"/>
      <w:szCs w:val="20"/>
      <w:shd w:val="clear" w:color="auto" w:fill="008890" w:themeFill="accent1"/>
    </w:rPr>
  </w:style>
  <w:style w:type="character" w:styleId="af5">
    <w:name w:val="Intense Reference"/>
    <w:basedOn w:val="a1"/>
    <w:uiPriority w:val="32"/>
    <w:qFormat/>
    <w:rPr>
      <w:rFonts w:cs="Times New Roman"/>
      <w:b/>
      <w:color w:val="008890" w:themeColor="accent1"/>
      <w:sz w:val="22"/>
      <w:szCs w:val="20"/>
      <w:u w:val="single"/>
    </w:rPr>
  </w:style>
  <w:style w:type="paragraph" w:styleId="a">
    <w:name w:val="List Bullet"/>
    <w:basedOn w:val="a0"/>
    <w:uiPriority w:val="36"/>
    <w:unhideWhenUsed/>
    <w:qFormat/>
    <w:pPr>
      <w:numPr>
        <w:numId w:val="1"/>
      </w:numPr>
      <w:spacing w:after="0"/>
      <w:contextualSpacing/>
    </w:pPr>
  </w:style>
  <w:style w:type="paragraph" w:styleId="2">
    <w:name w:val="List Bullet 2"/>
    <w:basedOn w:val="a0"/>
    <w:uiPriority w:val="36"/>
    <w:unhideWhenUsed/>
    <w:qFormat/>
    <w:pPr>
      <w:numPr>
        <w:numId w:val="2"/>
      </w:numPr>
      <w:spacing w:after="0"/>
    </w:pPr>
  </w:style>
  <w:style w:type="paragraph" w:styleId="3">
    <w:name w:val="List Bullet 3"/>
    <w:basedOn w:val="a0"/>
    <w:uiPriority w:val="36"/>
    <w:unhideWhenUsed/>
    <w:qFormat/>
    <w:pPr>
      <w:numPr>
        <w:numId w:val="3"/>
      </w:numPr>
      <w:spacing w:after="0"/>
    </w:pPr>
  </w:style>
  <w:style w:type="paragraph" w:styleId="4">
    <w:name w:val="List Bullet 4"/>
    <w:basedOn w:val="a0"/>
    <w:uiPriority w:val="36"/>
    <w:unhideWhenUsed/>
    <w:qFormat/>
    <w:pPr>
      <w:numPr>
        <w:numId w:val="4"/>
      </w:numPr>
      <w:spacing w:after="0"/>
    </w:pPr>
  </w:style>
  <w:style w:type="paragraph" w:styleId="5">
    <w:name w:val="List Bullet 5"/>
    <w:basedOn w:val="a0"/>
    <w:uiPriority w:val="36"/>
    <w:unhideWhenUsed/>
    <w:qFormat/>
    <w:pPr>
      <w:numPr>
        <w:numId w:val="5"/>
      </w:numPr>
      <w:spacing w:after="0"/>
    </w:pPr>
  </w:style>
  <w:style w:type="paragraph" w:styleId="af6">
    <w:name w:val="No Spacing"/>
    <w:basedOn w:val="a0"/>
    <w:uiPriority w:val="1"/>
    <w:qFormat/>
    <w:rsid w:val="00C77D65"/>
    <w:pPr>
      <w:spacing w:after="0" w:line="240" w:lineRule="auto"/>
    </w:pPr>
    <w:rPr>
      <w:b/>
      <w:color w:val="004348" w:themeColor="accent1" w:themeShade="80"/>
    </w:rPr>
  </w:style>
  <w:style w:type="character" w:styleId="af7">
    <w:name w:val="Placeholder Text"/>
    <w:basedOn w:val="a1"/>
    <w:uiPriority w:val="99"/>
    <w:semiHidden/>
    <w:rPr>
      <w:color w:val="808080"/>
    </w:rPr>
  </w:style>
  <w:style w:type="paragraph" w:styleId="af8">
    <w:name w:val="Quote"/>
    <w:basedOn w:val="a0"/>
    <w:link w:val="af9"/>
    <w:uiPriority w:val="29"/>
    <w:qFormat/>
    <w:rPr>
      <w:i/>
      <w:color w:val="7F7F7F" w:themeColor="background1" w:themeShade="7F"/>
      <w:sz w:val="24"/>
    </w:rPr>
  </w:style>
  <w:style w:type="character" w:customStyle="1" w:styleId="af9">
    <w:name w:val="Цитат Знак"/>
    <w:basedOn w:val="a1"/>
    <w:link w:val="af8"/>
    <w:uiPriority w:val="29"/>
    <w:rPr>
      <w:rFonts w:cs="Times New Roman"/>
      <w:i/>
      <w:color w:val="7F7F7F" w:themeColor="background1" w:themeShade="7F"/>
      <w:sz w:val="24"/>
      <w:szCs w:val="20"/>
    </w:rPr>
  </w:style>
  <w:style w:type="character" w:styleId="afa">
    <w:name w:val="Strong"/>
    <w:uiPriority w:val="22"/>
    <w:qFormat/>
    <w:rPr>
      <w:rFonts w:asciiTheme="minorHAnsi" w:hAnsiTheme="minorHAnsi"/>
      <w:b/>
      <w:color w:val="D2DF57" w:themeColor="accent2"/>
    </w:rPr>
  </w:style>
  <w:style w:type="character" w:styleId="afb">
    <w:name w:val="Subtle Emphasis"/>
    <w:basedOn w:val="a1"/>
    <w:uiPriority w:val="19"/>
    <w:qFormat/>
    <w:rPr>
      <w:rFonts w:asciiTheme="minorHAnsi" w:hAnsiTheme="minorHAnsi" w:cs="Times New Roman"/>
      <w:i/>
      <w:color w:val="737373" w:themeColor="text1" w:themeTint="8C"/>
      <w:spacing w:val="2"/>
      <w:w w:val="100"/>
      <w:kern w:val="0"/>
      <w:sz w:val="22"/>
      <w:szCs w:val="24"/>
    </w:rPr>
  </w:style>
  <w:style w:type="character" w:styleId="afc">
    <w:name w:val="Subtle Reference"/>
    <w:basedOn w:val="a1"/>
    <w:uiPriority w:val="31"/>
    <w:qFormat/>
    <w:rPr>
      <w:rFonts w:cs="Times New Roman"/>
      <w:color w:val="737373" w:themeColor="text1" w:themeTint="8C"/>
      <w:sz w:val="22"/>
      <w:szCs w:val="20"/>
      <w:u w:val="single"/>
    </w:rPr>
  </w:style>
  <w:style w:type="table" w:styleId="afd">
    <w:name w:val="Table Grid"/>
    <w:basedOn w:val="a2"/>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39"/>
    <w:unhideWhenUsed/>
    <w:qFormat/>
    <w:rsid w:val="00CC06BC"/>
    <w:pPr>
      <w:framePr w:hSpace="180" w:wrap="around" w:vAnchor="text" w:hAnchor="margin" w:xAlign="center" w:y="-12904"/>
      <w:tabs>
        <w:tab w:val="right" w:leader="dot" w:pos="8630"/>
      </w:tabs>
      <w:spacing w:after="40" w:line="240" w:lineRule="auto"/>
    </w:pPr>
    <w:rPr>
      <w:rFonts w:cstheme="minorHAnsi"/>
      <w:bCs/>
      <w:smallCaps/>
      <w:noProof/>
      <w:color w:val="008890" w:themeColor="accent1"/>
      <w:sz w:val="32"/>
      <w:szCs w:val="32"/>
    </w:rPr>
  </w:style>
  <w:style w:type="paragraph" w:styleId="22">
    <w:name w:val="toc 2"/>
    <w:basedOn w:val="a0"/>
    <w:next w:val="a0"/>
    <w:autoRedefine/>
    <w:uiPriority w:val="39"/>
    <w:unhideWhenUsed/>
    <w:qFormat/>
    <w:pPr>
      <w:tabs>
        <w:tab w:val="right" w:leader="dot" w:pos="8630"/>
      </w:tabs>
      <w:spacing w:after="40" w:line="240" w:lineRule="auto"/>
      <w:ind w:left="216"/>
    </w:pPr>
    <w:rPr>
      <w:smallCaps/>
      <w:noProof/>
    </w:rPr>
  </w:style>
  <w:style w:type="paragraph" w:styleId="32">
    <w:name w:val="toc 3"/>
    <w:basedOn w:val="a0"/>
    <w:next w:val="a0"/>
    <w:autoRedefine/>
    <w:uiPriority w:val="99"/>
    <w:semiHidden/>
    <w:unhideWhenUsed/>
    <w:qFormat/>
    <w:pPr>
      <w:tabs>
        <w:tab w:val="right" w:leader="dot" w:pos="8630"/>
      </w:tabs>
      <w:spacing w:after="40" w:line="240" w:lineRule="auto"/>
      <w:ind w:left="446"/>
    </w:pPr>
    <w:rPr>
      <w:smallCaps/>
      <w:noProof/>
    </w:rPr>
  </w:style>
  <w:style w:type="paragraph" w:styleId="42">
    <w:name w:val="toc 4"/>
    <w:basedOn w:val="a0"/>
    <w:next w:val="a0"/>
    <w:autoRedefine/>
    <w:uiPriority w:val="99"/>
    <w:semiHidden/>
    <w:unhideWhenUsed/>
    <w:qFormat/>
    <w:pPr>
      <w:tabs>
        <w:tab w:val="right" w:leader="dot" w:pos="8630"/>
      </w:tabs>
      <w:spacing w:after="40" w:line="240" w:lineRule="auto"/>
      <w:ind w:left="662"/>
    </w:pPr>
    <w:rPr>
      <w:smallCaps/>
      <w:noProof/>
    </w:rPr>
  </w:style>
  <w:style w:type="paragraph" w:styleId="52">
    <w:name w:val="toc 5"/>
    <w:basedOn w:val="a0"/>
    <w:next w:val="a0"/>
    <w:autoRedefine/>
    <w:uiPriority w:val="99"/>
    <w:semiHidden/>
    <w:unhideWhenUsed/>
    <w:qFormat/>
    <w:pPr>
      <w:tabs>
        <w:tab w:val="right" w:leader="dot" w:pos="8630"/>
      </w:tabs>
      <w:spacing w:after="40" w:line="240" w:lineRule="auto"/>
      <w:ind w:left="878"/>
    </w:pPr>
    <w:rPr>
      <w:smallCaps/>
      <w:noProof/>
    </w:rPr>
  </w:style>
  <w:style w:type="paragraph" w:styleId="61">
    <w:name w:val="toc 6"/>
    <w:basedOn w:val="a0"/>
    <w:next w:val="a0"/>
    <w:autoRedefine/>
    <w:uiPriority w:val="99"/>
    <w:semiHidden/>
    <w:unhideWhenUsed/>
    <w:qFormat/>
    <w:pPr>
      <w:tabs>
        <w:tab w:val="right" w:leader="dot" w:pos="8630"/>
      </w:tabs>
      <w:spacing w:after="40" w:line="240" w:lineRule="auto"/>
      <w:ind w:left="1094"/>
    </w:pPr>
    <w:rPr>
      <w:smallCaps/>
      <w:noProof/>
    </w:rPr>
  </w:style>
  <w:style w:type="paragraph" w:styleId="71">
    <w:name w:val="toc 7"/>
    <w:basedOn w:val="a0"/>
    <w:next w:val="a0"/>
    <w:autoRedefine/>
    <w:uiPriority w:val="99"/>
    <w:semiHidden/>
    <w:unhideWhenUsed/>
    <w:qFormat/>
    <w:pPr>
      <w:tabs>
        <w:tab w:val="right" w:leader="dot" w:pos="8630"/>
      </w:tabs>
      <w:spacing w:after="40" w:line="240" w:lineRule="auto"/>
      <w:ind w:left="1325"/>
    </w:pPr>
    <w:rPr>
      <w:smallCaps/>
      <w:noProof/>
    </w:rPr>
  </w:style>
  <w:style w:type="paragraph" w:styleId="81">
    <w:name w:val="toc 8"/>
    <w:basedOn w:val="a0"/>
    <w:next w:val="a0"/>
    <w:autoRedefine/>
    <w:uiPriority w:val="99"/>
    <w:semiHidden/>
    <w:unhideWhenUsed/>
    <w:qFormat/>
    <w:pPr>
      <w:tabs>
        <w:tab w:val="right" w:leader="dot" w:pos="8630"/>
      </w:tabs>
      <w:spacing w:after="40" w:line="240" w:lineRule="auto"/>
      <w:ind w:left="1540"/>
    </w:pPr>
    <w:rPr>
      <w:smallCaps/>
      <w:noProof/>
    </w:rPr>
  </w:style>
  <w:style w:type="paragraph" w:styleId="91">
    <w:name w:val="toc 9"/>
    <w:basedOn w:val="a0"/>
    <w:next w:val="a0"/>
    <w:autoRedefine/>
    <w:uiPriority w:val="99"/>
    <w:semiHidden/>
    <w:unhideWhenUsed/>
    <w:qFormat/>
    <w:pPr>
      <w:tabs>
        <w:tab w:val="right" w:leader="dot" w:pos="8630"/>
      </w:tabs>
      <w:spacing w:after="40" w:line="240" w:lineRule="auto"/>
      <w:ind w:left="1760"/>
    </w:pPr>
    <w:rPr>
      <w:smallCaps/>
      <w:noProof/>
    </w:rPr>
  </w:style>
  <w:style w:type="character" w:styleId="afe">
    <w:name w:val="Hyperlink"/>
    <w:basedOn w:val="a1"/>
    <w:uiPriority w:val="99"/>
    <w:unhideWhenUsed/>
    <w:rPr>
      <w:color w:val="CC9900" w:themeColor="hyperlink"/>
      <w:u w:val="single"/>
    </w:rPr>
  </w:style>
  <w:style w:type="table" w:styleId="43">
    <w:name w:val="Plain Table 4"/>
    <w:basedOn w:val="a2"/>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
    <w:name w:val="TOC Heading"/>
    <w:basedOn w:val="1"/>
    <w:next w:val="a0"/>
    <w:uiPriority w:val="39"/>
    <w:unhideWhenUsed/>
    <w:qFormat/>
    <w:rsid w:val="00966173"/>
    <w:pPr>
      <w:keepNext/>
      <w:keepLines/>
      <w:spacing w:before="240" w:after="0" w:line="259" w:lineRule="auto"/>
      <w:outlineLvl w:val="9"/>
    </w:pPr>
    <w:rPr>
      <w:rFonts w:asciiTheme="majorHAnsi" w:eastAsiaTheme="majorEastAsia" w:hAnsiTheme="majorHAnsi" w:cstheme="majorBidi"/>
      <w:spacing w:val="0"/>
      <w:sz w:val="32"/>
    </w:rPr>
  </w:style>
  <w:style w:type="paragraph" w:styleId="aff0">
    <w:name w:val="List Paragraph"/>
    <w:basedOn w:val="a0"/>
    <w:uiPriority w:val="34"/>
    <w:qFormat/>
    <w:rsid w:val="00E1640A"/>
    <w:pPr>
      <w:ind w:left="720"/>
      <w:contextualSpacing/>
    </w:pPr>
  </w:style>
  <w:style w:type="paragraph" w:styleId="aff1">
    <w:name w:val="Normal (Web)"/>
    <w:basedOn w:val="a0"/>
    <w:uiPriority w:val="99"/>
    <w:unhideWhenUsed/>
    <w:rsid w:val="00727743"/>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tab-span">
    <w:name w:val="apple-tab-span"/>
    <w:basedOn w:val="a1"/>
    <w:rsid w:val="00727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831674">
      <w:bodyDiv w:val="1"/>
      <w:marLeft w:val="0"/>
      <w:marRight w:val="0"/>
      <w:marTop w:val="0"/>
      <w:marBottom w:val="0"/>
      <w:divBdr>
        <w:top w:val="none" w:sz="0" w:space="0" w:color="auto"/>
        <w:left w:val="none" w:sz="0" w:space="0" w:color="auto"/>
        <w:bottom w:val="none" w:sz="0" w:space="0" w:color="auto"/>
        <w:right w:val="none" w:sz="0" w:space="0" w:color="auto"/>
      </w:divBdr>
    </w:div>
    <w:div w:id="402800458">
      <w:bodyDiv w:val="1"/>
      <w:marLeft w:val="0"/>
      <w:marRight w:val="0"/>
      <w:marTop w:val="0"/>
      <w:marBottom w:val="0"/>
      <w:divBdr>
        <w:top w:val="none" w:sz="0" w:space="0" w:color="auto"/>
        <w:left w:val="none" w:sz="0" w:space="0" w:color="auto"/>
        <w:bottom w:val="none" w:sz="0" w:space="0" w:color="auto"/>
        <w:right w:val="none" w:sz="0" w:space="0" w:color="auto"/>
      </w:divBdr>
    </w:div>
    <w:div w:id="483469679">
      <w:bodyDiv w:val="1"/>
      <w:marLeft w:val="0"/>
      <w:marRight w:val="0"/>
      <w:marTop w:val="0"/>
      <w:marBottom w:val="0"/>
      <w:divBdr>
        <w:top w:val="none" w:sz="0" w:space="0" w:color="auto"/>
        <w:left w:val="none" w:sz="0" w:space="0" w:color="auto"/>
        <w:bottom w:val="none" w:sz="0" w:space="0" w:color="auto"/>
        <w:right w:val="none" w:sz="0" w:space="0" w:color="auto"/>
      </w:divBdr>
    </w:div>
    <w:div w:id="1147238079">
      <w:bodyDiv w:val="1"/>
      <w:marLeft w:val="0"/>
      <w:marRight w:val="0"/>
      <w:marTop w:val="0"/>
      <w:marBottom w:val="0"/>
      <w:divBdr>
        <w:top w:val="none" w:sz="0" w:space="0" w:color="auto"/>
        <w:left w:val="none" w:sz="0" w:space="0" w:color="auto"/>
        <w:bottom w:val="none" w:sz="0" w:space="0" w:color="auto"/>
        <w:right w:val="none" w:sz="0" w:space="0" w:color="auto"/>
      </w:divBdr>
    </w:div>
    <w:div w:id="1243369417">
      <w:bodyDiv w:val="1"/>
      <w:marLeft w:val="0"/>
      <w:marRight w:val="0"/>
      <w:marTop w:val="0"/>
      <w:marBottom w:val="0"/>
      <w:divBdr>
        <w:top w:val="none" w:sz="0" w:space="0" w:color="auto"/>
        <w:left w:val="none" w:sz="0" w:space="0" w:color="auto"/>
        <w:bottom w:val="none" w:sz="0" w:space="0" w:color="auto"/>
        <w:right w:val="none" w:sz="0" w:space="0" w:color="auto"/>
      </w:divBdr>
    </w:div>
    <w:div w:id="1350137811">
      <w:bodyDiv w:val="1"/>
      <w:marLeft w:val="0"/>
      <w:marRight w:val="0"/>
      <w:marTop w:val="0"/>
      <w:marBottom w:val="0"/>
      <w:divBdr>
        <w:top w:val="none" w:sz="0" w:space="0" w:color="auto"/>
        <w:left w:val="none" w:sz="0" w:space="0" w:color="auto"/>
        <w:bottom w:val="none" w:sz="0" w:space="0" w:color="auto"/>
        <w:right w:val="none" w:sz="0" w:space="0" w:color="auto"/>
      </w:divBdr>
      <w:divsChild>
        <w:div w:id="2097510238">
          <w:marLeft w:val="547"/>
          <w:marRight w:val="0"/>
          <w:marTop w:val="0"/>
          <w:marBottom w:val="0"/>
          <w:divBdr>
            <w:top w:val="none" w:sz="0" w:space="0" w:color="auto"/>
            <w:left w:val="none" w:sz="0" w:space="0" w:color="auto"/>
            <w:bottom w:val="none" w:sz="0" w:space="0" w:color="auto"/>
            <w:right w:val="none" w:sz="0" w:space="0" w:color="auto"/>
          </w:divBdr>
        </w:div>
        <w:div w:id="1954242842">
          <w:marLeft w:val="547"/>
          <w:marRight w:val="0"/>
          <w:marTop w:val="0"/>
          <w:marBottom w:val="0"/>
          <w:divBdr>
            <w:top w:val="none" w:sz="0" w:space="0" w:color="auto"/>
            <w:left w:val="none" w:sz="0" w:space="0" w:color="auto"/>
            <w:bottom w:val="none" w:sz="0" w:space="0" w:color="auto"/>
            <w:right w:val="none" w:sz="0" w:space="0" w:color="auto"/>
          </w:divBdr>
        </w:div>
        <w:div w:id="585267192">
          <w:marLeft w:val="1166"/>
          <w:marRight w:val="0"/>
          <w:marTop w:val="0"/>
          <w:marBottom w:val="0"/>
          <w:divBdr>
            <w:top w:val="none" w:sz="0" w:space="0" w:color="auto"/>
            <w:left w:val="none" w:sz="0" w:space="0" w:color="auto"/>
            <w:bottom w:val="none" w:sz="0" w:space="0" w:color="auto"/>
            <w:right w:val="none" w:sz="0" w:space="0" w:color="auto"/>
          </w:divBdr>
        </w:div>
        <w:div w:id="1098329951">
          <w:marLeft w:val="1166"/>
          <w:marRight w:val="0"/>
          <w:marTop w:val="0"/>
          <w:marBottom w:val="0"/>
          <w:divBdr>
            <w:top w:val="none" w:sz="0" w:space="0" w:color="auto"/>
            <w:left w:val="none" w:sz="0" w:space="0" w:color="auto"/>
            <w:bottom w:val="none" w:sz="0" w:space="0" w:color="auto"/>
            <w:right w:val="none" w:sz="0" w:space="0" w:color="auto"/>
          </w:divBdr>
        </w:div>
        <w:div w:id="1723287256">
          <w:marLeft w:val="1166"/>
          <w:marRight w:val="0"/>
          <w:marTop w:val="0"/>
          <w:marBottom w:val="0"/>
          <w:divBdr>
            <w:top w:val="none" w:sz="0" w:space="0" w:color="auto"/>
            <w:left w:val="none" w:sz="0" w:space="0" w:color="auto"/>
            <w:bottom w:val="none" w:sz="0" w:space="0" w:color="auto"/>
            <w:right w:val="none" w:sz="0" w:space="0" w:color="auto"/>
          </w:divBdr>
        </w:div>
        <w:div w:id="70737313">
          <w:marLeft w:val="547"/>
          <w:marRight w:val="0"/>
          <w:marTop w:val="0"/>
          <w:marBottom w:val="0"/>
          <w:divBdr>
            <w:top w:val="none" w:sz="0" w:space="0" w:color="auto"/>
            <w:left w:val="none" w:sz="0" w:space="0" w:color="auto"/>
            <w:bottom w:val="none" w:sz="0" w:space="0" w:color="auto"/>
            <w:right w:val="none" w:sz="0" w:space="0" w:color="auto"/>
          </w:divBdr>
        </w:div>
        <w:div w:id="745999396">
          <w:marLeft w:val="547"/>
          <w:marRight w:val="0"/>
          <w:marTop w:val="0"/>
          <w:marBottom w:val="0"/>
          <w:divBdr>
            <w:top w:val="none" w:sz="0" w:space="0" w:color="auto"/>
            <w:left w:val="none" w:sz="0" w:space="0" w:color="auto"/>
            <w:bottom w:val="none" w:sz="0" w:space="0" w:color="auto"/>
            <w:right w:val="none" w:sz="0" w:space="0" w:color="auto"/>
          </w:divBdr>
        </w:div>
        <w:div w:id="1869101940">
          <w:marLeft w:val="1166"/>
          <w:marRight w:val="0"/>
          <w:marTop w:val="0"/>
          <w:marBottom w:val="0"/>
          <w:divBdr>
            <w:top w:val="none" w:sz="0" w:space="0" w:color="auto"/>
            <w:left w:val="none" w:sz="0" w:space="0" w:color="auto"/>
            <w:bottom w:val="none" w:sz="0" w:space="0" w:color="auto"/>
            <w:right w:val="none" w:sz="0" w:space="0" w:color="auto"/>
          </w:divBdr>
        </w:div>
        <w:div w:id="940525358">
          <w:marLeft w:val="1166"/>
          <w:marRight w:val="0"/>
          <w:marTop w:val="0"/>
          <w:marBottom w:val="0"/>
          <w:divBdr>
            <w:top w:val="none" w:sz="0" w:space="0" w:color="auto"/>
            <w:left w:val="none" w:sz="0" w:space="0" w:color="auto"/>
            <w:bottom w:val="none" w:sz="0" w:space="0" w:color="auto"/>
            <w:right w:val="none" w:sz="0" w:space="0" w:color="auto"/>
          </w:divBdr>
        </w:div>
        <w:div w:id="1304433147">
          <w:marLeft w:val="1166"/>
          <w:marRight w:val="0"/>
          <w:marTop w:val="0"/>
          <w:marBottom w:val="0"/>
          <w:divBdr>
            <w:top w:val="none" w:sz="0" w:space="0" w:color="auto"/>
            <w:left w:val="none" w:sz="0" w:space="0" w:color="auto"/>
            <w:bottom w:val="none" w:sz="0" w:space="0" w:color="auto"/>
            <w:right w:val="none" w:sz="0" w:space="0" w:color="auto"/>
          </w:divBdr>
        </w:div>
        <w:div w:id="665937580">
          <w:marLeft w:val="547"/>
          <w:marRight w:val="0"/>
          <w:marTop w:val="0"/>
          <w:marBottom w:val="0"/>
          <w:divBdr>
            <w:top w:val="none" w:sz="0" w:space="0" w:color="auto"/>
            <w:left w:val="none" w:sz="0" w:space="0" w:color="auto"/>
            <w:bottom w:val="none" w:sz="0" w:space="0" w:color="auto"/>
            <w:right w:val="none" w:sz="0" w:space="0" w:color="auto"/>
          </w:divBdr>
        </w:div>
        <w:div w:id="2071416695">
          <w:marLeft w:val="547"/>
          <w:marRight w:val="0"/>
          <w:marTop w:val="0"/>
          <w:marBottom w:val="0"/>
          <w:divBdr>
            <w:top w:val="none" w:sz="0" w:space="0" w:color="auto"/>
            <w:left w:val="none" w:sz="0" w:space="0" w:color="auto"/>
            <w:bottom w:val="none" w:sz="0" w:space="0" w:color="auto"/>
            <w:right w:val="none" w:sz="0" w:space="0" w:color="auto"/>
          </w:divBdr>
        </w:div>
        <w:div w:id="271283706">
          <w:marLeft w:val="1166"/>
          <w:marRight w:val="0"/>
          <w:marTop w:val="0"/>
          <w:marBottom w:val="0"/>
          <w:divBdr>
            <w:top w:val="none" w:sz="0" w:space="0" w:color="auto"/>
            <w:left w:val="none" w:sz="0" w:space="0" w:color="auto"/>
            <w:bottom w:val="none" w:sz="0" w:space="0" w:color="auto"/>
            <w:right w:val="none" w:sz="0" w:space="0" w:color="auto"/>
          </w:divBdr>
        </w:div>
        <w:div w:id="147208870">
          <w:marLeft w:val="547"/>
          <w:marRight w:val="0"/>
          <w:marTop w:val="0"/>
          <w:marBottom w:val="0"/>
          <w:divBdr>
            <w:top w:val="none" w:sz="0" w:space="0" w:color="auto"/>
            <w:left w:val="none" w:sz="0" w:space="0" w:color="auto"/>
            <w:bottom w:val="none" w:sz="0" w:space="0" w:color="auto"/>
            <w:right w:val="none" w:sz="0" w:space="0" w:color="auto"/>
          </w:divBdr>
        </w:div>
        <w:div w:id="1203206270">
          <w:marLeft w:val="547"/>
          <w:marRight w:val="0"/>
          <w:marTop w:val="0"/>
          <w:marBottom w:val="0"/>
          <w:divBdr>
            <w:top w:val="none" w:sz="0" w:space="0" w:color="auto"/>
            <w:left w:val="none" w:sz="0" w:space="0" w:color="auto"/>
            <w:bottom w:val="none" w:sz="0" w:space="0" w:color="auto"/>
            <w:right w:val="none" w:sz="0" w:space="0" w:color="auto"/>
          </w:divBdr>
        </w:div>
        <w:div w:id="1266495246">
          <w:marLeft w:val="1166"/>
          <w:marRight w:val="0"/>
          <w:marTop w:val="0"/>
          <w:marBottom w:val="0"/>
          <w:divBdr>
            <w:top w:val="none" w:sz="0" w:space="0" w:color="auto"/>
            <w:left w:val="none" w:sz="0" w:space="0" w:color="auto"/>
            <w:bottom w:val="none" w:sz="0" w:space="0" w:color="auto"/>
            <w:right w:val="none" w:sz="0" w:space="0" w:color="auto"/>
          </w:divBdr>
        </w:div>
        <w:div w:id="1632860024">
          <w:marLeft w:val="1166"/>
          <w:marRight w:val="0"/>
          <w:marTop w:val="0"/>
          <w:marBottom w:val="0"/>
          <w:divBdr>
            <w:top w:val="none" w:sz="0" w:space="0" w:color="auto"/>
            <w:left w:val="none" w:sz="0" w:space="0" w:color="auto"/>
            <w:bottom w:val="none" w:sz="0" w:space="0" w:color="auto"/>
            <w:right w:val="none" w:sz="0" w:space="0" w:color="auto"/>
          </w:divBdr>
        </w:div>
        <w:div w:id="514654469">
          <w:marLeft w:val="1166"/>
          <w:marRight w:val="0"/>
          <w:marTop w:val="0"/>
          <w:marBottom w:val="0"/>
          <w:divBdr>
            <w:top w:val="none" w:sz="0" w:space="0" w:color="auto"/>
            <w:left w:val="none" w:sz="0" w:space="0" w:color="auto"/>
            <w:bottom w:val="none" w:sz="0" w:space="0" w:color="auto"/>
            <w:right w:val="none" w:sz="0" w:space="0" w:color="auto"/>
          </w:divBdr>
        </w:div>
        <w:div w:id="1597447710">
          <w:marLeft w:val="1166"/>
          <w:marRight w:val="0"/>
          <w:marTop w:val="0"/>
          <w:marBottom w:val="0"/>
          <w:divBdr>
            <w:top w:val="none" w:sz="0" w:space="0" w:color="auto"/>
            <w:left w:val="none" w:sz="0" w:space="0" w:color="auto"/>
            <w:bottom w:val="none" w:sz="0" w:space="0" w:color="auto"/>
            <w:right w:val="none" w:sz="0" w:space="0" w:color="auto"/>
          </w:divBdr>
        </w:div>
        <w:div w:id="1301421841">
          <w:marLeft w:val="547"/>
          <w:marRight w:val="0"/>
          <w:marTop w:val="0"/>
          <w:marBottom w:val="0"/>
          <w:divBdr>
            <w:top w:val="none" w:sz="0" w:space="0" w:color="auto"/>
            <w:left w:val="none" w:sz="0" w:space="0" w:color="auto"/>
            <w:bottom w:val="none" w:sz="0" w:space="0" w:color="auto"/>
            <w:right w:val="none" w:sz="0" w:space="0" w:color="auto"/>
          </w:divBdr>
        </w:div>
        <w:div w:id="1279989381">
          <w:marLeft w:val="1166"/>
          <w:marRight w:val="0"/>
          <w:marTop w:val="0"/>
          <w:marBottom w:val="0"/>
          <w:divBdr>
            <w:top w:val="none" w:sz="0" w:space="0" w:color="auto"/>
            <w:left w:val="none" w:sz="0" w:space="0" w:color="auto"/>
            <w:bottom w:val="none" w:sz="0" w:space="0" w:color="auto"/>
            <w:right w:val="none" w:sz="0" w:space="0" w:color="auto"/>
          </w:divBdr>
        </w:div>
        <w:div w:id="2005425498">
          <w:marLeft w:val="547"/>
          <w:marRight w:val="0"/>
          <w:marTop w:val="0"/>
          <w:marBottom w:val="0"/>
          <w:divBdr>
            <w:top w:val="none" w:sz="0" w:space="0" w:color="auto"/>
            <w:left w:val="none" w:sz="0" w:space="0" w:color="auto"/>
            <w:bottom w:val="none" w:sz="0" w:space="0" w:color="auto"/>
            <w:right w:val="none" w:sz="0" w:space="0" w:color="auto"/>
          </w:divBdr>
        </w:div>
        <w:div w:id="690843263">
          <w:marLeft w:val="1166"/>
          <w:marRight w:val="0"/>
          <w:marTop w:val="0"/>
          <w:marBottom w:val="0"/>
          <w:divBdr>
            <w:top w:val="none" w:sz="0" w:space="0" w:color="auto"/>
            <w:left w:val="none" w:sz="0" w:space="0" w:color="auto"/>
            <w:bottom w:val="none" w:sz="0" w:space="0" w:color="auto"/>
            <w:right w:val="none" w:sz="0" w:space="0" w:color="auto"/>
          </w:divBdr>
        </w:div>
        <w:div w:id="411319368">
          <w:marLeft w:val="1166"/>
          <w:marRight w:val="0"/>
          <w:marTop w:val="0"/>
          <w:marBottom w:val="0"/>
          <w:divBdr>
            <w:top w:val="none" w:sz="0" w:space="0" w:color="auto"/>
            <w:left w:val="none" w:sz="0" w:space="0" w:color="auto"/>
            <w:bottom w:val="none" w:sz="0" w:space="0" w:color="auto"/>
            <w:right w:val="none" w:sz="0" w:space="0" w:color="auto"/>
          </w:divBdr>
        </w:div>
        <w:div w:id="456800025">
          <w:marLeft w:val="1166"/>
          <w:marRight w:val="0"/>
          <w:marTop w:val="0"/>
          <w:marBottom w:val="0"/>
          <w:divBdr>
            <w:top w:val="none" w:sz="0" w:space="0" w:color="auto"/>
            <w:left w:val="none" w:sz="0" w:space="0" w:color="auto"/>
            <w:bottom w:val="none" w:sz="0" w:space="0" w:color="auto"/>
            <w:right w:val="none" w:sz="0" w:space="0" w:color="auto"/>
          </w:divBdr>
        </w:div>
        <w:div w:id="1222600928">
          <w:marLeft w:val="1166"/>
          <w:marRight w:val="0"/>
          <w:marTop w:val="0"/>
          <w:marBottom w:val="0"/>
          <w:divBdr>
            <w:top w:val="none" w:sz="0" w:space="0" w:color="auto"/>
            <w:left w:val="none" w:sz="0" w:space="0" w:color="auto"/>
            <w:bottom w:val="none" w:sz="0" w:space="0" w:color="auto"/>
            <w:right w:val="none" w:sz="0" w:space="0" w:color="auto"/>
          </w:divBdr>
        </w:div>
        <w:div w:id="156968451">
          <w:marLeft w:val="547"/>
          <w:marRight w:val="0"/>
          <w:marTop w:val="0"/>
          <w:marBottom w:val="0"/>
          <w:divBdr>
            <w:top w:val="none" w:sz="0" w:space="0" w:color="auto"/>
            <w:left w:val="none" w:sz="0" w:space="0" w:color="auto"/>
            <w:bottom w:val="none" w:sz="0" w:space="0" w:color="auto"/>
            <w:right w:val="none" w:sz="0" w:space="0" w:color="auto"/>
          </w:divBdr>
        </w:div>
        <w:div w:id="319848139">
          <w:marLeft w:val="1166"/>
          <w:marRight w:val="0"/>
          <w:marTop w:val="0"/>
          <w:marBottom w:val="0"/>
          <w:divBdr>
            <w:top w:val="none" w:sz="0" w:space="0" w:color="auto"/>
            <w:left w:val="none" w:sz="0" w:space="0" w:color="auto"/>
            <w:bottom w:val="none" w:sz="0" w:space="0" w:color="auto"/>
            <w:right w:val="none" w:sz="0" w:space="0" w:color="auto"/>
          </w:divBdr>
        </w:div>
        <w:div w:id="2028478208">
          <w:marLeft w:val="1166"/>
          <w:marRight w:val="0"/>
          <w:marTop w:val="0"/>
          <w:marBottom w:val="0"/>
          <w:divBdr>
            <w:top w:val="none" w:sz="0" w:space="0" w:color="auto"/>
            <w:left w:val="none" w:sz="0" w:space="0" w:color="auto"/>
            <w:bottom w:val="none" w:sz="0" w:space="0" w:color="auto"/>
            <w:right w:val="none" w:sz="0" w:space="0" w:color="auto"/>
          </w:divBdr>
        </w:div>
      </w:divsChild>
    </w:div>
    <w:div w:id="1726951110">
      <w:bodyDiv w:val="1"/>
      <w:marLeft w:val="0"/>
      <w:marRight w:val="0"/>
      <w:marTop w:val="0"/>
      <w:marBottom w:val="0"/>
      <w:divBdr>
        <w:top w:val="none" w:sz="0" w:space="0" w:color="auto"/>
        <w:left w:val="none" w:sz="0" w:space="0" w:color="auto"/>
        <w:bottom w:val="none" w:sz="0" w:space="0" w:color="auto"/>
        <w:right w:val="none" w:sz="0" w:space="0" w:color="auto"/>
      </w:divBdr>
    </w:div>
    <w:div w:id="204119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n.cheperkova@student.fontys.n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1148\Downloads\tf1019274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7D934-2A23-4BEB-8075-4020A5B9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tf10192741</Template>
  <TotalTime>407</TotalTime>
  <Pages>13</Pages>
  <Words>1531</Words>
  <Characters>8728</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Cheperkova,Nadya N.</dc:creator>
  <cp:keywords/>
  <dc:description/>
  <cp:lastModifiedBy>Cheperkova,Nadya N.</cp:lastModifiedBy>
  <cp:revision>41</cp:revision>
  <cp:lastPrinted>2018-09-24T08:28:00Z</cp:lastPrinted>
  <dcterms:created xsi:type="dcterms:W3CDTF">2018-09-13T17:37:00Z</dcterms:created>
  <dcterms:modified xsi:type="dcterms:W3CDTF">2018-11-07T14:52:00Z</dcterms:modified>
</cp:coreProperties>
</file>